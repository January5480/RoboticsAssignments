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907AB1" w14:textId="77777777" w:rsidR="00447A9B" w:rsidRDefault="00447A9B">
      <w:pPr>
        <w:spacing w:before="156" w:after="156"/>
      </w:pPr>
    </w:p>
    <w:p w14:paraId="2DBFB5BD" w14:textId="50D32552" w:rsidR="00447A9B" w:rsidRDefault="00447A9B">
      <w:pPr>
        <w:spacing w:before="156" w:after="156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安徽大学《数字图像处理（双语）》实验报告（</w:t>
      </w:r>
      <w:r w:rsidR="00553FAA">
        <w:rPr>
          <w:rFonts w:hint="eastAsia"/>
          <w:sz w:val="32"/>
          <w:szCs w:val="32"/>
        </w:rPr>
        <w:t>6</w:t>
      </w:r>
      <w:r>
        <w:rPr>
          <w:rFonts w:hint="eastAsia"/>
          <w:sz w:val="32"/>
          <w:szCs w:val="32"/>
        </w:rPr>
        <w:t>）</w:t>
      </w:r>
    </w:p>
    <w:p w14:paraId="2EABDA8B" w14:textId="77777777" w:rsidR="00447A9B" w:rsidRDefault="00447A9B" w:rsidP="00673BAA">
      <w:pPr>
        <w:spacing w:line="240" w:lineRule="auto"/>
      </w:pPr>
    </w:p>
    <w:p w14:paraId="11EBD9E5" w14:textId="77777777" w:rsidR="00673BAA" w:rsidRPr="00673BAA" w:rsidRDefault="00673BAA" w:rsidP="00673BAA">
      <w:pPr>
        <w:spacing w:line="240" w:lineRule="auto"/>
        <w:rPr>
          <w:rFonts w:ascii="Calibri" w:hAnsi="Calibri"/>
          <w:sz w:val="21"/>
          <w:szCs w:val="21"/>
          <w:u w:val="single"/>
        </w:rPr>
      </w:pPr>
      <w:r w:rsidRPr="00673BAA">
        <w:rPr>
          <w:rFonts w:ascii="Calibri" w:hAnsi="Calibri"/>
          <w:sz w:val="21"/>
          <w:szCs w:val="21"/>
        </w:rPr>
        <w:t>学号</w:t>
      </w:r>
      <w:r w:rsidRPr="00673BAA">
        <w:rPr>
          <w:rFonts w:ascii="Calibri" w:hAnsi="Calibri" w:hint="eastAsia"/>
          <w:sz w:val="21"/>
          <w:szCs w:val="21"/>
          <w:u w:val="single"/>
        </w:rPr>
        <w:tab/>
      </w:r>
      <w:r w:rsidRPr="00673BAA">
        <w:rPr>
          <w:rFonts w:ascii="Calibri" w:hAnsi="Calibri"/>
          <w:sz w:val="21"/>
          <w:szCs w:val="21"/>
          <w:u w:val="single"/>
        </w:rPr>
        <w:t xml:space="preserve"> </w:t>
      </w:r>
      <w:r w:rsidRPr="00673BAA">
        <w:rPr>
          <w:rFonts w:ascii="Calibri" w:hAnsi="Calibri" w:hint="eastAsia"/>
          <w:sz w:val="21"/>
          <w:szCs w:val="21"/>
          <w:u w:val="single"/>
        </w:rPr>
        <w:t>WA2224013</w:t>
      </w:r>
      <w:r w:rsidRPr="00673BAA">
        <w:rPr>
          <w:rFonts w:ascii="Calibri" w:hAnsi="Calibri"/>
          <w:sz w:val="21"/>
          <w:szCs w:val="21"/>
          <w:u w:val="single"/>
        </w:rPr>
        <w:t xml:space="preserve"> </w:t>
      </w:r>
      <w:r w:rsidRPr="00673BAA">
        <w:rPr>
          <w:rFonts w:ascii="Calibri" w:hAnsi="Calibri" w:hint="eastAsia"/>
          <w:sz w:val="21"/>
          <w:szCs w:val="21"/>
          <w:u w:val="single"/>
        </w:rPr>
        <w:t xml:space="preserve"> </w:t>
      </w:r>
      <w:r w:rsidRPr="00673BAA">
        <w:rPr>
          <w:rFonts w:ascii="Calibri" w:hAnsi="Calibri" w:hint="eastAsia"/>
          <w:sz w:val="21"/>
          <w:szCs w:val="21"/>
        </w:rPr>
        <w:t xml:space="preserve">  </w:t>
      </w:r>
      <w:r w:rsidRPr="00673BAA">
        <w:rPr>
          <w:rFonts w:ascii="Calibri" w:hAnsi="Calibri" w:hint="eastAsia"/>
          <w:sz w:val="21"/>
          <w:szCs w:val="21"/>
        </w:rPr>
        <w:t>专业</w:t>
      </w:r>
      <w:r w:rsidRPr="00673BAA">
        <w:rPr>
          <w:rFonts w:ascii="Calibri" w:hAnsi="Calibri" w:hint="eastAsia"/>
          <w:sz w:val="21"/>
          <w:szCs w:val="21"/>
          <w:u w:val="single"/>
        </w:rPr>
        <w:tab/>
        <w:t xml:space="preserve"> </w:t>
      </w:r>
      <w:r w:rsidRPr="00673BAA">
        <w:rPr>
          <w:rFonts w:ascii="Calibri" w:hAnsi="Calibri"/>
          <w:sz w:val="21"/>
          <w:szCs w:val="21"/>
          <w:u w:val="single"/>
        </w:rPr>
        <w:t xml:space="preserve">  </w:t>
      </w:r>
      <w:r w:rsidRPr="00673BAA">
        <w:rPr>
          <w:rFonts w:ascii="Calibri" w:hAnsi="Calibri" w:hint="eastAsia"/>
          <w:sz w:val="21"/>
          <w:szCs w:val="21"/>
          <w:u w:val="single"/>
        </w:rPr>
        <w:t>机器人工程</w:t>
      </w:r>
      <w:r w:rsidRPr="00673BAA">
        <w:rPr>
          <w:rFonts w:ascii="Calibri" w:hAnsi="Calibri"/>
          <w:sz w:val="21"/>
          <w:szCs w:val="21"/>
          <w:u w:val="single"/>
        </w:rPr>
        <w:t xml:space="preserve">  </w:t>
      </w:r>
      <w:r w:rsidRPr="00673BAA">
        <w:rPr>
          <w:rFonts w:ascii="Calibri" w:hAnsi="Calibri" w:hint="eastAsia"/>
          <w:sz w:val="21"/>
          <w:szCs w:val="21"/>
        </w:rPr>
        <w:t xml:space="preserve">  </w:t>
      </w:r>
      <w:r w:rsidRPr="00673BAA">
        <w:rPr>
          <w:rFonts w:ascii="Calibri" w:hAnsi="Calibri" w:hint="eastAsia"/>
          <w:sz w:val="21"/>
          <w:szCs w:val="21"/>
        </w:rPr>
        <w:t>姓名</w:t>
      </w:r>
      <w:r w:rsidRPr="00673BAA">
        <w:rPr>
          <w:rFonts w:ascii="Calibri" w:hAnsi="Calibri" w:hint="eastAsia"/>
          <w:sz w:val="21"/>
          <w:szCs w:val="21"/>
          <w:u w:val="single"/>
        </w:rPr>
        <w:tab/>
        <w:t xml:space="preserve"> </w:t>
      </w:r>
      <w:r w:rsidRPr="00673BAA">
        <w:rPr>
          <w:rFonts w:ascii="Calibri" w:hAnsi="Calibri"/>
          <w:sz w:val="21"/>
          <w:szCs w:val="21"/>
          <w:u w:val="single"/>
        </w:rPr>
        <w:t xml:space="preserve">    </w:t>
      </w:r>
      <w:r w:rsidRPr="00673BAA">
        <w:rPr>
          <w:rFonts w:ascii="Calibri" w:hAnsi="Calibri" w:hint="eastAsia"/>
          <w:sz w:val="21"/>
          <w:szCs w:val="21"/>
          <w:u w:val="single"/>
        </w:rPr>
        <w:t>郭义月</w:t>
      </w:r>
      <w:r w:rsidRPr="00673BAA">
        <w:rPr>
          <w:rFonts w:ascii="Calibri" w:hAnsi="Calibri"/>
          <w:sz w:val="21"/>
          <w:szCs w:val="21"/>
          <w:u w:val="single"/>
        </w:rPr>
        <w:t xml:space="preserve">   </w:t>
      </w:r>
      <w:r w:rsidRPr="00673BAA">
        <w:rPr>
          <w:rFonts w:ascii="Calibri" w:hAnsi="Calibri" w:hint="eastAsia"/>
          <w:sz w:val="21"/>
          <w:szCs w:val="21"/>
          <w:u w:val="single"/>
        </w:rPr>
        <w:tab/>
      </w:r>
      <w:r w:rsidRPr="00673BAA">
        <w:rPr>
          <w:rFonts w:ascii="Calibri" w:hAnsi="Calibri" w:hint="eastAsia"/>
          <w:sz w:val="21"/>
          <w:szCs w:val="21"/>
          <w:u w:val="single"/>
        </w:rPr>
        <w:tab/>
      </w:r>
    </w:p>
    <w:p w14:paraId="2012E00A" w14:textId="0D35EB94" w:rsidR="00447A9B" w:rsidRDefault="00673BAA" w:rsidP="00673BAA">
      <w:pPr>
        <w:spacing w:before="156" w:after="156"/>
      </w:pPr>
      <w:r w:rsidRPr="00673BAA">
        <w:rPr>
          <w:rFonts w:ascii="Calibri" w:hAnsi="Calibri"/>
          <w:sz w:val="21"/>
          <w:szCs w:val="21"/>
        </w:rPr>
        <w:t>实验日期</w:t>
      </w:r>
      <w:r w:rsidRPr="00673BAA">
        <w:rPr>
          <w:rFonts w:ascii="Calibri" w:hAnsi="Calibri" w:hint="eastAsia"/>
          <w:b/>
          <w:sz w:val="21"/>
          <w:szCs w:val="21"/>
          <w:u w:val="single"/>
        </w:rPr>
        <w:tab/>
      </w:r>
      <w:r w:rsidRPr="00673BAA">
        <w:rPr>
          <w:rFonts w:ascii="Calibri" w:hAnsi="Calibri"/>
          <w:b/>
          <w:sz w:val="21"/>
          <w:szCs w:val="21"/>
          <w:u w:val="single"/>
        </w:rPr>
        <w:t xml:space="preserve">  </w:t>
      </w:r>
      <w:r w:rsidRPr="00673BAA">
        <w:rPr>
          <w:rFonts w:ascii="Calibri" w:hAnsi="Calibri" w:hint="eastAsia"/>
          <w:b/>
          <w:sz w:val="21"/>
          <w:szCs w:val="21"/>
          <w:u w:val="single"/>
        </w:rPr>
        <w:t>2024.</w:t>
      </w:r>
      <w:r>
        <w:rPr>
          <w:rFonts w:ascii="Calibri" w:hAnsi="Calibri" w:hint="eastAsia"/>
          <w:b/>
          <w:sz w:val="21"/>
          <w:szCs w:val="21"/>
          <w:u w:val="single"/>
        </w:rPr>
        <w:t>12.</w:t>
      </w:r>
      <w:r w:rsidR="00553FAA">
        <w:rPr>
          <w:rFonts w:ascii="Calibri" w:hAnsi="Calibri" w:hint="eastAsia"/>
          <w:b/>
          <w:sz w:val="21"/>
          <w:szCs w:val="21"/>
          <w:u w:val="single"/>
        </w:rPr>
        <w:t>31</w:t>
      </w:r>
      <w:r w:rsidRPr="00673BAA">
        <w:rPr>
          <w:rFonts w:ascii="Calibri" w:hAnsi="Calibri" w:hint="eastAsia"/>
          <w:sz w:val="21"/>
          <w:szCs w:val="21"/>
          <w:u w:val="single"/>
        </w:rPr>
        <w:t xml:space="preserve">  </w:t>
      </w:r>
      <w:r w:rsidRPr="00673BAA">
        <w:rPr>
          <w:rFonts w:ascii="Calibri" w:hAnsi="Calibri" w:hint="eastAsia"/>
          <w:sz w:val="21"/>
          <w:szCs w:val="21"/>
        </w:rPr>
        <w:t xml:space="preserve">  </w:t>
      </w:r>
      <w:r w:rsidRPr="00673BAA">
        <w:rPr>
          <w:rFonts w:ascii="Calibri" w:hAnsi="Calibri"/>
          <w:sz w:val="21"/>
          <w:szCs w:val="21"/>
        </w:rPr>
        <w:t>教师签字</w:t>
      </w:r>
      <w:r w:rsidRPr="00673BAA">
        <w:rPr>
          <w:rFonts w:ascii="Calibri" w:hAnsi="Calibri" w:hint="eastAsia"/>
          <w:sz w:val="21"/>
          <w:szCs w:val="21"/>
          <w:u w:val="single"/>
        </w:rPr>
        <w:tab/>
      </w:r>
      <w:r w:rsidRPr="00673BAA">
        <w:rPr>
          <w:rFonts w:ascii="Calibri" w:hAnsi="Calibri" w:hint="eastAsia"/>
          <w:sz w:val="21"/>
          <w:szCs w:val="21"/>
          <w:u w:val="single"/>
        </w:rPr>
        <w:tab/>
      </w:r>
      <w:r w:rsidRPr="00673BAA">
        <w:rPr>
          <w:rFonts w:ascii="Calibri" w:hAnsi="Calibri" w:hint="eastAsia"/>
          <w:sz w:val="21"/>
          <w:szCs w:val="21"/>
          <w:u w:val="single"/>
        </w:rPr>
        <w:tab/>
        <w:t xml:space="preserve">  </w:t>
      </w:r>
      <w:r w:rsidRPr="00673BAA">
        <w:rPr>
          <w:rFonts w:ascii="Calibri" w:hAnsi="Calibri" w:hint="eastAsia"/>
          <w:sz w:val="21"/>
          <w:szCs w:val="21"/>
        </w:rPr>
        <w:t xml:space="preserve">  </w:t>
      </w:r>
      <w:r w:rsidRPr="00673BAA">
        <w:rPr>
          <w:rFonts w:ascii="Calibri" w:hAnsi="Calibri"/>
          <w:sz w:val="21"/>
          <w:szCs w:val="21"/>
        </w:rPr>
        <w:t>成绩</w:t>
      </w:r>
      <w:r w:rsidRPr="00673BAA">
        <w:rPr>
          <w:rFonts w:ascii="Calibri" w:hAnsi="Calibri" w:hint="eastAsia"/>
          <w:sz w:val="21"/>
          <w:szCs w:val="21"/>
          <w:u w:val="single"/>
        </w:rPr>
        <w:tab/>
      </w:r>
      <w:r w:rsidRPr="00673BAA">
        <w:rPr>
          <w:rFonts w:ascii="Calibri" w:hAnsi="Calibri" w:hint="eastAsia"/>
          <w:sz w:val="21"/>
          <w:szCs w:val="21"/>
          <w:u w:val="single"/>
        </w:rPr>
        <w:tab/>
      </w:r>
      <w:r w:rsidRPr="00673BAA">
        <w:rPr>
          <w:rFonts w:ascii="Calibri" w:hAnsi="Calibri" w:hint="eastAsia"/>
          <w:sz w:val="21"/>
          <w:szCs w:val="21"/>
          <w:u w:val="single"/>
        </w:rPr>
        <w:tab/>
      </w:r>
      <w:r w:rsidRPr="00673BAA">
        <w:rPr>
          <w:rFonts w:ascii="Calibri" w:hAnsi="Calibri" w:hint="eastAsia"/>
          <w:sz w:val="21"/>
          <w:szCs w:val="21"/>
          <w:u w:val="single"/>
        </w:rPr>
        <w:tab/>
      </w:r>
      <w:r w:rsidRPr="00673BAA">
        <w:rPr>
          <w:rFonts w:ascii="Calibri" w:hAnsi="Calibri" w:hint="eastAsia"/>
          <w:sz w:val="21"/>
          <w:szCs w:val="21"/>
          <w:u w:val="single"/>
        </w:rPr>
        <w:tab/>
      </w:r>
    </w:p>
    <w:p w14:paraId="0F299BCE" w14:textId="77777777" w:rsidR="00447A9B" w:rsidRPr="00673BAA" w:rsidRDefault="00447A9B">
      <w:pPr>
        <w:spacing w:before="156" w:after="156"/>
        <w:rPr>
          <w:b/>
          <w:bCs/>
          <w:sz w:val="32"/>
          <w:szCs w:val="32"/>
        </w:rPr>
      </w:pPr>
    </w:p>
    <w:p w14:paraId="4A4ADBD7" w14:textId="77777777" w:rsidR="00F4274E" w:rsidRDefault="00447A9B">
      <w:pPr>
        <w:spacing w:before="156" w:after="156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【实验名称】</w:t>
      </w:r>
      <w:r>
        <w:rPr>
          <w:rFonts w:hint="eastAsia"/>
          <w:b/>
          <w:bCs/>
          <w:sz w:val="32"/>
          <w:szCs w:val="32"/>
        </w:rPr>
        <w:t>:</w:t>
      </w:r>
    </w:p>
    <w:p w14:paraId="34E0B52D" w14:textId="231296E6" w:rsidR="00447A9B" w:rsidRPr="00F4274E" w:rsidRDefault="00553FAA">
      <w:pPr>
        <w:spacing w:before="156" w:after="156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彩色图像处理</w:t>
      </w:r>
    </w:p>
    <w:p w14:paraId="2B9352AB" w14:textId="77777777" w:rsidR="00447A9B" w:rsidRDefault="00447A9B">
      <w:pPr>
        <w:spacing w:before="156" w:after="156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【实验目的】：</w:t>
      </w:r>
    </w:p>
    <w:p w14:paraId="059F2E1A" w14:textId="77777777" w:rsidR="00553FAA" w:rsidRDefault="00143F0B" w:rsidP="00553FAA">
      <w:pPr>
        <w:pStyle w:val="1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1.</w:t>
      </w:r>
      <w:r>
        <w:rPr>
          <w:rFonts w:hint="eastAsia"/>
          <w:b/>
          <w:bCs/>
          <w:sz w:val="32"/>
          <w:szCs w:val="32"/>
        </w:rPr>
        <w:tab/>
      </w:r>
      <w:r w:rsidR="00553FAA">
        <w:rPr>
          <w:rFonts w:hint="eastAsia"/>
          <w:b/>
          <w:bCs/>
          <w:sz w:val="32"/>
          <w:szCs w:val="32"/>
        </w:rPr>
        <w:t>熟悉和掌握彩色图像空间</w:t>
      </w:r>
    </w:p>
    <w:p w14:paraId="46B854FD" w14:textId="77777777" w:rsidR="00553FAA" w:rsidRDefault="00553FAA" w:rsidP="00553FAA">
      <w:pPr>
        <w:pStyle w:val="1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</w:t>
      </w:r>
      <w:r>
        <w:rPr>
          <w:rFonts w:hint="eastAsia"/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通过</w:t>
      </w:r>
      <w:r>
        <w:rPr>
          <w:rFonts w:hint="eastAsia"/>
          <w:b/>
          <w:bCs/>
          <w:sz w:val="32"/>
          <w:szCs w:val="32"/>
        </w:rPr>
        <w:t>MATLAB</w:t>
      </w:r>
      <w:r>
        <w:rPr>
          <w:rFonts w:hint="eastAsia"/>
          <w:b/>
          <w:bCs/>
          <w:sz w:val="32"/>
          <w:szCs w:val="32"/>
        </w:rPr>
        <w:t>编程实现彩色图像的反色</w:t>
      </w:r>
    </w:p>
    <w:p w14:paraId="28A15AEF" w14:textId="77777777" w:rsidR="00553FAA" w:rsidRDefault="00553FAA" w:rsidP="00553FAA">
      <w:pPr>
        <w:pStyle w:val="1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3.</w:t>
      </w:r>
      <w:r>
        <w:rPr>
          <w:rFonts w:hint="eastAsia"/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通过</w:t>
      </w:r>
      <w:r>
        <w:rPr>
          <w:rFonts w:hint="eastAsia"/>
          <w:b/>
          <w:bCs/>
          <w:sz w:val="32"/>
          <w:szCs w:val="32"/>
        </w:rPr>
        <w:t>MATLAB</w:t>
      </w:r>
      <w:r>
        <w:rPr>
          <w:rFonts w:hint="eastAsia"/>
          <w:b/>
          <w:bCs/>
          <w:sz w:val="32"/>
          <w:szCs w:val="32"/>
        </w:rPr>
        <w:t>编程实现两种常见的彩色图像分层</w:t>
      </w:r>
    </w:p>
    <w:p w14:paraId="512A4150" w14:textId="77777777" w:rsidR="00553FAA" w:rsidRDefault="00553FAA" w:rsidP="00553FAA">
      <w:pPr>
        <w:pStyle w:val="1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 xml:space="preserve">4. </w:t>
      </w:r>
      <w:r>
        <w:rPr>
          <w:rFonts w:hint="eastAsia"/>
          <w:b/>
          <w:bCs/>
          <w:sz w:val="32"/>
          <w:szCs w:val="32"/>
        </w:rPr>
        <w:t>通过</w:t>
      </w:r>
      <w:r>
        <w:rPr>
          <w:rFonts w:hint="eastAsia"/>
          <w:b/>
          <w:bCs/>
          <w:sz w:val="32"/>
          <w:szCs w:val="32"/>
        </w:rPr>
        <w:t>MATLAB</w:t>
      </w:r>
      <w:r>
        <w:rPr>
          <w:rFonts w:hint="eastAsia"/>
          <w:b/>
          <w:bCs/>
          <w:sz w:val="32"/>
          <w:szCs w:val="32"/>
        </w:rPr>
        <w:t>编程实现不同空间的彩色图像直方图均衡</w:t>
      </w:r>
    </w:p>
    <w:p w14:paraId="1E240996" w14:textId="77777777" w:rsidR="00447A9B" w:rsidRDefault="00447A9B">
      <w:pPr>
        <w:spacing w:before="156" w:after="156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【实验内容】</w:t>
      </w:r>
    </w:p>
    <w:p w14:paraId="62B573E1" w14:textId="77777777" w:rsidR="00553FAA" w:rsidRPr="00553FAA" w:rsidRDefault="00553FAA" w:rsidP="00553FAA">
      <w:pPr>
        <w:spacing w:before="120" w:after="120"/>
        <w:jc w:val="both"/>
        <w:outlineLvl w:val="0"/>
        <w:rPr>
          <w:rFonts w:cs="Times New Roman"/>
          <w:b/>
          <w:bCs/>
        </w:rPr>
      </w:pPr>
      <w:r w:rsidRPr="00553FAA">
        <w:rPr>
          <w:rFonts w:cs="Times New Roman"/>
          <w:b/>
          <w:bCs/>
        </w:rPr>
        <w:t>Intensity Slicing</w:t>
      </w:r>
    </w:p>
    <w:p w14:paraId="167B0DF4" w14:textId="77777777" w:rsidR="00553FAA" w:rsidRPr="00553FAA" w:rsidRDefault="00553FAA" w:rsidP="00553FAA">
      <w:pPr>
        <w:spacing w:before="120" w:after="120"/>
        <w:jc w:val="both"/>
        <w:rPr>
          <w:rFonts w:cs="Times New Roman"/>
        </w:rPr>
      </w:pPr>
      <w:r w:rsidRPr="00553FAA">
        <w:rPr>
          <w:rFonts w:cs="Times New Roman"/>
        </w:rPr>
        <w:t>(a)</w:t>
      </w:r>
      <w:r w:rsidRPr="00553FAA">
        <w:rPr>
          <w:rFonts w:cs="Times New Roman"/>
        </w:rPr>
        <w:tab/>
        <w:t>Implement intensity slicing, with the characteristic that you can specify different ranges of gray-level values for the input image and your program will output an RGB image whose pixels have a specified color. You can set the colors in color palette.</w:t>
      </w:r>
    </w:p>
    <w:p w14:paraId="2EAF33F5" w14:textId="09D314DF" w:rsidR="00DB2FF0" w:rsidRDefault="00553FAA" w:rsidP="00553FAA">
      <w:pPr>
        <w:spacing w:before="120" w:after="120"/>
        <w:jc w:val="both"/>
        <w:rPr>
          <w:rFonts w:cs="Times New Roman"/>
        </w:rPr>
      </w:pPr>
      <w:r w:rsidRPr="00553FAA">
        <w:rPr>
          <w:rFonts w:cs="Times New Roman"/>
        </w:rPr>
        <w:t>(b)</w:t>
      </w:r>
      <w:r w:rsidRPr="00553FAA">
        <w:rPr>
          <w:rFonts w:cs="Times New Roman"/>
        </w:rPr>
        <w:tab/>
        <w:t>Process the above images with your program with different ranges (8 for (1), 3 for (2), 20 for (3)).</w:t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553FAA" w14:paraId="12156912" w14:textId="77777777" w:rsidTr="00553FAA">
        <w:trPr>
          <w:jc w:val="center"/>
        </w:trPr>
        <w:tc>
          <w:tcPr>
            <w:tcW w:w="4148" w:type="dxa"/>
            <w:vAlign w:val="center"/>
          </w:tcPr>
          <w:p w14:paraId="6CE6AAE2" w14:textId="496E5416" w:rsidR="00553FAA" w:rsidRDefault="00553FAA" w:rsidP="00553FAA">
            <w:pPr>
              <w:spacing w:before="120" w:after="120"/>
              <w:jc w:val="center"/>
              <w:rPr>
                <w:rFonts w:cs="Times New Roman"/>
              </w:rPr>
            </w:pPr>
            <w:r>
              <w:rPr>
                <w:noProof/>
                <w:position w:val="-62"/>
              </w:rPr>
              <w:lastRenderedPageBreak/>
              <w:drawing>
                <wp:inline distT="0" distB="0" distL="0" distR="0" wp14:anchorId="289CB8AB" wp14:editId="1F654872">
                  <wp:extent cx="1983740" cy="2011045"/>
                  <wp:effectExtent l="0" t="0" r="16510" b="8255"/>
                  <wp:docPr id="606667461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2.png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248" cy="2011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14:paraId="68369C41" w14:textId="543CBAFA" w:rsidR="00553FAA" w:rsidRDefault="00553FAA" w:rsidP="00553FAA">
            <w:pPr>
              <w:spacing w:before="120" w:after="120"/>
              <w:jc w:val="center"/>
              <w:rPr>
                <w:rFonts w:cs="Times New Roman"/>
              </w:rPr>
            </w:pPr>
            <w:r>
              <w:rPr>
                <w:noProof/>
                <w:position w:val="-61"/>
              </w:rPr>
              <w:drawing>
                <wp:inline distT="0" distB="0" distL="0" distR="0" wp14:anchorId="38DDE1FC" wp14:editId="3333603B">
                  <wp:extent cx="2345690" cy="2000885"/>
                  <wp:effectExtent l="0" t="0" r="16510" b="18415"/>
                  <wp:docPr id="454536070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3.pn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308" cy="2001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FAA" w14:paraId="4D8B72A7" w14:textId="77777777" w:rsidTr="00553FAA">
        <w:trPr>
          <w:jc w:val="center"/>
        </w:trPr>
        <w:tc>
          <w:tcPr>
            <w:tcW w:w="4148" w:type="dxa"/>
            <w:vAlign w:val="center"/>
          </w:tcPr>
          <w:p w14:paraId="5A6C89E4" w14:textId="5F251DE0" w:rsidR="00553FAA" w:rsidRDefault="00553FAA" w:rsidP="00553FAA">
            <w:pPr>
              <w:spacing w:before="120" w:after="120"/>
              <w:jc w:val="center"/>
              <w:rPr>
                <w:rFonts w:cs="Times New Roman"/>
              </w:rPr>
            </w:pPr>
            <w:proofErr w:type="spellStart"/>
            <w:r>
              <w:rPr>
                <w:rFonts w:ascii="Verdana"/>
                <w:spacing w:val="-1"/>
                <w:sz w:val="16"/>
              </w:rPr>
              <w:t>picker_phantom.tif</w:t>
            </w:r>
            <w:proofErr w:type="spellEnd"/>
          </w:p>
        </w:tc>
        <w:tc>
          <w:tcPr>
            <w:tcW w:w="4148" w:type="dxa"/>
            <w:vAlign w:val="center"/>
          </w:tcPr>
          <w:p w14:paraId="10F2CC11" w14:textId="0C581F3C" w:rsidR="00553FAA" w:rsidRDefault="00553FAA" w:rsidP="00553FAA">
            <w:pPr>
              <w:spacing w:before="120" w:after="120"/>
              <w:jc w:val="center"/>
              <w:rPr>
                <w:rFonts w:cs="Times New Roman"/>
              </w:rPr>
            </w:pPr>
            <w:r>
              <w:rPr>
                <w:rFonts w:ascii="Verdana"/>
                <w:spacing w:val="-1"/>
                <w:sz w:val="16"/>
              </w:rPr>
              <w:t>(</w:t>
            </w:r>
            <w:proofErr w:type="gramStart"/>
            <w:r>
              <w:rPr>
                <w:rFonts w:ascii="Verdana"/>
                <w:spacing w:val="-1"/>
                <w:sz w:val="16"/>
              </w:rPr>
              <w:t>2)weld-</w:t>
            </w:r>
            <w:proofErr w:type="spellStart"/>
            <w:r>
              <w:rPr>
                <w:rFonts w:ascii="Verdana"/>
                <w:spacing w:val="-1"/>
                <w:sz w:val="16"/>
              </w:rPr>
              <w:t>original.tif</w:t>
            </w:r>
            <w:proofErr w:type="spellEnd"/>
            <w:proofErr w:type="gramEnd"/>
          </w:p>
        </w:tc>
      </w:tr>
    </w:tbl>
    <w:p w14:paraId="2E125C67" w14:textId="77777777" w:rsidR="00553FAA" w:rsidRDefault="00553FAA" w:rsidP="00553FAA">
      <w:pPr>
        <w:spacing w:line="3267" w:lineRule="exact"/>
        <w:ind w:left="1532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noProof/>
          <w:position w:val="-64"/>
          <w:sz w:val="20"/>
          <w:szCs w:val="20"/>
        </w:rPr>
        <w:drawing>
          <wp:inline distT="0" distB="0" distL="0" distR="0" wp14:anchorId="4D665028" wp14:editId="691DEE36">
            <wp:extent cx="4151630" cy="2074545"/>
            <wp:effectExtent l="0" t="0" r="1270" b="1905"/>
            <wp:docPr id="592690194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16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2209" w14:textId="04B7A018" w:rsidR="00553FAA" w:rsidRPr="00143F0B" w:rsidRDefault="00553FAA" w:rsidP="00553FAA">
      <w:pPr>
        <w:spacing w:before="120" w:after="120"/>
        <w:jc w:val="center"/>
        <w:rPr>
          <w:rFonts w:cs="Times New Roman"/>
        </w:rPr>
      </w:pPr>
      <w:r>
        <w:t>(3)</w:t>
      </w:r>
      <w:r>
        <w:rPr>
          <w:spacing w:val="-12"/>
        </w:rPr>
        <w:t xml:space="preserve"> </w:t>
      </w:r>
      <w:proofErr w:type="spellStart"/>
      <w:r>
        <w:t>tropical_rain_grayscale.tif</w:t>
      </w:r>
      <w:proofErr w:type="spellEnd"/>
    </w:p>
    <w:p w14:paraId="04D63210" w14:textId="77777777" w:rsidR="00553FAA" w:rsidRPr="00553FAA" w:rsidRDefault="00553FAA" w:rsidP="00553FAA">
      <w:pPr>
        <w:spacing w:before="120" w:after="120"/>
        <w:jc w:val="both"/>
        <w:outlineLvl w:val="0"/>
        <w:rPr>
          <w:b/>
          <w:bCs/>
        </w:rPr>
      </w:pPr>
      <w:r w:rsidRPr="00553FAA">
        <w:rPr>
          <w:b/>
          <w:bCs/>
        </w:rPr>
        <w:t>Color complement</w:t>
      </w:r>
    </w:p>
    <w:p w14:paraId="1269075D" w14:textId="36012498" w:rsidR="00DB2FF0" w:rsidRDefault="00553FAA" w:rsidP="00553FAA">
      <w:pPr>
        <w:spacing w:before="156" w:after="156"/>
      </w:pPr>
      <w:r>
        <w:t xml:space="preserve">Use the complement function (as show in following figure 6.33(b)) of </w:t>
      </w:r>
      <w:proofErr w:type="gramStart"/>
      <w:r>
        <w:t>R,G</w:t>
      </w:r>
      <w:proofErr w:type="gramEnd"/>
      <w:r>
        <w:t>,B components  and  H, S, I components respectively  to implement the color image complement of image ‘strawberries’ .</w:t>
      </w:r>
    </w:p>
    <w:p w14:paraId="5C992406" w14:textId="2DD3574A" w:rsidR="00553FAA" w:rsidRDefault="00553FAA" w:rsidP="00553FAA">
      <w:pPr>
        <w:spacing w:before="156" w:after="156"/>
        <w:jc w:val="center"/>
      </w:pPr>
      <w:r>
        <w:rPr>
          <w:noProof/>
        </w:rPr>
        <w:lastRenderedPageBreak/>
        <w:drawing>
          <wp:inline distT="0" distB="0" distL="0" distR="0" wp14:anchorId="1FC8789E" wp14:editId="7EAC23A0">
            <wp:extent cx="4291506" cy="3429000"/>
            <wp:effectExtent l="0" t="0" r="0" b="0"/>
            <wp:docPr id="1094719536" name="图片 1094719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3438" cy="3430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F0DC9" w14:textId="77777777" w:rsidR="00553FAA" w:rsidRPr="00553FAA" w:rsidRDefault="00553FAA" w:rsidP="00553FAA">
      <w:pPr>
        <w:spacing w:before="120" w:after="120"/>
        <w:jc w:val="both"/>
        <w:outlineLvl w:val="0"/>
        <w:rPr>
          <w:b/>
          <w:bCs/>
        </w:rPr>
      </w:pPr>
      <w:r w:rsidRPr="00553FAA">
        <w:rPr>
          <w:b/>
          <w:bCs/>
        </w:rPr>
        <w:t>Color slicing</w:t>
      </w:r>
    </w:p>
    <w:p w14:paraId="3E91E907" w14:textId="77777777" w:rsidR="00553FAA" w:rsidRDefault="00553FAA" w:rsidP="00553FAA">
      <w:pPr>
        <w:spacing w:before="156" w:after="156"/>
      </w:pPr>
      <w:r>
        <w:t xml:space="preserve">Using the following two equation to implement the color slicing on image ‘strawberries’ where n=3 denotes the </w:t>
      </w:r>
      <w:proofErr w:type="gramStart"/>
      <w:r>
        <w:t>Red, Green and Blue</w:t>
      </w:r>
      <w:proofErr w:type="gramEnd"/>
      <w:r>
        <w:t xml:space="preserve"> component. Set W= 0.2549, R=0.1765, a = (0.6863, 0.1608, 0.1922). Pixels outside the cube and sphere were replaced by color (0.5, 0.5, 0.5)</w:t>
      </w:r>
    </w:p>
    <w:p w14:paraId="37DFC2FF" w14:textId="77777777" w:rsidR="00553FAA" w:rsidRDefault="00553FAA" w:rsidP="00553FAA">
      <w:pPr>
        <w:spacing w:line="240" w:lineRule="auto"/>
        <w:jc w:val="center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noProof/>
          <w:position w:val="-24"/>
          <w:sz w:val="20"/>
          <w:szCs w:val="20"/>
        </w:rPr>
        <w:drawing>
          <wp:inline distT="0" distB="0" distL="0" distR="0" wp14:anchorId="7A212ED6" wp14:editId="660EC804">
            <wp:extent cx="4499610" cy="787400"/>
            <wp:effectExtent l="0" t="0" r="0" b="0"/>
            <wp:docPr id="111318881" name="图片 111318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75CC" w14:textId="77777777" w:rsidR="00553FAA" w:rsidRDefault="00553FAA" w:rsidP="00553FAA">
      <w:pPr>
        <w:spacing w:before="2"/>
        <w:rPr>
          <w:rFonts w:ascii="Verdana" w:eastAsia="Verdana" w:hAnsi="Verdana" w:cs="Verdana"/>
          <w:sz w:val="9"/>
          <w:szCs w:val="9"/>
        </w:rPr>
      </w:pPr>
    </w:p>
    <w:p w14:paraId="5CDBDFAF" w14:textId="77777777" w:rsidR="00553FAA" w:rsidRDefault="00553FAA" w:rsidP="00553FAA">
      <w:pPr>
        <w:spacing w:line="240" w:lineRule="auto"/>
        <w:jc w:val="center"/>
      </w:pPr>
      <w:r>
        <w:rPr>
          <w:rFonts w:ascii="Verdana" w:eastAsia="Verdana" w:hAnsi="Verdana" w:cs="Verdana"/>
          <w:noProof/>
          <w:position w:val="-23"/>
          <w:sz w:val="20"/>
          <w:szCs w:val="20"/>
        </w:rPr>
        <w:drawing>
          <wp:inline distT="0" distB="0" distL="0" distR="0" wp14:anchorId="601C4074" wp14:editId="36E19DC6">
            <wp:extent cx="4372610" cy="769620"/>
            <wp:effectExtent l="0" t="0" r="0" b="0"/>
            <wp:docPr id="1442366896" name="图片 1442366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F5822" w14:textId="77777777" w:rsidR="00553FAA" w:rsidRPr="00553FAA" w:rsidRDefault="00553FAA" w:rsidP="00553FAA">
      <w:pPr>
        <w:spacing w:before="120" w:after="120"/>
        <w:jc w:val="both"/>
        <w:outlineLvl w:val="0"/>
        <w:rPr>
          <w:b/>
          <w:bCs/>
        </w:rPr>
      </w:pPr>
      <w:r w:rsidRPr="00553FAA">
        <w:rPr>
          <w:b/>
          <w:bCs/>
        </w:rPr>
        <w:t>Histogram Processing on Color Images</w:t>
      </w:r>
    </w:p>
    <w:p w14:paraId="0104E5B3" w14:textId="77777777" w:rsidR="00553FAA" w:rsidRDefault="00553FAA" w:rsidP="00553FAA">
      <w:pPr>
        <w:spacing w:before="156" w:after="156"/>
      </w:pPr>
    </w:p>
    <w:p w14:paraId="33ECB33C" w14:textId="77777777" w:rsidR="00553FAA" w:rsidRDefault="00553FAA" w:rsidP="00553FAA">
      <w:pPr>
        <w:spacing w:before="156" w:after="156"/>
      </w:pPr>
      <w:r>
        <w:t>The following image “Fig0637(a)(</w:t>
      </w:r>
      <w:proofErr w:type="spellStart"/>
      <w:r>
        <w:t>caster_stand_original</w:t>
      </w:r>
      <w:proofErr w:type="spellEnd"/>
      <w:r>
        <w:t>)” is a color image of a caster stand containing cruets and shakers.</w:t>
      </w:r>
    </w:p>
    <w:p w14:paraId="1AA4C8E9" w14:textId="77777777" w:rsidR="00553FAA" w:rsidRDefault="00553FAA" w:rsidP="00553FAA">
      <w:pPr>
        <w:spacing w:before="156" w:after="156"/>
      </w:pPr>
      <w:r>
        <w:lastRenderedPageBreak/>
        <w:t>(a) Demonstrate the histogram of its intensity component</w:t>
      </w:r>
    </w:p>
    <w:p w14:paraId="3EBC55E5" w14:textId="77777777" w:rsidR="00553FAA" w:rsidRDefault="00553FAA" w:rsidP="00553FAA">
      <w:pPr>
        <w:spacing w:before="156" w:after="156"/>
      </w:pPr>
      <w:r>
        <w:t>(b) Implement the Histogram Equalizing on the intensity component, without altering the hue and saturation. Comparing the result to the original image.</w:t>
      </w:r>
    </w:p>
    <w:p w14:paraId="5A37F9B6" w14:textId="77777777" w:rsidR="00553FAA" w:rsidRDefault="00553FAA" w:rsidP="00553FAA">
      <w:pPr>
        <w:spacing w:before="156" w:after="156"/>
      </w:pPr>
      <w:r>
        <w:t xml:space="preserve">(c) Further increase the image's saturation component and compare the result </w:t>
      </w:r>
      <w:proofErr w:type="gramStart"/>
      <w:r>
        <w:t>to  (</w:t>
      </w:r>
      <w:proofErr w:type="gramEnd"/>
      <w:r>
        <w:t xml:space="preserve">b) </w:t>
      </w:r>
    </w:p>
    <w:p w14:paraId="7EA576FF" w14:textId="3073903D" w:rsidR="00553FAA" w:rsidRDefault="00553FAA" w:rsidP="00553FAA">
      <w:pPr>
        <w:spacing w:before="156" w:after="156"/>
      </w:pPr>
      <w:r>
        <w:t>(d) Demonstrate the histogram of its intensity component of the processed image after (c) and compare the distribution to (a).</w:t>
      </w:r>
    </w:p>
    <w:p w14:paraId="7727442E" w14:textId="77777777" w:rsidR="00447A9B" w:rsidRDefault="00447A9B" w:rsidP="00DE52F2">
      <w:pPr>
        <w:spacing w:before="156" w:after="156"/>
        <w:rPr>
          <w:b/>
          <w:bCs/>
          <w:sz w:val="32"/>
          <w:szCs w:val="32"/>
        </w:rPr>
      </w:pPr>
      <w:r w:rsidRPr="00DE52F2">
        <w:rPr>
          <w:rFonts w:hint="eastAsia"/>
          <w:b/>
          <w:bCs/>
          <w:sz w:val="32"/>
          <w:szCs w:val="32"/>
        </w:rPr>
        <w:t>【实验代码</w:t>
      </w:r>
      <w:r w:rsidR="0038632C">
        <w:rPr>
          <w:rFonts w:hint="eastAsia"/>
          <w:b/>
          <w:bCs/>
          <w:sz w:val="32"/>
          <w:szCs w:val="32"/>
        </w:rPr>
        <w:t>和结果</w:t>
      </w:r>
      <w:r w:rsidRPr="00DE52F2">
        <w:rPr>
          <w:rFonts w:hint="eastAsia"/>
          <w:b/>
          <w:bCs/>
          <w:sz w:val="32"/>
          <w:szCs w:val="32"/>
        </w:rPr>
        <w:t>】</w:t>
      </w:r>
    </w:p>
    <w:p w14:paraId="386FA294" w14:textId="64FA0D97" w:rsidR="000B6A48" w:rsidRDefault="00F4274E" w:rsidP="001D48CF">
      <w:pPr>
        <w:spacing w:before="156" w:after="156"/>
        <w:outlineLvl w:val="0"/>
      </w:pPr>
      <w:r>
        <w:rPr>
          <w:rFonts w:hint="eastAsia"/>
          <w:b/>
          <w:bCs/>
        </w:rPr>
        <w:t xml:space="preserve">Task </w:t>
      </w:r>
      <w:r w:rsidRPr="00AD1838">
        <w:rPr>
          <w:rFonts w:hint="eastAsia"/>
          <w:b/>
          <w:bCs/>
        </w:rPr>
        <w:t>1</w:t>
      </w:r>
      <w:r w:rsidRPr="00AD1838">
        <w:rPr>
          <w:rFonts w:hint="eastAsia"/>
          <w:b/>
          <w:bCs/>
        </w:rPr>
        <w:t>：</w:t>
      </w:r>
      <w:r w:rsidR="00553FAA" w:rsidRPr="00553FAA">
        <w:rPr>
          <w:rFonts w:cs="Times New Roman"/>
          <w:b/>
          <w:bCs/>
        </w:rPr>
        <w:t>Intensity Slicing</w:t>
      </w:r>
    </w:p>
    <w:p w14:paraId="4D099B0E" w14:textId="77DBBCB2" w:rsidR="00906D64" w:rsidRDefault="00906D64" w:rsidP="00D83145">
      <w:pPr>
        <w:spacing w:before="120" w:after="120"/>
        <w:jc w:val="both"/>
        <w:rPr>
          <w:rFonts w:cs="Times New Roman"/>
        </w:rPr>
      </w:pPr>
      <w:r>
        <w:rPr>
          <w:rFonts w:cs="Times New Roman" w:hint="eastAsia"/>
        </w:rPr>
        <w:t>(a)</w:t>
      </w:r>
      <w:r w:rsidR="00553FAA" w:rsidRPr="00553FAA">
        <w:rPr>
          <w:rFonts w:cs="Times New Roman"/>
        </w:rPr>
        <w:t xml:space="preserve"> Implement intensity slicing, with the characteristic that you can specify different ranges of gray-level values for the input image and your program will output an RGB image whose pixels have a specified color. You can set the colors in color palette.</w:t>
      </w:r>
    </w:p>
    <w:p w14:paraId="45BE8C17" w14:textId="77777777" w:rsidR="00D83145" w:rsidRPr="00D83145" w:rsidRDefault="00D83145" w:rsidP="00D83145">
      <w:pPr>
        <w:pStyle w:val="Code"/>
      </w:pPr>
      <w:proofErr w:type="spellStart"/>
      <w:proofErr w:type="gramStart"/>
      <w:r w:rsidRPr="00D83145">
        <w:t>clc;clear</w:t>
      </w:r>
      <w:proofErr w:type="gramEnd"/>
      <w:r w:rsidRPr="00D83145">
        <w:t>;close</w:t>
      </w:r>
      <w:proofErr w:type="spellEnd"/>
      <w:r w:rsidRPr="00D83145">
        <w:t xml:space="preserve"> </w:t>
      </w:r>
      <w:r w:rsidRPr="00D83145">
        <w:rPr>
          <w:color w:val="AA04F9"/>
        </w:rPr>
        <w:t>all</w:t>
      </w:r>
      <w:r w:rsidRPr="00D83145">
        <w:t>;</w:t>
      </w:r>
    </w:p>
    <w:p w14:paraId="3A11336F" w14:textId="77777777" w:rsidR="00D83145" w:rsidRPr="00D83145" w:rsidRDefault="00D83145" w:rsidP="00D83145">
      <w:pPr>
        <w:pStyle w:val="Code"/>
      </w:pPr>
      <w:r w:rsidRPr="00D83145">
        <w:t>image1 = im2double(</w:t>
      </w:r>
      <w:proofErr w:type="spellStart"/>
      <w:r w:rsidRPr="00D83145">
        <w:t>imread</w:t>
      </w:r>
      <w:proofErr w:type="spellEnd"/>
      <w:r w:rsidRPr="00D83145">
        <w:t>(</w:t>
      </w:r>
      <w:r w:rsidRPr="00D83145">
        <w:rPr>
          <w:color w:val="AA04F9"/>
        </w:rPr>
        <w:t>'</w:t>
      </w:r>
      <w:proofErr w:type="spellStart"/>
      <w:r w:rsidRPr="00D83145">
        <w:rPr>
          <w:color w:val="AA04F9"/>
        </w:rPr>
        <w:t>picker_phantom.tif</w:t>
      </w:r>
      <w:proofErr w:type="spellEnd"/>
      <w:r w:rsidRPr="00D83145">
        <w:rPr>
          <w:color w:val="AA04F9"/>
        </w:rPr>
        <w:t>'</w:t>
      </w:r>
      <w:r w:rsidRPr="00D83145">
        <w:t>));</w:t>
      </w:r>
    </w:p>
    <w:p w14:paraId="40EF0470" w14:textId="77777777" w:rsidR="00D83145" w:rsidRPr="00D83145" w:rsidRDefault="00D83145" w:rsidP="00D83145">
      <w:pPr>
        <w:pStyle w:val="Code"/>
      </w:pPr>
      <w:r w:rsidRPr="00D83145">
        <w:t>image2 = im2double(</w:t>
      </w:r>
      <w:proofErr w:type="spellStart"/>
      <w:r w:rsidRPr="00D83145">
        <w:t>imread</w:t>
      </w:r>
      <w:proofErr w:type="spellEnd"/>
      <w:r w:rsidRPr="00D83145">
        <w:t>(</w:t>
      </w:r>
      <w:r w:rsidRPr="00D83145">
        <w:rPr>
          <w:color w:val="AA04F9"/>
        </w:rPr>
        <w:t>'weld-</w:t>
      </w:r>
      <w:proofErr w:type="spellStart"/>
      <w:r w:rsidRPr="00D83145">
        <w:rPr>
          <w:color w:val="AA04F9"/>
        </w:rPr>
        <w:t>original.tif</w:t>
      </w:r>
      <w:proofErr w:type="spellEnd"/>
      <w:r w:rsidRPr="00D83145">
        <w:rPr>
          <w:color w:val="AA04F9"/>
        </w:rPr>
        <w:t>'</w:t>
      </w:r>
      <w:r w:rsidRPr="00D83145">
        <w:t>));</w:t>
      </w:r>
    </w:p>
    <w:p w14:paraId="2C8A11BC" w14:textId="77777777" w:rsidR="00D83145" w:rsidRPr="00D83145" w:rsidRDefault="00D83145" w:rsidP="00D83145">
      <w:pPr>
        <w:pStyle w:val="Code"/>
      </w:pPr>
      <w:r w:rsidRPr="00D83145">
        <w:t>image3 = im2double(</w:t>
      </w:r>
      <w:proofErr w:type="spellStart"/>
      <w:r w:rsidRPr="00D83145">
        <w:t>imread</w:t>
      </w:r>
      <w:proofErr w:type="spellEnd"/>
      <w:r w:rsidRPr="00D83145">
        <w:t>(</w:t>
      </w:r>
      <w:r w:rsidRPr="00D83145">
        <w:rPr>
          <w:color w:val="AA04F9"/>
        </w:rPr>
        <w:t>'</w:t>
      </w:r>
      <w:proofErr w:type="spellStart"/>
      <w:r w:rsidRPr="00D83145">
        <w:rPr>
          <w:color w:val="AA04F9"/>
        </w:rPr>
        <w:t>tropical_rain_grayscale.tif</w:t>
      </w:r>
      <w:proofErr w:type="spellEnd"/>
      <w:r w:rsidRPr="00D83145">
        <w:rPr>
          <w:color w:val="AA04F9"/>
        </w:rPr>
        <w:t>'</w:t>
      </w:r>
      <w:r w:rsidRPr="00D83145">
        <w:t>));</w:t>
      </w:r>
    </w:p>
    <w:p w14:paraId="47D712FE" w14:textId="77777777" w:rsidR="00D83145" w:rsidRPr="00D83145" w:rsidRDefault="00D83145" w:rsidP="00D83145">
      <w:pPr>
        <w:pStyle w:val="Code"/>
      </w:pPr>
    </w:p>
    <w:p w14:paraId="21006EDF" w14:textId="77777777" w:rsidR="00D83145" w:rsidRPr="00D83145" w:rsidRDefault="00D83145" w:rsidP="00D83145">
      <w:pPr>
        <w:pStyle w:val="Code"/>
      </w:pPr>
      <w:proofErr w:type="spellStart"/>
      <w:r w:rsidRPr="00D83145">
        <w:t>intensity_slicing</w:t>
      </w:r>
      <w:proofErr w:type="spellEnd"/>
      <w:r w:rsidRPr="00D83145">
        <w:t>(image1,8)</w:t>
      </w:r>
    </w:p>
    <w:p w14:paraId="28AA1743" w14:textId="77777777" w:rsidR="00D83145" w:rsidRPr="00D83145" w:rsidRDefault="00D83145" w:rsidP="00D83145">
      <w:pPr>
        <w:pStyle w:val="Code"/>
      </w:pPr>
      <w:proofErr w:type="spellStart"/>
      <w:r w:rsidRPr="00D83145">
        <w:t>intensity_slicing</w:t>
      </w:r>
      <w:proofErr w:type="spellEnd"/>
      <w:r w:rsidRPr="00D83145">
        <w:t>(image2,3)</w:t>
      </w:r>
    </w:p>
    <w:p w14:paraId="204B2C4D" w14:textId="77777777" w:rsidR="00D83145" w:rsidRPr="00D83145" w:rsidRDefault="00D83145" w:rsidP="00D83145">
      <w:pPr>
        <w:pStyle w:val="Code"/>
      </w:pPr>
      <w:proofErr w:type="spellStart"/>
      <w:r w:rsidRPr="00D83145">
        <w:t>intensity_slicing</w:t>
      </w:r>
      <w:proofErr w:type="spellEnd"/>
      <w:r w:rsidRPr="00D83145">
        <w:t>(image3,20)</w:t>
      </w:r>
    </w:p>
    <w:p w14:paraId="7EEF39F8" w14:textId="77777777" w:rsidR="00D83145" w:rsidRPr="00D83145" w:rsidRDefault="00D83145" w:rsidP="00D83145">
      <w:pPr>
        <w:pStyle w:val="Code"/>
      </w:pPr>
    </w:p>
    <w:p w14:paraId="3A8FE18B" w14:textId="77777777" w:rsidR="00D83145" w:rsidRPr="00D83145" w:rsidRDefault="00D83145" w:rsidP="00D83145">
      <w:pPr>
        <w:pStyle w:val="Code"/>
      </w:pPr>
      <w:r w:rsidRPr="00D83145">
        <w:rPr>
          <w:color w:val="0E00FF"/>
        </w:rPr>
        <w:t xml:space="preserve">function </w:t>
      </w:r>
      <w:proofErr w:type="spellStart"/>
      <w:r w:rsidRPr="00D83145">
        <w:t>intensity_slicing</w:t>
      </w:r>
      <w:proofErr w:type="spellEnd"/>
      <w:r w:rsidRPr="00D83145">
        <w:t>(image</w:t>
      </w:r>
      <w:proofErr w:type="gramStart"/>
      <w:r w:rsidRPr="00D83145">
        <w:t>1,r</w:t>
      </w:r>
      <w:proofErr w:type="gramEnd"/>
      <w:r w:rsidRPr="00D83145">
        <w:t>)</w:t>
      </w:r>
    </w:p>
    <w:p w14:paraId="3CCC747A" w14:textId="77777777" w:rsidR="00D83145" w:rsidRPr="00D83145" w:rsidRDefault="00D83145" w:rsidP="00D83145">
      <w:pPr>
        <w:pStyle w:val="Code"/>
      </w:pPr>
      <w:r w:rsidRPr="00D83145">
        <w:t>sp1 = (</w:t>
      </w:r>
      <w:proofErr w:type="gramStart"/>
      <w:r w:rsidRPr="00D83145">
        <w:t>max(</w:t>
      </w:r>
      <w:proofErr w:type="gramEnd"/>
      <w:r w:rsidRPr="00D83145">
        <w:t>image1(:)) - min(image1(:)))/r;</w:t>
      </w:r>
    </w:p>
    <w:p w14:paraId="0A9D4424" w14:textId="77777777" w:rsidR="00D83145" w:rsidRPr="00D83145" w:rsidRDefault="00D83145" w:rsidP="00D83145">
      <w:pPr>
        <w:pStyle w:val="Code"/>
      </w:pPr>
      <w:r w:rsidRPr="00D83145">
        <w:t>range1 = zeros(r,2);</w:t>
      </w:r>
    </w:p>
    <w:p w14:paraId="4E4BC80F" w14:textId="77777777" w:rsidR="00D83145" w:rsidRPr="00D83145" w:rsidRDefault="00D83145" w:rsidP="00D83145">
      <w:pPr>
        <w:pStyle w:val="Code"/>
      </w:pPr>
      <w:r w:rsidRPr="00D83145">
        <w:rPr>
          <w:color w:val="0E00FF"/>
        </w:rPr>
        <w:t xml:space="preserve">for </w:t>
      </w:r>
      <w:proofErr w:type="spellStart"/>
      <w:r w:rsidRPr="00D83145">
        <w:t>i</w:t>
      </w:r>
      <w:proofErr w:type="spellEnd"/>
      <w:r w:rsidRPr="00D83145">
        <w:t xml:space="preserve"> = </w:t>
      </w:r>
      <w:proofErr w:type="gramStart"/>
      <w:r w:rsidRPr="00D83145">
        <w:t>1:r</w:t>
      </w:r>
      <w:proofErr w:type="gramEnd"/>
    </w:p>
    <w:p w14:paraId="4C46BD04" w14:textId="77777777" w:rsidR="00D83145" w:rsidRPr="00D83145" w:rsidRDefault="00D83145" w:rsidP="00D83145">
      <w:pPr>
        <w:pStyle w:val="Code"/>
      </w:pPr>
      <w:r w:rsidRPr="00D83145">
        <w:t xml:space="preserve">    range1(i,1) = sp1*(i-1);</w:t>
      </w:r>
    </w:p>
    <w:p w14:paraId="50CE2CED" w14:textId="77777777" w:rsidR="00D83145" w:rsidRPr="00D83145" w:rsidRDefault="00D83145" w:rsidP="00D83145">
      <w:pPr>
        <w:pStyle w:val="Code"/>
      </w:pPr>
      <w:r w:rsidRPr="00D83145">
        <w:t xml:space="preserve">    range1(i,2) = sp1*</w:t>
      </w:r>
      <w:proofErr w:type="spellStart"/>
      <w:r w:rsidRPr="00D83145">
        <w:t>i</w:t>
      </w:r>
      <w:proofErr w:type="spellEnd"/>
      <w:r w:rsidRPr="00D83145">
        <w:t>;</w:t>
      </w:r>
    </w:p>
    <w:p w14:paraId="109E5E36" w14:textId="77777777" w:rsidR="00D83145" w:rsidRPr="00D83145" w:rsidRDefault="00D83145" w:rsidP="00D83145">
      <w:pPr>
        <w:pStyle w:val="Code"/>
      </w:pPr>
      <w:r w:rsidRPr="00D83145">
        <w:rPr>
          <w:color w:val="0E00FF"/>
        </w:rPr>
        <w:t>end</w:t>
      </w:r>
    </w:p>
    <w:p w14:paraId="2690F67D" w14:textId="77777777" w:rsidR="00D83145" w:rsidRPr="00D83145" w:rsidRDefault="00D83145" w:rsidP="00D83145">
      <w:pPr>
        <w:pStyle w:val="Code"/>
      </w:pPr>
      <w:r w:rsidRPr="00D83145">
        <w:t xml:space="preserve">colorPalette1 = lines(r); </w:t>
      </w:r>
      <w:r w:rsidRPr="00D83145">
        <w:rPr>
          <w:color w:val="028009"/>
        </w:rPr>
        <w:t>%</w:t>
      </w:r>
      <w:r w:rsidRPr="00D83145">
        <w:rPr>
          <w:color w:val="028009"/>
        </w:rPr>
        <w:t>可以生成</w:t>
      </w:r>
      <w:r w:rsidRPr="00D83145">
        <w:rPr>
          <w:color w:val="028009"/>
        </w:rPr>
        <w:t>r</w:t>
      </w:r>
      <w:proofErr w:type="gramStart"/>
      <w:r w:rsidRPr="00D83145">
        <w:rPr>
          <w:color w:val="028009"/>
        </w:rPr>
        <w:t>个</w:t>
      </w:r>
      <w:proofErr w:type="gramEnd"/>
      <w:r w:rsidRPr="00D83145">
        <w:rPr>
          <w:color w:val="028009"/>
        </w:rPr>
        <w:t>颜色</w:t>
      </w:r>
    </w:p>
    <w:p w14:paraId="224CEE15" w14:textId="77777777" w:rsidR="00D83145" w:rsidRPr="00D83145" w:rsidRDefault="00D83145" w:rsidP="00D83145">
      <w:pPr>
        <w:pStyle w:val="Code"/>
      </w:pPr>
    </w:p>
    <w:p w14:paraId="7C5658D8" w14:textId="77777777" w:rsidR="00D83145" w:rsidRPr="00D83145" w:rsidRDefault="00D83145" w:rsidP="00D83145">
      <w:pPr>
        <w:pStyle w:val="Code"/>
      </w:pPr>
      <w:proofErr w:type="spellStart"/>
      <w:r w:rsidRPr="00D83145">
        <w:t>numColors</w:t>
      </w:r>
      <w:proofErr w:type="spellEnd"/>
      <w:r w:rsidRPr="00D83145">
        <w:t xml:space="preserve"> = 64; </w:t>
      </w:r>
      <w:r w:rsidRPr="00D83145">
        <w:rPr>
          <w:color w:val="028009"/>
        </w:rPr>
        <w:t xml:space="preserve">% </w:t>
      </w:r>
      <w:r w:rsidRPr="00D83145">
        <w:rPr>
          <w:color w:val="028009"/>
        </w:rPr>
        <w:t>比需要的数量多一些</w:t>
      </w:r>
    </w:p>
    <w:p w14:paraId="179B3FAC" w14:textId="77777777" w:rsidR="00D83145" w:rsidRPr="00D83145" w:rsidRDefault="00D83145" w:rsidP="00D83145">
      <w:pPr>
        <w:pStyle w:val="Code"/>
      </w:pPr>
      <w:proofErr w:type="spellStart"/>
      <w:r w:rsidRPr="00D83145">
        <w:t>colorPaletteFull</w:t>
      </w:r>
      <w:proofErr w:type="spellEnd"/>
      <w:r w:rsidRPr="00D83145">
        <w:t xml:space="preserve"> = lines(</w:t>
      </w:r>
      <w:proofErr w:type="spellStart"/>
      <w:r w:rsidRPr="00D83145">
        <w:t>numColors</w:t>
      </w:r>
      <w:proofErr w:type="spellEnd"/>
      <w:r w:rsidRPr="00D83145">
        <w:t>);</w:t>
      </w:r>
    </w:p>
    <w:p w14:paraId="39E65DDC" w14:textId="77777777" w:rsidR="00D83145" w:rsidRPr="00D83145" w:rsidRDefault="00D83145" w:rsidP="00D83145">
      <w:pPr>
        <w:pStyle w:val="Code"/>
      </w:pPr>
      <w:r w:rsidRPr="00D83145">
        <w:rPr>
          <w:color w:val="028009"/>
        </w:rPr>
        <w:t xml:space="preserve">% </w:t>
      </w:r>
      <w:r w:rsidRPr="00D83145">
        <w:rPr>
          <w:color w:val="028009"/>
        </w:rPr>
        <w:t>等距采样</w:t>
      </w:r>
      <w:r w:rsidRPr="00D83145">
        <w:rPr>
          <w:color w:val="028009"/>
        </w:rPr>
        <w:t xml:space="preserve"> 8 </w:t>
      </w:r>
      <w:proofErr w:type="gramStart"/>
      <w:r w:rsidRPr="00D83145">
        <w:rPr>
          <w:color w:val="028009"/>
        </w:rPr>
        <w:t>个</w:t>
      </w:r>
      <w:proofErr w:type="gramEnd"/>
      <w:r w:rsidRPr="00D83145">
        <w:rPr>
          <w:color w:val="028009"/>
        </w:rPr>
        <w:t>颜色</w:t>
      </w:r>
    </w:p>
    <w:p w14:paraId="55AB997C" w14:textId="77777777" w:rsidR="00D83145" w:rsidRPr="00D83145" w:rsidRDefault="00D83145" w:rsidP="00D83145">
      <w:pPr>
        <w:pStyle w:val="Code"/>
      </w:pPr>
      <w:r w:rsidRPr="00D83145">
        <w:rPr>
          <w:color w:val="028009"/>
        </w:rPr>
        <w:t>% r = 8;</w:t>
      </w:r>
    </w:p>
    <w:p w14:paraId="332C1EB6" w14:textId="77777777" w:rsidR="00D83145" w:rsidRPr="00D83145" w:rsidRDefault="00D83145" w:rsidP="00D83145">
      <w:pPr>
        <w:pStyle w:val="Code"/>
      </w:pPr>
      <w:r w:rsidRPr="00D83145">
        <w:t xml:space="preserve">indices = </w:t>
      </w:r>
      <w:proofErr w:type="gramStart"/>
      <w:r w:rsidRPr="00D83145">
        <w:t>round(</w:t>
      </w:r>
      <w:proofErr w:type="spellStart"/>
      <w:proofErr w:type="gramEnd"/>
      <w:r w:rsidRPr="00D83145">
        <w:t>linspace</w:t>
      </w:r>
      <w:proofErr w:type="spellEnd"/>
      <w:r w:rsidRPr="00D83145">
        <w:t xml:space="preserve">(1, </w:t>
      </w:r>
      <w:proofErr w:type="spellStart"/>
      <w:r w:rsidRPr="00D83145">
        <w:t>numColors</w:t>
      </w:r>
      <w:proofErr w:type="spellEnd"/>
      <w:r w:rsidRPr="00D83145">
        <w:t>, r));</w:t>
      </w:r>
    </w:p>
    <w:p w14:paraId="3EA2FED7" w14:textId="77777777" w:rsidR="00D83145" w:rsidRPr="00D83145" w:rsidRDefault="00D83145" w:rsidP="00D83145">
      <w:pPr>
        <w:pStyle w:val="Code"/>
      </w:pPr>
      <w:r w:rsidRPr="00D83145">
        <w:t xml:space="preserve">colorPalette2 = </w:t>
      </w:r>
      <w:proofErr w:type="spellStart"/>
      <w:proofErr w:type="gramStart"/>
      <w:r w:rsidRPr="00D83145">
        <w:t>colorPaletteFull</w:t>
      </w:r>
      <w:proofErr w:type="spellEnd"/>
      <w:r w:rsidRPr="00D83145">
        <w:t>(</w:t>
      </w:r>
      <w:proofErr w:type="gramEnd"/>
      <w:r w:rsidRPr="00D83145">
        <w:t>indices, :);</w:t>
      </w:r>
    </w:p>
    <w:p w14:paraId="0E1745F7" w14:textId="77777777" w:rsidR="00D83145" w:rsidRPr="00D83145" w:rsidRDefault="00D83145" w:rsidP="00D83145">
      <w:pPr>
        <w:pStyle w:val="Code"/>
      </w:pPr>
    </w:p>
    <w:p w14:paraId="2DE3CFA0" w14:textId="77777777" w:rsidR="00D83145" w:rsidRPr="00D83145" w:rsidRDefault="00D83145" w:rsidP="00D83145">
      <w:pPr>
        <w:pStyle w:val="Code"/>
      </w:pPr>
      <w:r w:rsidRPr="00D83145">
        <w:rPr>
          <w:color w:val="028009"/>
        </w:rPr>
        <w:t>% r = 8;</w:t>
      </w:r>
    </w:p>
    <w:p w14:paraId="17A0FE20" w14:textId="77777777" w:rsidR="00D83145" w:rsidRPr="00D83145" w:rsidRDefault="00D83145" w:rsidP="00D83145">
      <w:pPr>
        <w:pStyle w:val="Code"/>
      </w:pPr>
      <w:proofErr w:type="spellStart"/>
      <w:r w:rsidRPr="00D83145">
        <w:lastRenderedPageBreak/>
        <w:t>linesColors</w:t>
      </w:r>
      <w:proofErr w:type="spellEnd"/>
      <w:r w:rsidRPr="00D83145">
        <w:t xml:space="preserve"> = lines(r);</w:t>
      </w:r>
    </w:p>
    <w:p w14:paraId="1641D2AA" w14:textId="77777777" w:rsidR="00D83145" w:rsidRPr="00D83145" w:rsidRDefault="00D83145" w:rsidP="00D83145">
      <w:pPr>
        <w:pStyle w:val="Code"/>
      </w:pPr>
      <w:proofErr w:type="spellStart"/>
      <w:r w:rsidRPr="00D83145">
        <w:t>parulaColors</w:t>
      </w:r>
      <w:proofErr w:type="spellEnd"/>
      <w:r w:rsidRPr="00D83145">
        <w:t xml:space="preserve"> = parula(r);</w:t>
      </w:r>
    </w:p>
    <w:p w14:paraId="763B90B5" w14:textId="77777777" w:rsidR="00D83145" w:rsidRPr="00D83145" w:rsidRDefault="00D83145" w:rsidP="00D83145">
      <w:pPr>
        <w:pStyle w:val="Code"/>
      </w:pPr>
      <w:r w:rsidRPr="00D83145">
        <w:rPr>
          <w:color w:val="028009"/>
        </w:rPr>
        <w:t xml:space="preserve">% </w:t>
      </w:r>
      <w:r w:rsidRPr="00D83145">
        <w:rPr>
          <w:color w:val="028009"/>
        </w:rPr>
        <w:t>平均两种调色板</w:t>
      </w:r>
    </w:p>
    <w:p w14:paraId="662B5E7F" w14:textId="77777777" w:rsidR="00D83145" w:rsidRPr="00D83145" w:rsidRDefault="00D83145" w:rsidP="00D83145">
      <w:pPr>
        <w:pStyle w:val="Code"/>
      </w:pPr>
      <w:r w:rsidRPr="00D83145">
        <w:t>colorPalette3 = (</w:t>
      </w:r>
      <w:proofErr w:type="spellStart"/>
      <w:r w:rsidRPr="00D83145">
        <w:t>linesColors</w:t>
      </w:r>
      <w:proofErr w:type="spellEnd"/>
      <w:r w:rsidRPr="00D83145">
        <w:t xml:space="preserve"> + </w:t>
      </w:r>
      <w:proofErr w:type="spellStart"/>
      <w:r w:rsidRPr="00D83145">
        <w:t>parulaColors</w:t>
      </w:r>
      <w:proofErr w:type="spellEnd"/>
      <w:r w:rsidRPr="00D83145">
        <w:t>) / 2;</w:t>
      </w:r>
    </w:p>
    <w:p w14:paraId="28D519F6" w14:textId="77777777" w:rsidR="00D83145" w:rsidRPr="00D83145" w:rsidRDefault="00D83145" w:rsidP="00D83145">
      <w:pPr>
        <w:pStyle w:val="Code"/>
      </w:pPr>
    </w:p>
    <w:p w14:paraId="1251B475" w14:textId="77777777" w:rsidR="00D83145" w:rsidRPr="00D83145" w:rsidRDefault="00D83145" w:rsidP="00D83145">
      <w:pPr>
        <w:pStyle w:val="Code"/>
      </w:pPr>
      <w:r w:rsidRPr="00D83145">
        <w:t>[x</w:t>
      </w:r>
      <w:proofErr w:type="gramStart"/>
      <w:r w:rsidRPr="00D83145">
        <w:t>1,y</w:t>
      </w:r>
      <w:proofErr w:type="gramEnd"/>
      <w:r w:rsidRPr="00D83145">
        <w:t>1] = size(image1);</w:t>
      </w:r>
    </w:p>
    <w:p w14:paraId="6384A7EC" w14:textId="77777777" w:rsidR="00D83145" w:rsidRPr="00D83145" w:rsidRDefault="00D83145" w:rsidP="00D83145">
      <w:pPr>
        <w:pStyle w:val="Code"/>
      </w:pPr>
      <w:r w:rsidRPr="00D83145">
        <w:t>image11 = zeros(x</w:t>
      </w:r>
      <w:proofErr w:type="gramStart"/>
      <w:r w:rsidRPr="00D83145">
        <w:t>1,y</w:t>
      </w:r>
      <w:proofErr w:type="gramEnd"/>
      <w:r w:rsidRPr="00D83145">
        <w:t>1,3);</w:t>
      </w:r>
      <w:r w:rsidRPr="00D83145">
        <w:tab/>
      </w:r>
    </w:p>
    <w:p w14:paraId="732AE425" w14:textId="77777777" w:rsidR="00D83145" w:rsidRPr="00D83145" w:rsidRDefault="00D83145" w:rsidP="00D83145">
      <w:pPr>
        <w:pStyle w:val="Code"/>
      </w:pPr>
      <w:r w:rsidRPr="00D83145">
        <w:t>image22 = zeros(x</w:t>
      </w:r>
      <w:proofErr w:type="gramStart"/>
      <w:r w:rsidRPr="00D83145">
        <w:t>1,y</w:t>
      </w:r>
      <w:proofErr w:type="gramEnd"/>
      <w:r w:rsidRPr="00D83145">
        <w:t>1,3);</w:t>
      </w:r>
    </w:p>
    <w:p w14:paraId="4F7F505C" w14:textId="77777777" w:rsidR="00D83145" w:rsidRPr="00D83145" w:rsidRDefault="00D83145" w:rsidP="00D83145">
      <w:pPr>
        <w:pStyle w:val="Code"/>
      </w:pPr>
      <w:r w:rsidRPr="00D83145">
        <w:t>image33 = zeros(x</w:t>
      </w:r>
      <w:proofErr w:type="gramStart"/>
      <w:r w:rsidRPr="00D83145">
        <w:t>1,y</w:t>
      </w:r>
      <w:proofErr w:type="gramEnd"/>
      <w:r w:rsidRPr="00D83145">
        <w:t>1,3);</w:t>
      </w:r>
    </w:p>
    <w:p w14:paraId="623AA912" w14:textId="77777777" w:rsidR="00D83145" w:rsidRPr="00D83145" w:rsidRDefault="00D83145" w:rsidP="00D83145">
      <w:pPr>
        <w:pStyle w:val="Code"/>
      </w:pPr>
      <w:r w:rsidRPr="00D83145">
        <w:rPr>
          <w:color w:val="028009"/>
        </w:rPr>
        <w:t xml:space="preserve">% </w:t>
      </w:r>
      <w:proofErr w:type="spellStart"/>
      <w:r w:rsidRPr="00D83145">
        <w:rPr>
          <w:color w:val="028009"/>
        </w:rPr>
        <w:t>imshow</w:t>
      </w:r>
      <w:proofErr w:type="spellEnd"/>
      <w:r w:rsidRPr="00D83145">
        <w:rPr>
          <w:color w:val="028009"/>
        </w:rPr>
        <w:t>(image11)</w:t>
      </w:r>
    </w:p>
    <w:p w14:paraId="7F74F499" w14:textId="77777777" w:rsidR="00D83145" w:rsidRPr="00D83145" w:rsidRDefault="00D83145" w:rsidP="00D83145">
      <w:pPr>
        <w:pStyle w:val="Code"/>
      </w:pPr>
      <w:r w:rsidRPr="00D83145">
        <w:rPr>
          <w:color w:val="0E00FF"/>
        </w:rPr>
        <w:t xml:space="preserve">for </w:t>
      </w:r>
      <w:proofErr w:type="spellStart"/>
      <w:r w:rsidRPr="00D83145">
        <w:t>i</w:t>
      </w:r>
      <w:proofErr w:type="spellEnd"/>
      <w:r w:rsidRPr="00D83145">
        <w:t xml:space="preserve"> = 1:x1</w:t>
      </w:r>
    </w:p>
    <w:p w14:paraId="44D88259" w14:textId="77777777" w:rsidR="00D83145" w:rsidRPr="00D83145" w:rsidRDefault="00D83145" w:rsidP="00D83145">
      <w:pPr>
        <w:pStyle w:val="Code"/>
      </w:pPr>
      <w:r w:rsidRPr="00D83145">
        <w:t xml:space="preserve">    </w:t>
      </w:r>
      <w:r w:rsidRPr="00D83145">
        <w:rPr>
          <w:color w:val="0E00FF"/>
        </w:rPr>
        <w:t xml:space="preserve">for </w:t>
      </w:r>
      <w:r w:rsidRPr="00D83145">
        <w:t xml:space="preserve">j = </w:t>
      </w:r>
      <w:proofErr w:type="gramStart"/>
      <w:r w:rsidRPr="00D83145">
        <w:t>1:y</w:t>
      </w:r>
      <w:proofErr w:type="gramEnd"/>
      <w:r w:rsidRPr="00D83145">
        <w:t>1</w:t>
      </w:r>
    </w:p>
    <w:p w14:paraId="410D7868" w14:textId="77777777" w:rsidR="00D83145" w:rsidRPr="00D83145" w:rsidRDefault="00D83145" w:rsidP="00D83145">
      <w:pPr>
        <w:pStyle w:val="Code"/>
      </w:pPr>
      <w:r w:rsidRPr="00D83145">
        <w:t xml:space="preserve">        </w:t>
      </w:r>
      <w:r w:rsidRPr="00D83145">
        <w:rPr>
          <w:color w:val="0E00FF"/>
        </w:rPr>
        <w:t xml:space="preserve">for </w:t>
      </w:r>
      <w:r w:rsidRPr="00D83145">
        <w:t xml:space="preserve">k = </w:t>
      </w:r>
      <w:proofErr w:type="gramStart"/>
      <w:r w:rsidRPr="00D83145">
        <w:t>1:r</w:t>
      </w:r>
      <w:proofErr w:type="gramEnd"/>
    </w:p>
    <w:p w14:paraId="3CD11316" w14:textId="77777777" w:rsidR="00D83145" w:rsidRPr="00D83145" w:rsidRDefault="00D83145" w:rsidP="00D83145">
      <w:pPr>
        <w:pStyle w:val="Code"/>
      </w:pPr>
      <w:r w:rsidRPr="00D83145">
        <w:t xml:space="preserve">            </w:t>
      </w:r>
      <w:r w:rsidRPr="00D83145">
        <w:rPr>
          <w:color w:val="0E00FF"/>
        </w:rPr>
        <w:t xml:space="preserve">if </w:t>
      </w:r>
      <w:r w:rsidRPr="00D83145">
        <w:t>image1(</w:t>
      </w:r>
      <w:proofErr w:type="spellStart"/>
      <w:proofErr w:type="gramStart"/>
      <w:r w:rsidRPr="00D83145">
        <w:t>i,j</w:t>
      </w:r>
      <w:proofErr w:type="spellEnd"/>
      <w:proofErr w:type="gramEnd"/>
      <w:r w:rsidRPr="00D83145">
        <w:t>)&gt;range1(k,1)&amp;&amp;image1(</w:t>
      </w:r>
      <w:proofErr w:type="spellStart"/>
      <w:r w:rsidRPr="00D83145">
        <w:t>i,j</w:t>
      </w:r>
      <w:proofErr w:type="spellEnd"/>
      <w:r w:rsidRPr="00D83145">
        <w:t>)&lt;range1(k,2)</w:t>
      </w:r>
    </w:p>
    <w:p w14:paraId="3BD5FCA6" w14:textId="77777777" w:rsidR="00D83145" w:rsidRPr="00D83145" w:rsidRDefault="00D83145" w:rsidP="00D83145">
      <w:pPr>
        <w:pStyle w:val="Code"/>
      </w:pPr>
      <w:r w:rsidRPr="00D83145">
        <w:t xml:space="preserve">                image11(</w:t>
      </w:r>
      <w:proofErr w:type="spellStart"/>
      <w:proofErr w:type="gramStart"/>
      <w:r w:rsidRPr="00D83145">
        <w:t>i,j</w:t>
      </w:r>
      <w:proofErr w:type="spellEnd"/>
      <w:proofErr w:type="gramEnd"/>
      <w:r w:rsidRPr="00D83145">
        <w:t>,:) = colorPalette1(k,:,:);</w:t>
      </w:r>
    </w:p>
    <w:p w14:paraId="1B4A34FD" w14:textId="77777777" w:rsidR="00D83145" w:rsidRPr="00D83145" w:rsidRDefault="00D83145" w:rsidP="00D83145">
      <w:pPr>
        <w:pStyle w:val="Code"/>
      </w:pPr>
      <w:r w:rsidRPr="00D83145">
        <w:t xml:space="preserve">                image22(</w:t>
      </w:r>
      <w:proofErr w:type="spellStart"/>
      <w:proofErr w:type="gramStart"/>
      <w:r w:rsidRPr="00D83145">
        <w:t>i,j</w:t>
      </w:r>
      <w:proofErr w:type="spellEnd"/>
      <w:proofErr w:type="gramEnd"/>
      <w:r w:rsidRPr="00D83145">
        <w:t>,:) = colorPalette2(k,:,:);</w:t>
      </w:r>
    </w:p>
    <w:p w14:paraId="08DF88BC" w14:textId="77777777" w:rsidR="00D83145" w:rsidRPr="00D83145" w:rsidRDefault="00D83145" w:rsidP="00D83145">
      <w:pPr>
        <w:pStyle w:val="Code"/>
      </w:pPr>
      <w:r w:rsidRPr="00D83145">
        <w:t xml:space="preserve">                image33(</w:t>
      </w:r>
      <w:proofErr w:type="spellStart"/>
      <w:proofErr w:type="gramStart"/>
      <w:r w:rsidRPr="00D83145">
        <w:t>i,j</w:t>
      </w:r>
      <w:proofErr w:type="spellEnd"/>
      <w:proofErr w:type="gramEnd"/>
      <w:r w:rsidRPr="00D83145">
        <w:t>,:) = colorPalette3(k,:,:);</w:t>
      </w:r>
    </w:p>
    <w:p w14:paraId="028D37F8" w14:textId="77777777" w:rsidR="00D83145" w:rsidRPr="00D83145" w:rsidRDefault="00D83145" w:rsidP="00D83145">
      <w:pPr>
        <w:pStyle w:val="Code"/>
      </w:pPr>
      <w:r w:rsidRPr="00D83145">
        <w:t xml:space="preserve">                </w:t>
      </w:r>
      <w:r w:rsidRPr="00D83145">
        <w:rPr>
          <w:color w:val="0E00FF"/>
        </w:rPr>
        <w:t>break</w:t>
      </w:r>
      <w:r w:rsidRPr="00D83145">
        <w:t>;</w:t>
      </w:r>
    </w:p>
    <w:p w14:paraId="7EA8C3E3" w14:textId="77777777" w:rsidR="00D83145" w:rsidRPr="00D83145" w:rsidRDefault="00D83145" w:rsidP="00D83145">
      <w:pPr>
        <w:pStyle w:val="Code"/>
      </w:pPr>
      <w:r w:rsidRPr="00D83145">
        <w:t xml:space="preserve">            </w:t>
      </w:r>
      <w:r w:rsidRPr="00D83145">
        <w:rPr>
          <w:color w:val="0E00FF"/>
        </w:rPr>
        <w:t>end</w:t>
      </w:r>
    </w:p>
    <w:p w14:paraId="2B6FCE69" w14:textId="77777777" w:rsidR="00D83145" w:rsidRPr="00D83145" w:rsidRDefault="00D83145" w:rsidP="00D83145">
      <w:pPr>
        <w:pStyle w:val="Code"/>
      </w:pPr>
      <w:r w:rsidRPr="00D83145">
        <w:t xml:space="preserve">        </w:t>
      </w:r>
      <w:r w:rsidRPr="00D83145">
        <w:rPr>
          <w:color w:val="0E00FF"/>
        </w:rPr>
        <w:t>end</w:t>
      </w:r>
    </w:p>
    <w:p w14:paraId="7B4E4EC2" w14:textId="77777777" w:rsidR="00D83145" w:rsidRPr="00D83145" w:rsidRDefault="00D83145" w:rsidP="00D83145">
      <w:pPr>
        <w:pStyle w:val="Code"/>
      </w:pPr>
      <w:r w:rsidRPr="00D83145">
        <w:t xml:space="preserve">    </w:t>
      </w:r>
      <w:r w:rsidRPr="00D83145">
        <w:rPr>
          <w:color w:val="0E00FF"/>
        </w:rPr>
        <w:t>end</w:t>
      </w:r>
    </w:p>
    <w:p w14:paraId="063066A9" w14:textId="77777777" w:rsidR="00D83145" w:rsidRPr="00D83145" w:rsidRDefault="00D83145" w:rsidP="00D83145">
      <w:pPr>
        <w:pStyle w:val="Code"/>
      </w:pPr>
      <w:r w:rsidRPr="00D83145">
        <w:rPr>
          <w:color w:val="0E00FF"/>
        </w:rPr>
        <w:t>end</w:t>
      </w:r>
    </w:p>
    <w:p w14:paraId="09DF1061" w14:textId="77777777" w:rsidR="00D83145" w:rsidRPr="00D83145" w:rsidRDefault="00D83145" w:rsidP="00D83145">
      <w:pPr>
        <w:pStyle w:val="Code"/>
      </w:pPr>
      <w:r w:rsidRPr="00D83145">
        <w:t>figure;</w:t>
      </w:r>
    </w:p>
    <w:p w14:paraId="4D840871" w14:textId="77777777" w:rsidR="00D83145" w:rsidRPr="00D83145" w:rsidRDefault="00D83145" w:rsidP="00D83145">
      <w:pPr>
        <w:pStyle w:val="Code"/>
      </w:pPr>
      <w:proofErr w:type="gramStart"/>
      <w:r w:rsidRPr="00D83145">
        <w:t>subplot(</w:t>
      </w:r>
      <w:proofErr w:type="gramEnd"/>
      <w:r w:rsidRPr="00D83145">
        <w:t>2,2,1);</w:t>
      </w:r>
    </w:p>
    <w:p w14:paraId="5D44C186" w14:textId="77777777" w:rsidR="00D83145" w:rsidRPr="00D83145" w:rsidRDefault="00D83145" w:rsidP="00D83145">
      <w:pPr>
        <w:pStyle w:val="Code"/>
      </w:pPr>
      <w:proofErr w:type="spellStart"/>
      <w:r w:rsidRPr="00D83145">
        <w:t>imshow</w:t>
      </w:r>
      <w:proofErr w:type="spellEnd"/>
      <w:r w:rsidRPr="00D83145">
        <w:t>(image1);</w:t>
      </w:r>
    </w:p>
    <w:p w14:paraId="31C10FCA" w14:textId="77777777" w:rsidR="00D83145" w:rsidRPr="00D83145" w:rsidRDefault="00D83145" w:rsidP="00D83145">
      <w:pPr>
        <w:pStyle w:val="Code"/>
      </w:pPr>
      <w:proofErr w:type="gramStart"/>
      <w:r w:rsidRPr="00D83145">
        <w:t>title(</w:t>
      </w:r>
      <w:proofErr w:type="gramEnd"/>
      <w:r w:rsidRPr="00D83145">
        <w:rPr>
          <w:color w:val="AA04F9"/>
        </w:rPr>
        <w:t>'original image'</w:t>
      </w:r>
      <w:r w:rsidRPr="00D83145">
        <w:t>);</w:t>
      </w:r>
    </w:p>
    <w:p w14:paraId="5687979E" w14:textId="77777777" w:rsidR="00D83145" w:rsidRPr="00D83145" w:rsidRDefault="00D83145" w:rsidP="00D83145">
      <w:pPr>
        <w:pStyle w:val="Code"/>
      </w:pPr>
      <w:proofErr w:type="gramStart"/>
      <w:r w:rsidRPr="00D83145">
        <w:t>subplot(</w:t>
      </w:r>
      <w:proofErr w:type="gramEnd"/>
      <w:r w:rsidRPr="00D83145">
        <w:t>2,2,2);</w:t>
      </w:r>
    </w:p>
    <w:p w14:paraId="2AD05D12" w14:textId="77777777" w:rsidR="00D83145" w:rsidRPr="00D83145" w:rsidRDefault="00D83145" w:rsidP="00D83145">
      <w:pPr>
        <w:pStyle w:val="Code"/>
      </w:pPr>
      <w:proofErr w:type="spellStart"/>
      <w:r w:rsidRPr="00D83145">
        <w:t>imshow</w:t>
      </w:r>
      <w:proofErr w:type="spellEnd"/>
      <w:r w:rsidRPr="00D83145">
        <w:t>(image11)</w:t>
      </w:r>
    </w:p>
    <w:p w14:paraId="168F38C2" w14:textId="77777777" w:rsidR="00D83145" w:rsidRPr="00D83145" w:rsidRDefault="00D83145" w:rsidP="00D83145">
      <w:pPr>
        <w:pStyle w:val="Code"/>
      </w:pPr>
      <w:proofErr w:type="gramStart"/>
      <w:r w:rsidRPr="00D83145">
        <w:t>title(</w:t>
      </w:r>
      <w:proofErr w:type="gramEnd"/>
      <w:r w:rsidRPr="00D83145">
        <w:rPr>
          <w:color w:val="AA04F9"/>
        </w:rPr>
        <w:t>'intensity slicing1'</w:t>
      </w:r>
      <w:r w:rsidRPr="00D83145">
        <w:t>);</w:t>
      </w:r>
    </w:p>
    <w:p w14:paraId="0F812D51" w14:textId="77777777" w:rsidR="00D83145" w:rsidRPr="00D83145" w:rsidRDefault="00D83145" w:rsidP="00D83145">
      <w:pPr>
        <w:pStyle w:val="Code"/>
      </w:pPr>
      <w:proofErr w:type="gramStart"/>
      <w:r w:rsidRPr="00D83145">
        <w:t>subplot(</w:t>
      </w:r>
      <w:proofErr w:type="gramEnd"/>
      <w:r w:rsidRPr="00D83145">
        <w:t>2,2,3);</w:t>
      </w:r>
    </w:p>
    <w:p w14:paraId="69B430CC" w14:textId="77777777" w:rsidR="00D83145" w:rsidRPr="00D83145" w:rsidRDefault="00D83145" w:rsidP="00D83145">
      <w:pPr>
        <w:pStyle w:val="Code"/>
      </w:pPr>
      <w:proofErr w:type="spellStart"/>
      <w:r w:rsidRPr="00D83145">
        <w:t>imshow</w:t>
      </w:r>
      <w:proofErr w:type="spellEnd"/>
      <w:r w:rsidRPr="00D83145">
        <w:t>(image22)</w:t>
      </w:r>
    </w:p>
    <w:p w14:paraId="40C1010A" w14:textId="77777777" w:rsidR="00D83145" w:rsidRPr="00D83145" w:rsidRDefault="00D83145" w:rsidP="00D83145">
      <w:pPr>
        <w:pStyle w:val="Code"/>
      </w:pPr>
      <w:proofErr w:type="gramStart"/>
      <w:r w:rsidRPr="00D83145">
        <w:t>title(</w:t>
      </w:r>
      <w:proofErr w:type="gramEnd"/>
      <w:r w:rsidRPr="00D83145">
        <w:rPr>
          <w:color w:val="AA04F9"/>
        </w:rPr>
        <w:t>'intensity slicing2'</w:t>
      </w:r>
      <w:r w:rsidRPr="00D83145">
        <w:t>);</w:t>
      </w:r>
    </w:p>
    <w:p w14:paraId="4751AAEF" w14:textId="77777777" w:rsidR="00D83145" w:rsidRPr="00D83145" w:rsidRDefault="00D83145" w:rsidP="00D83145">
      <w:pPr>
        <w:pStyle w:val="Code"/>
      </w:pPr>
      <w:proofErr w:type="gramStart"/>
      <w:r w:rsidRPr="00D83145">
        <w:t>subplot(</w:t>
      </w:r>
      <w:proofErr w:type="gramEnd"/>
      <w:r w:rsidRPr="00D83145">
        <w:t>2,2,4);</w:t>
      </w:r>
    </w:p>
    <w:p w14:paraId="2317658C" w14:textId="77777777" w:rsidR="00D83145" w:rsidRPr="00D83145" w:rsidRDefault="00D83145" w:rsidP="00D83145">
      <w:pPr>
        <w:pStyle w:val="Code"/>
      </w:pPr>
      <w:proofErr w:type="spellStart"/>
      <w:r w:rsidRPr="00D83145">
        <w:t>imshow</w:t>
      </w:r>
      <w:proofErr w:type="spellEnd"/>
      <w:r w:rsidRPr="00D83145">
        <w:t>(image33)</w:t>
      </w:r>
    </w:p>
    <w:p w14:paraId="539F73B7" w14:textId="77777777" w:rsidR="00D83145" w:rsidRPr="00D83145" w:rsidRDefault="00D83145" w:rsidP="00D83145">
      <w:pPr>
        <w:pStyle w:val="Code"/>
      </w:pPr>
      <w:proofErr w:type="gramStart"/>
      <w:r w:rsidRPr="00D83145">
        <w:t>title(</w:t>
      </w:r>
      <w:proofErr w:type="gramEnd"/>
      <w:r w:rsidRPr="00D83145">
        <w:rPr>
          <w:color w:val="AA04F9"/>
        </w:rPr>
        <w:t>'intensity slicing3'</w:t>
      </w:r>
      <w:r w:rsidRPr="00D83145">
        <w:t>);</w:t>
      </w:r>
    </w:p>
    <w:p w14:paraId="272714BD" w14:textId="77777777" w:rsidR="00D83145" w:rsidRPr="00D83145" w:rsidRDefault="00D83145" w:rsidP="00D83145">
      <w:pPr>
        <w:pStyle w:val="Code"/>
      </w:pPr>
      <w:r w:rsidRPr="00D83145">
        <w:rPr>
          <w:color w:val="0E00FF"/>
        </w:rPr>
        <w:t>end</w:t>
      </w:r>
    </w:p>
    <w:p w14:paraId="048E3D82" w14:textId="10C500C8" w:rsidR="00906D64" w:rsidRDefault="00906D64" w:rsidP="00906D64">
      <w:pPr>
        <w:spacing w:before="120" w:after="120"/>
        <w:jc w:val="both"/>
        <w:rPr>
          <w:rFonts w:cs="Times New Roman"/>
        </w:rPr>
      </w:pPr>
      <w:r>
        <w:rPr>
          <w:rFonts w:cs="Times New Roman" w:hint="eastAsia"/>
        </w:rPr>
        <w:t>实验结果：</w:t>
      </w:r>
      <w:r w:rsidR="00377057">
        <w:rPr>
          <w:rFonts w:cs="Times New Roman" w:hint="eastAsia"/>
        </w:rPr>
        <w:t>为达到</w:t>
      </w:r>
      <w:r w:rsidR="00377057">
        <w:rPr>
          <w:rFonts w:cs="Times New Roman" w:hint="eastAsia"/>
        </w:rPr>
        <w:t>ppt</w:t>
      </w:r>
      <w:r w:rsidR="00377057">
        <w:rPr>
          <w:rFonts w:cs="Times New Roman" w:hint="eastAsia"/>
        </w:rPr>
        <w:t>上较合理的伪彩色颜色分配，分别用三种不同的方法输出不同的彩色颜色，实验结果如下：</w:t>
      </w:r>
    </w:p>
    <w:p w14:paraId="2B9FE21C" w14:textId="30F40655" w:rsidR="00377057" w:rsidRDefault="00377057" w:rsidP="00906D64">
      <w:pPr>
        <w:spacing w:before="120" w:after="120"/>
        <w:jc w:val="both"/>
        <w:rPr>
          <w:rFonts w:cs="Times New Roman" w:hint="eastAsia"/>
        </w:rPr>
      </w:pPr>
      <w:r>
        <w:rPr>
          <w:rFonts w:cs="Times New Roman" w:hint="eastAsia"/>
        </w:rPr>
        <w:t xml:space="preserve">8 for </w:t>
      </w:r>
      <w:proofErr w:type="spellStart"/>
      <w:r w:rsidRPr="00377057">
        <w:rPr>
          <w:rFonts w:cs="Times New Roman"/>
        </w:rPr>
        <w:t>picker_phantom.tif</w:t>
      </w:r>
      <w:proofErr w:type="spellEnd"/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377057" w14:paraId="4DB705E0" w14:textId="77777777" w:rsidTr="00377057">
        <w:tc>
          <w:tcPr>
            <w:tcW w:w="4148" w:type="dxa"/>
          </w:tcPr>
          <w:p w14:paraId="1F4F41F0" w14:textId="5C7AFF85" w:rsidR="00377057" w:rsidRDefault="00377057" w:rsidP="00906D64">
            <w:pPr>
              <w:spacing w:before="120" w:after="120"/>
              <w:jc w:val="both"/>
              <w:rPr>
                <w:rFonts w:cs="Times New Roman" w:hint="eastAsia"/>
              </w:rPr>
            </w:pPr>
            <w:r w:rsidRPr="00D83145">
              <w:rPr>
                <w:rFonts w:cs="Times New Roman"/>
                <w:noProof/>
              </w:rPr>
              <w:lastRenderedPageBreak/>
              <w:drawing>
                <wp:inline distT="0" distB="0" distL="0" distR="0" wp14:anchorId="75A98B5F" wp14:editId="25B96EB8">
                  <wp:extent cx="2455334" cy="2717236"/>
                  <wp:effectExtent l="0" t="0" r="2540" b="6985"/>
                  <wp:docPr id="280490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4900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9370" cy="2721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EA15141" w14:textId="0924B85A" w:rsidR="00377057" w:rsidRDefault="00377057" w:rsidP="00906D64">
            <w:pPr>
              <w:spacing w:before="120" w:after="120"/>
              <w:jc w:val="both"/>
              <w:rPr>
                <w:rFonts w:cs="Times New Roman" w:hint="eastAsia"/>
              </w:rPr>
            </w:pPr>
            <w:r w:rsidRPr="00D83145">
              <w:rPr>
                <w:rFonts w:cs="Times New Roman"/>
                <w:noProof/>
              </w:rPr>
              <w:drawing>
                <wp:inline distT="0" distB="0" distL="0" distR="0" wp14:anchorId="60C10A58" wp14:editId="21D36536">
                  <wp:extent cx="2446200" cy="2718000"/>
                  <wp:effectExtent l="0" t="0" r="0" b="6350"/>
                  <wp:docPr id="3839374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93743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200" cy="271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7057" w14:paraId="3080E5B9" w14:textId="77777777" w:rsidTr="00377057">
        <w:tc>
          <w:tcPr>
            <w:tcW w:w="4148" w:type="dxa"/>
          </w:tcPr>
          <w:p w14:paraId="0169455C" w14:textId="4C47C6E8" w:rsidR="00377057" w:rsidRDefault="00377057" w:rsidP="00906D64">
            <w:pPr>
              <w:spacing w:before="120" w:after="120"/>
              <w:jc w:val="both"/>
              <w:rPr>
                <w:rFonts w:cs="Times New Roman" w:hint="eastAsia"/>
              </w:rPr>
            </w:pPr>
            <w:r w:rsidRPr="00D83145">
              <w:rPr>
                <w:rFonts w:cs="Times New Roman"/>
                <w:noProof/>
              </w:rPr>
              <w:drawing>
                <wp:inline distT="0" distB="0" distL="0" distR="0" wp14:anchorId="78A6958F" wp14:editId="1C83F85D">
                  <wp:extent cx="2436454" cy="2718000"/>
                  <wp:effectExtent l="0" t="0" r="2540" b="6350"/>
                  <wp:docPr id="2310513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05137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454" cy="271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E968BE0" w14:textId="2457F40F" w:rsidR="00377057" w:rsidRDefault="00377057" w:rsidP="00906D64">
            <w:pPr>
              <w:spacing w:before="120" w:after="120"/>
              <w:jc w:val="both"/>
              <w:rPr>
                <w:rFonts w:cs="Times New Roman" w:hint="eastAsia"/>
              </w:rPr>
            </w:pPr>
            <w:r w:rsidRPr="00D83145">
              <w:rPr>
                <w:rFonts w:cs="Times New Roman"/>
                <w:noProof/>
              </w:rPr>
              <w:drawing>
                <wp:inline distT="0" distB="0" distL="0" distR="0" wp14:anchorId="5D3AB20C" wp14:editId="3B5945A4">
                  <wp:extent cx="2436454" cy="2718000"/>
                  <wp:effectExtent l="0" t="0" r="2540" b="6350"/>
                  <wp:docPr id="14866106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61067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454" cy="271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63C274" w14:textId="40F7C512" w:rsidR="00377057" w:rsidRDefault="00377057" w:rsidP="00377057">
      <w:pPr>
        <w:spacing w:before="120" w:after="120"/>
        <w:ind w:firstLineChars="100" w:firstLine="240"/>
        <w:jc w:val="both"/>
        <w:rPr>
          <w:rFonts w:cs="Times New Roman"/>
        </w:rPr>
      </w:pPr>
      <w:r>
        <w:rPr>
          <w:rFonts w:cs="Times New Roman" w:hint="eastAsia"/>
        </w:rPr>
        <w:t xml:space="preserve">3 for </w:t>
      </w:r>
      <w:r w:rsidRPr="00377057">
        <w:rPr>
          <w:rFonts w:cs="Times New Roman"/>
        </w:rPr>
        <w:t>weld-</w:t>
      </w:r>
      <w:proofErr w:type="spellStart"/>
      <w:r w:rsidRPr="00377057">
        <w:rPr>
          <w:rFonts w:cs="Times New Roman"/>
        </w:rPr>
        <w:t>original.tif</w:t>
      </w:r>
      <w:proofErr w:type="spellEnd"/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377057" w14:paraId="6596BD43" w14:textId="77777777" w:rsidTr="00377057">
        <w:tc>
          <w:tcPr>
            <w:tcW w:w="4153" w:type="dxa"/>
          </w:tcPr>
          <w:p w14:paraId="6C47648F" w14:textId="05AF613F" w:rsidR="00377057" w:rsidRDefault="00377057" w:rsidP="00377057">
            <w:pPr>
              <w:spacing w:before="120" w:after="120"/>
              <w:jc w:val="both"/>
              <w:rPr>
                <w:rFonts w:cs="Times New Roman" w:hint="eastAsia"/>
              </w:rPr>
            </w:pPr>
            <w:r w:rsidRPr="00D83145">
              <w:rPr>
                <w:rFonts w:cs="Times New Roman"/>
                <w:noProof/>
              </w:rPr>
              <w:lastRenderedPageBreak/>
              <w:drawing>
                <wp:inline distT="0" distB="0" distL="0" distR="0" wp14:anchorId="34325899" wp14:editId="0A7DAD97">
                  <wp:extent cx="2543175" cy="2371725"/>
                  <wp:effectExtent l="0" t="0" r="9525" b="9525"/>
                  <wp:docPr id="10778229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82299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</w:tcPr>
          <w:p w14:paraId="09E9B378" w14:textId="5225AC9D" w:rsidR="00377057" w:rsidRDefault="00377057" w:rsidP="00377057">
            <w:pPr>
              <w:spacing w:before="120" w:after="120"/>
              <w:jc w:val="both"/>
              <w:rPr>
                <w:rFonts w:cs="Times New Roman" w:hint="eastAsia"/>
              </w:rPr>
            </w:pPr>
            <w:r w:rsidRPr="00D83145">
              <w:rPr>
                <w:rFonts w:cs="Times New Roman"/>
                <w:noProof/>
              </w:rPr>
              <w:drawing>
                <wp:inline distT="0" distB="0" distL="0" distR="0" wp14:anchorId="0A5BF3E1" wp14:editId="04A7C759">
                  <wp:extent cx="2543175" cy="2381250"/>
                  <wp:effectExtent l="0" t="0" r="9525" b="0"/>
                  <wp:docPr id="3509095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90953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7057" w14:paraId="35D0ED6B" w14:textId="77777777" w:rsidTr="00377057">
        <w:tc>
          <w:tcPr>
            <w:tcW w:w="4153" w:type="dxa"/>
          </w:tcPr>
          <w:p w14:paraId="62E795CB" w14:textId="24D4F9FF" w:rsidR="00377057" w:rsidRDefault="00377057" w:rsidP="00377057">
            <w:pPr>
              <w:spacing w:before="120" w:after="120"/>
              <w:jc w:val="both"/>
              <w:rPr>
                <w:rFonts w:cs="Times New Roman" w:hint="eastAsia"/>
              </w:rPr>
            </w:pPr>
            <w:r w:rsidRPr="00D83145">
              <w:rPr>
                <w:noProof/>
              </w:rPr>
              <w:drawing>
                <wp:inline distT="0" distB="0" distL="0" distR="0" wp14:anchorId="19876CAD" wp14:editId="7B60F5CC">
                  <wp:extent cx="2543175" cy="2390775"/>
                  <wp:effectExtent l="0" t="0" r="9525" b="9525"/>
                  <wp:docPr id="15940898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408983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3" w:type="dxa"/>
          </w:tcPr>
          <w:p w14:paraId="696A8082" w14:textId="4A1A5B3A" w:rsidR="00377057" w:rsidRDefault="00377057" w:rsidP="00377057">
            <w:pPr>
              <w:spacing w:before="120" w:after="120"/>
              <w:jc w:val="both"/>
              <w:rPr>
                <w:rFonts w:cs="Times New Roman" w:hint="eastAsia"/>
              </w:rPr>
            </w:pPr>
            <w:r w:rsidRPr="00D83145">
              <w:rPr>
                <w:noProof/>
              </w:rPr>
              <w:drawing>
                <wp:inline distT="0" distB="0" distL="0" distR="0" wp14:anchorId="702AAE96" wp14:editId="3078ADA0">
                  <wp:extent cx="2543175" cy="2390775"/>
                  <wp:effectExtent l="0" t="0" r="9525" b="9525"/>
                  <wp:docPr id="4112467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24670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6190F9" w14:textId="3D52781D" w:rsidR="00377057" w:rsidRDefault="00377057" w:rsidP="00377057">
      <w:pPr>
        <w:spacing w:before="120" w:after="120"/>
        <w:ind w:firstLineChars="100" w:firstLine="240"/>
        <w:jc w:val="both"/>
        <w:rPr>
          <w:rFonts w:cs="Times New Roman"/>
        </w:rPr>
      </w:pPr>
      <w:r>
        <w:rPr>
          <w:rFonts w:cs="Times New Roman" w:hint="eastAsia"/>
        </w:rPr>
        <w:t xml:space="preserve">20 for </w:t>
      </w:r>
      <w:proofErr w:type="spellStart"/>
      <w:r w:rsidRPr="00377057">
        <w:rPr>
          <w:rFonts w:cs="Times New Roman"/>
        </w:rPr>
        <w:t>tropical_rain_grayscale.tif</w:t>
      </w:r>
      <w:proofErr w:type="spellEnd"/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377057" w14:paraId="5419685F" w14:textId="77777777" w:rsidTr="00377057">
        <w:tc>
          <w:tcPr>
            <w:tcW w:w="4148" w:type="dxa"/>
          </w:tcPr>
          <w:p w14:paraId="39E6EC9A" w14:textId="090CD8E3" w:rsidR="00377057" w:rsidRDefault="00377057" w:rsidP="00377057">
            <w:pPr>
              <w:spacing w:before="120" w:after="120"/>
              <w:jc w:val="both"/>
              <w:rPr>
                <w:rFonts w:cs="Times New Roman" w:hint="eastAsia"/>
              </w:rPr>
            </w:pPr>
            <w:r w:rsidRPr="00D83145">
              <w:rPr>
                <w:rFonts w:cs="Times New Roman"/>
                <w:noProof/>
              </w:rPr>
              <w:drawing>
                <wp:inline distT="0" distB="0" distL="0" distR="0" wp14:anchorId="4CE93EED" wp14:editId="3035423D">
                  <wp:extent cx="2525153" cy="1349829"/>
                  <wp:effectExtent l="0" t="0" r="8890" b="3175"/>
                  <wp:docPr id="18598604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986049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652" cy="135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B0FB180" w14:textId="59BA75FC" w:rsidR="00377057" w:rsidRDefault="00377057" w:rsidP="00377057">
            <w:pPr>
              <w:spacing w:before="120" w:after="120"/>
              <w:jc w:val="both"/>
              <w:rPr>
                <w:rFonts w:cs="Times New Roman" w:hint="eastAsia"/>
              </w:rPr>
            </w:pPr>
            <w:r w:rsidRPr="00D83145">
              <w:rPr>
                <w:rFonts w:cs="Times New Roman"/>
                <w:noProof/>
              </w:rPr>
              <w:drawing>
                <wp:inline distT="0" distB="0" distL="0" distR="0" wp14:anchorId="614D3191" wp14:editId="215CEDFE">
                  <wp:extent cx="2525473" cy="1350000"/>
                  <wp:effectExtent l="0" t="0" r="8255" b="3175"/>
                  <wp:docPr id="16195798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957988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473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7057" w14:paraId="640ADBB1" w14:textId="77777777" w:rsidTr="00377057">
        <w:tc>
          <w:tcPr>
            <w:tcW w:w="4148" w:type="dxa"/>
          </w:tcPr>
          <w:p w14:paraId="6DC5DB80" w14:textId="52B513DF" w:rsidR="00377057" w:rsidRDefault="00377057" w:rsidP="00377057">
            <w:pPr>
              <w:spacing w:before="120" w:after="120"/>
              <w:jc w:val="both"/>
              <w:rPr>
                <w:rFonts w:cs="Times New Roman" w:hint="eastAsia"/>
              </w:rPr>
            </w:pPr>
            <w:r w:rsidRPr="00D83145">
              <w:rPr>
                <w:rFonts w:cs="Times New Roman"/>
                <w:noProof/>
              </w:rPr>
              <w:lastRenderedPageBreak/>
              <w:drawing>
                <wp:inline distT="0" distB="0" distL="0" distR="0" wp14:anchorId="07C846E7" wp14:editId="17739F85">
                  <wp:extent cx="2525473" cy="1350000"/>
                  <wp:effectExtent l="0" t="0" r="8255" b="3175"/>
                  <wp:docPr id="20210746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107467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473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A82B948" w14:textId="716ECFAE" w:rsidR="00377057" w:rsidRDefault="00377057" w:rsidP="00377057">
            <w:pPr>
              <w:spacing w:before="120" w:after="120"/>
              <w:jc w:val="both"/>
              <w:rPr>
                <w:rFonts w:cs="Times New Roman" w:hint="eastAsia"/>
              </w:rPr>
            </w:pPr>
            <w:r w:rsidRPr="00D83145">
              <w:rPr>
                <w:rFonts w:cs="Times New Roman"/>
                <w:noProof/>
              </w:rPr>
              <w:drawing>
                <wp:inline distT="0" distB="0" distL="0" distR="0" wp14:anchorId="43224092" wp14:editId="73025196">
                  <wp:extent cx="2525473" cy="1350000"/>
                  <wp:effectExtent l="0" t="0" r="8255" b="3175"/>
                  <wp:docPr id="17272360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23604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473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76CF57" w14:textId="0336E106" w:rsidR="00F4274E" w:rsidRDefault="00F4274E" w:rsidP="001D48CF">
      <w:pPr>
        <w:spacing w:before="156" w:after="156"/>
        <w:outlineLvl w:val="0"/>
        <w:rPr>
          <w:b/>
          <w:bCs/>
        </w:rPr>
      </w:pPr>
      <w:r>
        <w:rPr>
          <w:rFonts w:hint="eastAsia"/>
          <w:b/>
          <w:bCs/>
        </w:rPr>
        <w:t>Task 2</w:t>
      </w:r>
      <w:r w:rsidRPr="00AD1838">
        <w:rPr>
          <w:rFonts w:hint="eastAsia"/>
          <w:b/>
          <w:bCs/>
        </w:rPr>
        <w:t>：</w:t>
      </w:r>
      <w:r w:rsidR="00D83145" w:rsidRPr="00553FAA">
        <w:rPr>
          <w:b/>
          <w:bCs/>
        </w:rPr>
        <w:t>Color complement</w:t>
      </w:r>
    </w:p>
    <w:p w14:paraId="4475E34D" w14:textId="4FF84240" w:rsidR="007C547F" w:rsidRDefault="00377057" w:rsidP="007C547F">
      <w:r>
        <w:rPr>
          <w:rFonts w:hint="eastAsia"/>
        </w:rPr>
        <w:t>RGB</w:t>
      </w:r>
      <w:r w:rsidR="007C547F">
        <w:rPr>
          <w:rFonts w:hint="eastAsia"/>
        </w:rPr>
        <w:t>实验代码：</w:t>
      </w:r>
    </w:p>
    <w:p w14:paraId="7651F102" w14:textId="77777777" w:rsidR="007C547F" w:rsidRPr="007C547F" w:rsidRDefault="007C547F" w:rsidP="007C547F">
      <w:pPr>
        <w:pStyle w:val="Code"/>
      </w:pPr>
      <w:proofErr w:type="spellStart"/>
      <w:proofErr w:type="gramStart"/>
      <w:r w:rsidRPr="007C547F">
        <w:t>clc;clear</w:t>
      </w:r>
      <w:proofErr w:type="gramEnd"/>
      <w:r w:rsidRPr="007C547F">
        <w:t>;close</w:t>
      </w:r>
      <w:proofErr w:type="spellEnd"/>
      <w:r w:rsidRPr="007C547F">
        <w:t xml:space="preserve"> </w:t>
      </w:r>
      <w:r w:rsidRPr="007C547F">
        <w:rPr>
          <w:color w:val="AA04F9"/>
        </w:rPr>
        <w:t>all</w:t>
      </w:r>
      <w:r w:rsidRPr="007C547F">
        <w:t>;</w:t>
      </w:r>
    </w:p>
    <w:p w14:paraId="4097C64C" w14:textId="77777777" w:rsidR="007C547F" w:rsidRPr="007C547F" w:rsidRDefault="007C547F" w:rsidP="007C547F">
      <w:pPr>
        <w:pStyle w:val="Code"/>
      </w:pPr>
      <w:r w:rsidRPr="007C547F">
        <w:t>image = im2double(</w:t>
      </w:r>
      <w:proofErr w:type="spellStart"/>
      <w:r w:rsidRPr="007C547F">
        <w:t>imread</w:t>
      </w:r>
      <w:proofErr w:type="spellEnd"/>
      <w:r w:rsidRPr="007C547F">
        <w:t>(</w:t>
      </w:r>
      <w:r w:rsidRPr="007C547F">
        <w:rPr>
          <w:color w:val="AA04F9"/>
        </w:rPr>
        <w:t>'</w:t>
      </w:r>
      <w:proofErr w:type="spellStart"/>
      <w:r w:rsidRPr="007C547F">
        <w:rPr>
          <w:color w:val="AA04F9"/>
        </w:rPr>
        <w:t>Fig_strawberries.tif</w:t>
      </w:r>
      <w:proofErr w:type="spellEnd"/>
      <w:r w:rsidRPr="007C547F">
        <w:rPr>
          <w:color w:val="AA04F9"/>
        </w:rPr>
        <w:t>'</w:t>
      </w:r>
      <w:r w:rsidRPr="007C547F">
        <w:t>));</w:t>
      </w:r>
    </w:p>
    <w:p w14:paraId="199F3318" w14:textId="77777777" w:rsidR="007C547F" w:rsidRPr="007C547F" w:rsidRDefault="007C547F" w:rsidP="007C547F">
      <w:pPr>
        <w:pStyle w:val="Code"/>
      </w:pPr>
      <w:r w:rsidRPr="007C547F">
        <w:t>image1 = 1 - image;</w:t>
      </w:r>
    </w:p>
    <w:p w14:paraId="0B77DF43" w14:textId="77777777" w:rsidR="007C547F" w:rsidRPr="007C547F" w:rsidRDefault="007C547F" w:rsidP="007C547F">
      <w:pPr>
        <w:pStyle w:val="Code"/>
      </w:pPr>
      <w:proofErr w:type="gramStart"/>
      <w:r w:rsidRPr="007C547F">
        <w:t>subplot(</w:t>
      </w:r>
      <w:proofErr w:type="gramEnd"/>
      <w:r w:rsidRPr="007C547F">
        <w:t>1,2,1);</w:t>
      </w:r>
    </w:p>
    <w:p w14:paraId="10BCC205" w14:textId="77777777" w:rsidR="007C547F" w:rsidRPr="007C547F" w:rsidRDefault="007C547F" w:rsidP="007C547F">
      <w:pPr>
        <w:pStyle w:val="Code"/>
      </w:pPr>
      <w:proofErr w:type="spellStart"/>
      <w:r w:rsidRPr="007C547F">
        <w:t>imshow</w:t>
      </w:r>
      <w:proofErr w:type="spellEnd"/>
      <w:r w:rsidRPr="007C547F">
        <w:t>(image);</w:t>
      </w:r>
    </w:p>
    <w:p w14:paraId="346BE188" w14:textId="77777777" w:rsidR="007C547F" w:rsidRPr="007C547F" w:rsidRDefault="007C547F" w:rsidP="007C547F">
      <w:pPr>
        <w:pStyle w:val="Code"/>
      </w:pPr>
      <w:proofErr w:type="gramStart"/>
      <w:r w:rsidRPr="007C547F">
        <w:t>title(</w:t>
      </w:r>
      <w:proofErr w:type="gramEnd"/>
      <w:r w:rsidRPr="007C547F">
        <w:rPr>
          <w:color w:val="AA04F9"/>
        </w:rPr>
        <w:t>'original image'</w:t>
      </w:r>
      <w:r w:rsidRPr="007C547F">
        <w:t>);</w:t>
      </w:r>
    </w:p>
    <w:p w14:paraId="29B7DC39" w14:textId="77777777" w:rsidR="007C547F" w:rsidRPr="007C547F" w:rsidRDefault="007C547F" w:rsidP="007C547F">
      <w:pPr>
        <w:pStyle w:val="Code"/>
      </w:pPr>
      <w:proofErr w:type="gramStart"/>
      <w:r w:rsidRPr="007C547F">
        <w:t>subplot(</w:t>
      </w:r>
      <w:proofErr w:type="gramEnd"/>
      <w:r w:rsidRPr="007C547F">
        <w:t>1,2,2);</w:t>
      </w:r>
    </w:p>
    <w:p w14:paraId="0D884AEE" w14:textId="77777777" w:rsidR="007C547F" w:rsidRPr="007C547F" w:rsidRDefault="007C547F" w:rsidP="007C547F">
      <w:pPr>
        <w:pStyle w:val="Code"/>
      </w:pPr>
      <w:proofErr w:type="spellStart"/>
      <w:r w:rsidRPr="007C547F">
        <w:t>imshow</w:t>
      </w:r>
      <w:proofErr w:type="spellEnd"/>
      <w:r w:rsidRPr="007C547F">
        <w:t>(image1);</w:t>
      </w:r>
    </w:p>
    <w:p w14:paraId="40AF463B" w14:textId="77777777" w:rsidR="007C547F" w:rsidRPr="007C547F" w:rsidRDefault="007C547F" w:rsidP="007C547F">
      <w:pPr>
        <w:pStyle w:val="Code"/>
      </w:pPr>
      <w:proofErr w:type="gramStart"/>
      <w:r w:rsidRPr="007C547F">
        <w:t>title(</w:t>
      </w:r>
      <w:proofErr w:type="gramEnd"/>
      <w:r w:rsidRPr="007C547F">
        <w:rPr>
          <w:color w:val="AA04F9"/>
        </w:rPr>
        <w:t>'RGB complement'</w:t>
      </w:r>
      <w:r w:rsidRPr="007C547F">
        <w:t>)</w:t>
      </w:r>
    </w:p>
    <w:p w14:paraId="1EABCB43" w14:textId="4D49B0C2" w:rsidR="007C547F" w:rsidRDefault="00377057" w:rsidP="007C547F">
      <w:r>
        <w:rPr>
          <w:rFonts w:hint="eastAsia"/>
        </w:rPr>
        <w:t>实验结果：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5"/>
        <w:gridCol w:w="4141"/>
      </w:tblGrid>
      <w:tr w:rsidR="00377057" w14:paraId="33029BA7" w14:textId="77777777" w:rsidTr="00377057">
        <w:tc>
          <w:tcPr>
            <w:tcW w:w="4148" w:type="dxa"/>
          </w:tcPr>
          <w:p w14:paraId="643630AB" w14:textId="035CFDD3" w:rsidR="00377057" w:rsidRDefault="00377057" w:rsidP="007C547F">
            <w:pPr>
              <w:rPr>
                <w:rFonts w:hint="eastAsia"/>
              </w:rPr>
            </w:pPr>
            <w:r w:rsidRPr="007C547F">
              <w:rPr>
                <w:noProof/>
              </w:rPr>
              <w:drawing>
                <wp:inline distT="0" distB="0" distL="0" distR="0" wp14:anchorId="21822B52" wp14:editId="1A53C743">
                  <wp:extent cx="2584419" cy="2775857"/>
                  <wp:effectExtent l="0" t="0" r="6985" b="5715"/>
                  <wp:docPr id="11509508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95085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812" cy="2779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DF60AA2" w14:textId="5196BE5D" w:rsidR="00377057" w:rsidRDefault="00377057" w:rsidP="007C547F">
            <w:pPr>
              <w:rPr>
                <w:rFonts w:hint="eastAsia"/>
              </w:rPr>
            </w:pPr>
            <w:r w:rsidRPr="007C547F">
              <w:rPr>
                <w:noProof/>
              </w:rPr>
              <w:drawing>
                <wp:inline distT="0" distB="0" distL="0" distR="0" wp14:anchorId="1F11DFA9" wp14:editId="038A5F8F">
                  <wp:extent cx="2576104" cy="2775600"/>
                  <wp:effectExtent l="0" t="0" r="0" b="5715"/>
                  <wp:docPr id="16032865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28656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104" cy="277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9A3F75" w14:textId="49DB3D7A" w:rsidR="007C547F" w:rsidRDefault="00377057" w:rsidP="007C547F">
      <w:pPr>
        <w:rPr>
          <w:noProof/>
        </w:rPr>
      </w:pPr>
      <w:r>
        <w:rPr>
          <w:rFonts w:hint="eastAsia"/>
          <w:noProof/>
        </w:rPr>
        <w:t>HSI</w:t>
      </w:r>
      <w:r w:rsidR="007C547F">
        <w:rPr>
          <w:rFonts w:hint="eastAsia"/>
          <w:noProof/>
        </w:rPr>
        <w:t>实验代码：</w:t>
      </w:r>
    </w:p>
    <w:p w14:paraId="426A0618" w14:textId="56C06234" w:rsidR="007C547F" w:rsidRDefault="00645AFF" w:rsidP="007C547F">
      <w:pPr>
        <w:rPr>
          <w:rFonts w:hint="eastAsia"/>
          <w:noProof/>
        </w:rPr>
      </w:pPr>
      <w:r>
        <w:rPr>
          <w:rFonts w:hint="eastAsia"/>
          <w:noProof/>
        </w:rPr>
        <w:t>RGB2HSI</w:t>
      </w:r>
      <w:r>
        <w:rPr>
          <w:rFonts w:hint="eastAsia"/>
          <w:noProof/>
        </w:rPr>
        <w:t>函数：</w:t>
      </w:r>
    </w:p>
    <w:p w14:paraId="0B6062B5" w14:textId="77777777" w:rsidR="00773383" w:rsidRPr="00773383" w:rsidRDefault="00773383" w:rsidP="00773383">
      <w:pPr>
        <w:pStyle w:val="Code"/>
      </w:pPr>
      <w:r w:rsidRPr="00773383">
        <w:rPr>
          <w:color w:val="0E00FF"/>
        </w:rPr>
        <w:t xml:space="preserve">function </w:t>
      </w:r>
      <w:r w:rsidRPr="00773383">
        <w:t>HSI = myRGB2HSI(RGB)</w:t>
      </w:r>
    </w:p>
    <w:p w14:paraId="0BB770D4" w14:textId="77777777" w:rsidR="00773383" w:rsidRPr="00773383" w:rsidRDefault="00773383" w:rsidP="00773383">
      <w:pPr>
        <w:pStyle w:val="Code"/>
      </w:pPr>
      <w:r w:rsidRPr="00773383">
        <w:rPr>
          <w:color w:val="028009"/>
        </w:rPr>
        <w:t xml:space="preserve">%   </w:t>
      </w:r>
      <w:r w:rsidRPr="00773383">
        <w:rPr>
          <w:color w:val="028009"/>
        </w:rPr>
        <w:t>从</w:t>
      </w:r>
      <w:r w:rsidRPr="00773383">
        <w:rPr>
          <w:color w:val="028009"/>
        </w:rPr>
        <w:t>RGB</w:t>
      </w:r>
      <w:r w:rsidRPr="00773383">
        <w:rPr>
          <w:color w:val="028009"/>
        </w:rPr>
        <w:t>颜色空间向</w:t>
      </w:r>
      <w:r w:rsidRPr="00773383">
        <w:rPr>
          <w:color w:val="028009"/>
        </w:rPr>
        <w:t>HSI</w:t>
      </w:r>
      <w:r w:rsidRPr="00773383">
        <w:rPr>
          <w:color w:val="028009"/>
        </w:rPr>
        <w:t>颜色空间的转换</w:t>
      </w:r>
    </w:p>
    <w:p w14:paraId="17703BE7" w14:textId="77777777" w:rsidR="00773383" w:rsidRPr="00773383" w:rsidRDefault="00773383" w:rsidP="00773383">
      <w:pPr>
        <w:pStyle w:val="Code"/>
      </w:pPr>
      <w:r w:rsidRPr="00773383">
        <w:rPr>
          <w:color w:val="028009"/>
        </w:rPr>
        <w:t>%   RGB(uint8):</w:t>
      </w:r>
      <w:r w:rsidRPr="00773383">
        <w:rPr>
          <w:color w:val="028009"/>
        </w:rPr>
        <w:t>输入的</w:t>
      </w:r>
      <w:r w:rsidRPr="00773383">
        <w:rPr>
          <w:color w:val="028009"/>
        </w:rPr>
        <w:t>RGB</w:t>
      </w:r>
      <w:r w:rsidRPr="00773383">
        <w:rPr>
          <w:color w:val="028009"/>
        </w:rPr>
        <w:t>彩色图像</w:t>
      </w:r>
    </w:p>
    <w:p w14:paraId="47B6B9F3" w14:textId="77777777" w:rsidR="00773383" w:rsidRPr="00773383" w:rsidRDefault="00773383" w:rsidP="00773383">
      <w:pPr>
        <w:pStyle w:val="Code"/>
      </w:pPr>
      <w:r w:rsidRPr="00773383">
        <w:rPr>
          <w:color w:val="028009"/>
        </w:rPr>
        <w:lastRenderedPageBreak/>
        <w:t>%   HSI(double):</w:t>
      </w:r>
      <w:r w:rsidRPr="00773383">
        <w:rPr>
          <w:color w:val="028009"/>
        </w:rPr>
        <w:t>转换后的</w:t>
      </w:r>
      <w:r w:rsidRPr="00773383">
        <w:rPr>
          <w:color w:val="028009"/>
        </w:rPr>
        <w:t>HSI</w:t>
      </w:r>
      <w:r w:rsidRPr="00773383">
        <w:rPr>
          <w:color w:val="028009"/>
        </w:rPr>
        <w:t>彩色图像</w:t>
      </w:r>
    </w:p>
    <w:p w14:paraId="48087F7C" w14:textId="77777777" w:rsidR="00773383" w:rsidRPr="00773383" w:rsidRDefault="00773383" w:rsidP="00773383">
      <w:pPr>
        <w:pStyle w:val="Code"/>
      </w:pPr>
      <w:r w:rsidRPr="00773383">
        <w:t xml:space="preserve">img1_double = im2double(RGB);   </w:t>
      </w:r>
      <w:r w:rsidRPr="00773383">
        <w:rPr>
          <w:color w:val="028009"/>
        </w:rPr>
        <w:t xml:space="preserve">% </w:t>
      </w:r>
      <w:r w:rsidRPr="00773383">
        <w:rPr>
          <w:color w:val="028009"/>
        </w:rPr>
        <w:t>转成</w:t>
      </w:r>
      <w:r w:rsidRPr="00773383">
        <w:rPr>
          <w:color w:val="028009"/>
        </w:rPr>
        <w:t>double</w:t>
      </w:r>
      <w:r w:rsidRPr="00773383">
        <w:rPr>
          <w:color w:val="028009"/>
        </w:rPr>
        <w:t>并作归一化处理</w:t>
      </w:r>
    </w:p>
    <w:p w14:paraId="090F9A95" w14:textId="77777777" w:rsidR="00773383" w:rsidRPr="00773383" w:rsidRDefault="00773383" w:rsidP="00773383">
      <w:pPr>
        <w:pStyle w:val="Code"/>
      </w:pPr>
      <w:r w:rsidRPr="00773383">
        <w:t>[r, c, k] = size(img1_double);</w:t>
      </w:r>
    </w:p>
    <w:p w14:paraId="36A9F423" w14:textId="77777777" w:rsidR="00773383" w:rsidRPr="00773383" w:rsidRDefault="00773383" w:rsidP="00773383">
      <w:pPr>
        <w:pStyle w:val="Code"/>
      </w:pPr>
      <w:r w:rsidRPr="00773383">
        <w:t xml:space="preserve">H = </w:t>
      </w:r>
      <w:proofErr w:type="gramStart"/>
      <w:r w:rsidRPr="00773383">
        <w:t>zeros(</w:t>
      </w:r>
      <w:proofErr w:type="gramEnd"/>
      <w:r w:rsidRPr="00773383">
        <w:t>r, c);</w:t>
      </w:r>
    </w:p>
    <w:p w14:paraId="3107AA6C" w14:textId="77777777" w:rsidR="00773383" w:rsidRPr="00773383" w:rsidRDefault="00773383" w:rsidP="00773383">
      <w:pPr>
        <w:pStyle w:val="Code"/>
      </w:pPr>
      <w:r w:rsidRPr="00773383">
        <w:t xml:space="preserve">S = </w:t>
      </w:r>
      <w:proofErr w:type="gramStart"/>
      <w:r w:rsidRPr="00773383">
        <w:t>zeros(</w:t>
      </w:r>
      <w:proofErr w:type="gramEnd"/>
      <w:r w:rsidRPr="00773383">
        <w:t>r, c);</w:t>
      </w:r>
    </w:p>
    <w:p w14:paraId="0E21C48F" w14:textId="77777777" w:rsidR="00773383" w:rsidRPr="00773383" w:rsidRDefault="00773383" w:rsidP="00773383">
      <w:pPr>
        <w:pStyle w:val="Code"/>
      </w:pPr>
      <w:r w:rsidRPr="00773383">
        <w:t xml:space="preserve">I = </w:t>
      </w:r>
      <w:proofErr w:type="gramStart"/>
      <w:r w:rsidRPr="00773383">
        <w:t>zeros(</w:t>
      </w:r>
      <w:proofErr w:type="gramEnd"/>
      <w:r w:rsidRPr="00773383">
        <w:t>r, c);</w:t>
      </w:r>
    </w:p>
    <w:p w14:paraId="407E54D3" w14:textId="77777777" w:rsidR="00773383" w:rsidRPr="00773383" w:rsidRDefault="00773383" w:rsidP="00773383">
      <w:pPr>
        <w:pStyle w:val="Code"/>
      </w:pPr>
    </w:p>
    <w:p w14:paraId="4989094E" w14:textId="77777777" w:rsidR="00773383" w:rsidRPr="00773383" w:rsidRDefault="00773383" w:rsidP="00773383">
      <w:pPr>
        <w:pStyle w:val="Code"/>
      </w:pPr>
      <w:r w:rsidRPr="00773383">
        <w:rPr>
          <w:color w:val="0E00FF"/>
        </w:rPr>
        <w:t xml:space="preserve">for </w:t>
      </w:r>
      <w:proofErr w:type="spellStart"/>
      <w:r w:rsidRPr="00773383">
        <w:t>i</w:t>
      </w:r>
      <w:proofErr w:type="spellEnd"/>
      <w:r w:rsidRPr="00773383">
        <w:t xml:space="preserve"> = </w:t>
      </w:r>
      <w:proofErr w:type="gramStart"/>
      <w:r w:rsidRPr="00773383">
        <w:t>1 :</w:t>
      </w:r>
      <w:proofErr w:type="gramEnd"/>
      <w:r w:rsidRPr="00773383">
        <w:t xml:space="preserve"> r</w:t>
      </w:r>
    </w:p>
    <w:p w14:paraId="2936C955" w14:textId="77777777" w:rsidR="00773383" w:rsidRPr="00773383" w:rsidRDefault="00773383" w:rsidP="00773383">
      <w:pPr>
        <w:pStyle w:val="Code"/>
      </w:pPr>
      <w:r w:rsidRPr="00773383">
        <w:t xml:space="preserve">    </w:t>
      </w:r>
      <w:r w:rsidRPr="00773383">
        <w:rPr>
          <w:color w:val="0E00FF"/>
        </w:rPr>
        <w:t xml:space="preserve">for </w:t>
      </w:r>
      <w:r w:rsidRPr="00773383">
        <w:t xml:space="preserve">j = </w:t>
      </w:r>
      <w:proofErr w:type="gramStart"/>
      <w:r w:rsidRPr="00773383">
        <w:t>1 :</w:t>
      </w:r>
      <w:proofErr w:type="gramEnd"/>
      <w:r w:rsidRPr="00773383">
        <w:t xml:space="preserve"> c</w:t>
      </w:r>
    </w:p>
    <w:p w14:paraId="35D68D1C" w14:textId="77777777" w:rsidR="00773383" w:rsidRPr="00773383" w:rsidRDefault="00773383" w:rsidP="00773383">
      <w:pPr>
        <w:pStyle w:val="Code"/>
      </w:pPr>
      <w:r w:rsidRPr="00773383">
        <w:t xml:space="preserve">        </w:t>
      </w:r>
      <w:r w:rsidRPr="00773383">
        <w:rPr>
          <w:color w:val="028009"/>
        </w:rPr>
        <w:t xml:space="preserve">% </w:t>
      </w:r>
      <w:r w:rsidRPr="00773383">
        <w:rPr>
          <w:color w:val="028009"/>
        </w:rPr>
        <w:t>分别获取</w:t>
      </w:r>
      <w:r w:rsidRPr="00773383">
        <w:rPr>
          <w:color w:val="028009"/>
        </w:rPr>
        <w:t>R,G,B</w:t>
      </w:r>
      <w:r w:rsidRPr="00773383">
        <w:rPr>
          <w:color w:val="028009"/>
        </w:rPr>
        <w:t>分量</w:t>
      </w:r>
    </w:p>
    <w:p w14:paraId="02F02CBD" w14:textId="77777777" w:rsidR="00773383" w:rsidRPr="00773383" w:rsidRDefault="00773383" w:rsidP="00773383">
      <w:pPr>
        <w:pStyle w:val="Code"/>
      </w:pPr>
      <w:r w:rsidRPr="00773383">
        <w:t xml:space="preserve">        R = img1_double(</w:t>
      </w:r>
      <w:proofErr w:type="gramStart"/>
      <w:r w:rsidRPr="00773383">
        <w:t>i,j</w:t>
      </w:r>
      <w:proofErr w:type="gramEnd"/>
      <w:r w:rsidRPr="00773383">
        <w:t>,1);</w:t>
      </w:r>
    </w:p>
    <w:p w14:paraId="52F0FFAA" w14:textId="77777777" w:rsidR="00773383" w:rsidRPr="00773383" w:rsidRDefault="00773383" w:rsidP="00773383">
      <w:pPr>
        <w:pStyle w:val="Code"/>
      </w:pPr>
      <w:r w:rsidRPr="00773383">
        <w:t xml:space="preserve">        G = img1_double(</w:t>
      </w:r>
      <w:proofErr w:type="gramStart"/>
      <w:r w:rsidRPr="00773383">
        <w:t>i,j</w:t>
      </w:r>
      <w:proofErr w:type="gramEnd"/>
      <w:r w:rsidRPr="00773383">
        <w:t>,2);</w:t>
      </w:r>
    </w:p>
    <w:p w14:paraId="028CEEA9" w14:textId="77777777" w:rsidR="00773383" w:rsidRPr="00773383" w:rsidRDefault="00773383" w:rsidP="00773383">
      <w:pPr>
        <w:pStyle w:val="Code"/>
      </w:pPr>
      <w:r w:rsidRPr="00773383">
        <w:t xml:space="preserve">        B = img1_double(</w:t>
      </w:r>
      <w:proofErr w:type="gramStart"/>
      <w:r w:rsidRPr="00773383">
        <w:t>i,j</w:t>
      </w:r>
      <w:proofErr w:type="gramEnd"/>
      <w:r w:rsidRPr="00773383">
        <w:t>,3);</w:t>
      </w:r>
    </w:p>
    <w:p w14:paraId="73AC81F6" w14:textId="77777777" w:rsidR="00773383" w:rsidRPr="00773383" w:rsidRDefault="00773383" w:rsidP="00773383">
      <w:pPr>
        <w:pStyle w:val="Code"/>
      </w:pPr>
      <w:r w:rsidRPr="00773383">
        <w:t xml:space="preserve">        </w:t>
      </w:r>
      <w:proofErr w:type="spellStart"/>
      <w:r w:rsidRPr="00773383">
        <w:t>fenzi</w:t>
      </w:r>
      <w:proofErr w:type="spellEnd"/>
      <w:r w:rsidRPr="00773383">
        <w:t xml:space="preserve"> = 0.5 * </w:t>
      </w:r>
      <w:proofErr w:type="gramStart"/>
      <w:r w:rsidRPr="00773383">
        <w:t>( (</w:t>
      </w:r>
      <w:proofErr w:type="gramEnd"/>
      <w:r w:rsidRPr="00773383">
        <w:t>R-G)+(R-B) );</w:t>
      </w:r>
    </w:p>
    <w:p w14:paraId="3C02BFE4" w14:textId="77777777" w:rsidR="00773383" w:rsidRPr="00773383" w:rsidRDefault="00773383" w:rsidP="00773383">
      <w:pPr>
        <w:pStyle w:val="Code"/>
      </w:pPr>
      <w:r w:rsidRPr="00773383">
        <w:t xml:space="preserve">        </w:t>
      </w:r>
      <w:proofErr w:type="spellStart"/>
      <w:r w:rsidRPr="00773383">
        <w:t>fenmu</w:t>
      </w:r>
      <w:proofErr w:type="spellEnd"/>
      <w:r w:rsidRPr="00773383">
        <w:t xml:space="preserve"> = </w:t>
      </w:r>
      <w:proofErr w:type="gramStart"/>
      <w:r w:rsidRPr="00773383">
        <w:t>sqrt( (</w:t>
      </w:r>
      <w:proofErr w:type="gramEnd"/>
      <w:r w:rsidRPr="00773383">
        <w:t>R-G)^2 + (R-B)*(G-B) );</w:t>
      </w:r>
    </w:p>
    <w:p w14:paraId="5088729B" w14:textId="77777777" w:rsidR="00773383" w:rsidRPr="00773383" w:rsidRDefault="00773383" w:rsidP="00773383">
      <w:pPr>
        <w:pStyle w:val="Code"/>
      </w:pPr>
      <w:r w:rsidRPr="00773383">
        <w:t xml:space="preserve">        </w:t>
      </w:r>
      <w:r w:rsidRPr="00773383">
        <w:rPr>
          <w:color w:val="028009"/>
        </w:rPr>
        <w:t xml:space="preserve">% </w:t>
      </w:r>
      <w:r w:rsidRPr="00773383">
        <w:rPr>
          <w:color w:val="028009"/>
        </w:rPr>
        <w:t>易错点：分母需加上</w:t>
      </w:r>
      <w:r w:rsidRPr="00773383">
        <w:rPr>
          <w:color w:val="028009"/>
        </w:rPr>
        <w:t>eps</w:t>
      </w:r>
      <w:r w:rsidRPr="00773383">
        <w:rPr>
          <w:color w:val="028009"/>
        </w:rPr>
        <w:t>防止为</w:t>
      </w:r>
      <w:r w:rsidRPr="00773383">
        <w:rPr>
          <w:color w:val="028009"/>
        </w:rPr>
        <w:t>0</w:t>
      </w:r>
    </w:p>
    <w:p w14:paraId="1DA189EA" w14:textId="77777777" w:rsidR="00773383" w:rsidRPr="00773383" w:rsidRDefault="00773383" w:rsidP="00773383">
      <w:pPr>
        <w:pStyle w:val="Code"/>
      </w:pPr>
      <w:r w:rsidRPr="00773383">
        <w:t xml:space="preserve">        </w:t>
      </w:r>
      <w:proofErr w:type="spellStart"/>
      <w:r w:rsidRPr="00773383">
        <w:t>xita</w:t>
      </w:r>
      <w:proofErr w:type="spellEnd"/>
      <w:r w:rsidRPr="00773383">
        <w:t xml:space="preserve"> = </w:t>
      </w:r>
      <w:proofErr w:type="spellStart"/>
      <w:proofErr w:type="gramStart"/>
      <w:r w:rsidRPr="00773383">
        <w:t>acos</w:t>
      </w:r>
      <w:proofErr w:type="spellEnd"/>
      <w:r w:rsidRPr="00773383">
        <w:t xml:space="preserve">( </w:t>
      </w:r>
      <w:proofErr w:type="spellStart"/>
      <w:r w:rsidRPr="00773383">
        <w:t>fenzi</w:t>
      </w:r>
      <w:proofErr w:type="spellEnd"/>
      <w:proofErr w:type="gramEnd"/>
      <w:r w:rsidRPr="00773383">
        <w:t>/(</w:t>
      </w:r>
      <w:proofErr w:type="spellStart"/>
      <w:r w:rsidRPr="00773383">
        <w:t>fenmu+eps</w:t>
      </w:r>
      <w:proofErr w:type="spellEnd"/>
      <w:r w:rsidRPr="00773383">
        <w:t>) );</w:t>
      </w:r>
    </w:p>
    <w:p w14:paraId="5934952C" w14:textId="77777777" w:rsidR="00773383" w:rsidRPr="00773383" w:rsidRDefault="00773383" w:rsidP="00773383">
      <w:pPr>
        <w:pStyle w:val="Code"/>
      </w:pPr>
      <w:r w:rsidRPr="00773383">
        <w:t xml:space="preserve">        </w:t>
      </w:r>
      <w:r w:rsidRPr="00773383">
        <w:rPr>
          <w:color w:val="0E00FF"/>
        </w:rPr>
        <w:t xml:space="preserve">if </w:t>
      </w:r>
      <w:proofErr w:type="gramStart"/>
      <w:r w:rsidRPr="00773383">
        <w:t>( B</w:t>
      </w:r>
      <w:proofErr w:type="gramEnd"/>
      <w:r w:rsidRPr="00773383">
        <w:t>&lt;=G )</w:t>
      </w:r>
    </w:p>
    <w:p w14:paraId="514B978B" w14:textId="77777777" w:rsidR="00773383" w:rsidRPr="00773383" w:rsidRDefault="00773383" w:rsidP="00773383">
      <w:pPr>
        <w:pStyle w:val="Code"/>
      </w:pPr>
      <w:r w:rsidRPr="00773383">
        <w:t xml:space="preserve">            HSI(</w:t>
      </w:r>
      <w:proofErr w:type="gramStart"/>
      <w:r w:rsidRPr="00773383">
        <w:t>i,j</w:t>
      </w:r>
      <w:proofErr w:type="gramEnd"/>
      <w:r w:rsidRPr="00773383">
        <w:t xml:space="preserve">,1) = </w:t>
      </w:r>
      <w:proofErr w:type="spellStart"/>
      <w:r w:rsidRPr="00773383">
        <w:t>xita</w:t>
      </w:r>
      <w:proofErr w:type="spellEnd"/>
      <w:r w:rsidRPr="00773383">
        <w:t>;</w:t>
      </w:r>
    </w:p>
    <w:p w14:paraId="5C01922D" w14:textId="77777777" w:rsidR="00773383" w:rsidRPr="00773383" w:rsidRDefault="00773383" w:rsidP="00773383">
      <w:pPr>
        <w:pStyle w:val="Code"/>
      </w:pPr>
      <w:r w:rsidRPr="00773383">
        <w:t xml:space="preserve">        </w:t>
      </w:r>
      <w:r w:rsidRPr="00773383">
        <w:rPr>
          <w:color w:val="0E00FF"/>
        </w:rPr>
        <w:t>else</w:t>
      </w:r>
    </w:p>
    <w:p w14:paraId="4351AAA7" w14:textId="77777777" w:rsidR="00773383" w:rsidRPr="00773383" w:rsidRDefault="00773383" w:rsidP="00773383">
      <w:pPr>
        <w:pStyle w:val="Code"/>
      </w:pPr>
      <w:r w:rsidRPr="00773383">
        <w:t xml:space="preserve">            HSI(</w:t>
      </w:r>
      <w:proofErr w:type="gramStart"/>
      <w:r w:rsidRPr="00773383">
        <w:t>i,j</w:t>
      </w:r>
      <w:proofErr w:type="gramEnd"/>
      <w:r w:rsidRPr="00773383">
        <w:t>,1) = 2*pi-</w:t>
      </w:r>
      <w:proofErr w:type="spellStart"/>
      <w:r w:rsidRPr="00773383">
        <w:t>xita</w:t>
      </w:r>
      <w:proofErr w:type="spellEnd"/>
      <w:r w:rsidRPr="00773383">
        <w:t>;</w:t>
      </w:r>
    </w:p>
    <w:p w14:paraId="2F0CAE7F" w14:textId="77777777" w:rsidR="00773383" w:rsidRPr="00773383" w:rsidRDefault="00773383" w:rsidP="00773383">
      <w:pPr>
        <w:pStyle w:val="Code"/>
      </w:pPr>
      <w:r w:rsidRPr="00773383">
        <w:t xml:space="preserve">        </w:t>
      </w:r>
      <w:r w:rsidRPr="00773383">
        <w:rPr>
          <w:color w:val="0E00FF"/>
        </w:rPr>
        <w:t>end</w:t>
      </w:r>
    </w:p>
    <w:p w14:paraId="148F1236" w14:textId="77777777" w:rsidR="00773383" w:rsidRPr="00773383" w:rsidRDefault="00773383" w:rsidP="00773383">
      <w:pPr>
        <w:pStyle w:val="Code"/>
      </w:pPr>
      <w:r w:rsidRPr="00773383">
        <w:t xml:space="preserve">        HSI(i,j,1) = HSI(i,j,1) / (2*pi);  </w:t>
      </w:r>
      <w:r w:rsidRPr="00773383">
        <w:rPr>
          <w:color w:val="028009"/>
        </w:rPr>
        <w:t>% H</w:t>
      </w:r>
      <w:r w:rsidRPr="00773383">
        <w:rPr>
          <w:color w:val="028009"/>
        </w:rPr>
        <w:t>分量需要除以</w:t>
      </w:r>
      <w:r w:rsidRPr="00773383">
        <w:rPr>
          <w:color w:val="028009"/>
        </w:rPr>
        <w:t>2*pi</w:t>
      </w:r>
      <w:r w:rsidRPr="00773383">
        <w:rPr>
          <w:color w:val="028009"/>
        </w:rPr>
        <w:t>进行归一化</w:t>
      </w:r>
    </w:p>
    <w:p w14:paraId="4FBA4D73" w14:textId="77777777" w:rsidR="00773383" w:rsidRPr="00773383" w:rsidRDefault="00773383" w:rsidP="00773383">
      <w:pPr>
        <w:pStyle w:val="Code"/>
      </w:pPr>
      <w:r w:rsidRPr="00773383">
        <w:t xml:space="preserve">        </w:t>
      </w:r>
      <w:proofErr w:type="spellStart"/>
      <w:r w:rsidRPr="00773383">
        <w:t>min_value</w:t>
      </w:r>
      <w:proofErr w:type="spellEnd"/>
      <w:r w:rsidRPr="00773383">
        <w:t xml:space="preserve"> = min(min(</w:t>
      </w:r>
      <w:proofErr w:type="gramStart"/>
      <w:r w:rsidRPr="00773383">
        <w:t>R,G</w:t>
      </w:r>
      <w:proofErr w:type="gramEnd"/>
      <w:r w:rsidRPr="00773383">
        <w:t>),B);</w:t>
      </w:r>
    </w:p>
    <w:p w14:paraId="393A1895" w14:textId="77777777" w:rsidR="00773383" w:rsidRPr="00773383" w:rsidRDefault="00773383" w:rsidP="00773383">
      <w:pPr>
        <w:pStyle w:val="Code"/>
      </w:pPr>
      <w:r w:rsidRPr="00773383">
        <w:t xml:space="preserve">        </w:t>
      </w:r>
      <w:r w:rsidRPr="00773383">
        <w:rPr>
          <w:color w:val="028009"/>
        </w:rPr>
        <w:t xml:space="preserve">% </w:t>
      </w:r>
      <w:r w:rsidRPr="00773383">
        <w:rPr>
          <w:color w:val="028009"/>
        </w:rPr>
        <w:t>易错点：分母需加上</w:t>
      </w:r>
      <w:r w:rsidRPr="00773383">
        <w:rPr>
          <w:color w:val="028009"/>
        </w:rPr>
        <w:t>eps</w:t>
      </w:r>
      <w:r w:rsidRPr="00773383">
        <w:rPr>
          <w:color w:val="028009"/>
        </w:rPr>
        <w:t>防止为</w:t>
      </w:r>
      <w:r w:rsidRPr="00773383">
        <w:rPr>
          <w:color w:val="028009"/>
        </w:rPr>
        <w:t>0</w:t>
      </w:r>
    </w:p>
    <w:p w14:paraId="04CDE3E0" w14:textId="77777777" w:rsidR="00773383" w:rsidRPr="00773383" w:rsidRDefault="00773383" w:rsidP="00773383">
      <w:pPr>
        <w:pStyle w:val="Code"/>
      </w:pPr>
      <w:r w:rsidRPr="00773383">
        <w:t xml:space="preserve">        HSI(</w:t>
      </w:r>
      <w:proofErr w:type="gramStart"/>
      <w:r w:rsidRPr="00773383">
        <w:t>i,j</w:t>
      </w:r>
      <w:proofErr w:type="gramEnd"/>
      <w:r w:rsidRPr="00773383">
        <w:t>,2) = 1 - ( 3/(</w:t>
      </w:r>
      <w:proofErr w:type="spellStart"/>
      <w:r w:rsidRPr="00773383">
        <w:t>R+G+B+eps</w:t>
      </w:r>
      <w:proofErr w:type="spellEnd"/>
      <w:r w:rsidRPr="00773383">
        <w:t xml:space="preserve">) ) * </w:t>
      </w:r>
      <w:proofErr w:type="spellStart"/>
      <w:r w:rsidRPr="00773383">
        <w:t>min_value</w:t>
      </w:r>
      <w:proofErr w:type="spellEnd"/>
      <w:r w:rsidRPr="00773383">
        <w:t>;</w:t>
      </w:r>
    </w:p>
    <w:p w14:paraId="69ABB062" w14:textId="77777777" w:rsidR="00773383" w:rsidRPr="00773383" w:rsidRDefault="00773383" w:rsidP="00773383">
      <w:pPr>
        <w:pStyle w:val="Code"/>
      </w:pPr>
      <w:r w:rsidRPr="00773383">
        <w:t xml:space="preserve">        HSI(</w:t>
      </w:r>
      <w:proofErr w:type="gramStart"/>
      <w:r w:rsidRPr="00773383">
        <w:t>i,j</w:t>
      </w:r>
      <w:proofErr w:type="gramEnd"/>
      <w:r w:rsidRPr="00773383">
        <w:t>,3) = (R+G+B)/3;</w:t>
      </w:r>
    </w:p>
    <w:p w14:paraId="7A9A9FA7" w14:textId="77777777" w:rsidR="00773383" w:rsidRPr="00773383" w:rsidRDefault="00773383" w:rsidP="00773383">
      <w:pPr>
        <w:pStyle w:val="Code"/>
      </w:pPr>
      <w:r w:rsidRPr="00773383">
        <w:t xml:space="preserve">    </w:t>
      </w:r>
      <w:r w:rsidRPr="00773383">
        <w:rPr>
          <w:color w:val="0E00FF"/>
        </w:rPr>
        <w:t>end</w:t>
      </w:r>
    </w:p>
    <w:p w14:paraId="18EBB3C5" w14:textId="77777777" w:rsidR="00773383" w:rsidRPr="00773383" w:rsidRDefault="00773383" w:rsidP="00773383">
      <w:pPr>
        <w:pStyle w:val="Code"/>
      </w:pPr>
      <w:r w:rsidRPr="00773383">
        <w:rPr>
          <w:color w:val="0E00FF"/>
        </w:rPr>
        <w:t>end</w:t>
      </w:r>
    </w:p>
    <w:p w14:paraId="255C47D6" w14:textId="77777777" w:rsidR="00773383" w:rsidRPr="00773383" w:rsidRDefault="00773383" w:rsidP="00773383">
      <w:pPr>
        <w:pStyle w:val="Code"/>
      </w:pPr>
      <w:r w:rsidRPr="00773383">
        <w:rPr>
          <w:color w:val="0E00FF"/>
        </w:rPr>
        <w:t>end</w:t>
      </w:r>
    </w:p>
    <w:p w14:paraId="785E4033" w14:textId="3A345D86" w:rsidR="00773383" w:rsidRDefault="00645AFF" w:rsidP="007C547F">
      <w:pPr>
        <w:rPr>
          <w:rFonts w:hint="eastAsia"/>
          <w:noProof/>
        </w:rPr>
      </w:pPr>
      <w:r>
        <w:rPr>
          <w:rFonts w:hint="eastAsia"/>
          <w:noProof/>
        </w:rPr>
        <w:t>HSI2RGB</w:t>
      </w:r>
      <w:r>
        <w:rPr>
          <w:rFonts w:hint="eastAsia"/>
          <w:noProof/>
        </w:rPr>
        <w:t>函数：</w:t>
      </w:r>
    </w:p>
    <w:p w14:paraId="2CE74557" w14:textId="77777777" w:rsidR="00773383" w:rsidRPr="00773383" w:rsidRDefault="00773383" w:rsidP="00773383">
      <w:pPr>
        <w:pStyle w:val="Code"/>
      </w:pPr>
      <w:r w:rsidRPr="00773383">
        <w:rPr>
          <w:color w:val="0E00FF"/>
        </w:rPr>
        <w:t xml:space="preserve">function </w:t>
      </w:r>
      <w:r w:rsidRPr="00773383">
        <w:t>RGB = myHSI2RGB(HSI)</w:t>
      </w:r>
    </w:p>
    <w:p w14:paraId="3F5BD4FA" w14:textId="77777777" w:rsidR="00773383" w:rsidRPr="00773383" w:rsidRDefault="00773383" w:rsidP="00773383">
      <w:pPr>
        <w:pStyle w:val="Code"/>
      </w:pPr>
      <w:r w:rsidRPr="00773383">
        <w:rPr>
          <w:color w:val="028009"/>
        </w:rPr>
        <w:t xml:space="preserve">% </w:t>
      </w:r>
      <w:r w:rsidRPr="00773383">
        <w:rPr>
          <w:color w:val="028009"/>
        </w:rPr>
        <w:t>从</w:t>
      </w:r>
      <w:r w:rsidRPr="00773383">
        <w:rPr>
          <w:color w:val="028009"/>
        </w:rPr>
        <w:t>HSI</w:t>
      </w:r>
      <w:r w:rsidRPr="00773383">
        <w:rPr>
          <w:color w:val="028009"/>
        </w:rPr>
        <w:t>颜色空间向</w:t>
      </w:r>
      <w:r w:rsidRPr="00773383">
        <w:rPr>
          <w:color w:val="028009"/>
        </w:rPr>
        <w:t>RGB</w:t>
      </w:r>
      <w:r w:rsidRPr="00773383">
        <w:rPr>
          <w:color w:val="028009"/>
        </w:rPr>
        <w:t>颜色空间的转换</w:t>
      </w:r>
    </w:p>
    <w:p w14:paraId="41064167" w14:textId="77777777" w:rsidR="00773383" w:rsidRPr="00773383" w:rsidRDefault="00773383" w:rsidP="00773383">
      <w:pPr>
        <w:pStyle w:val="Code"/>
      </w:pPr>
      <w:r w:rsidRPr="00773383">
        <w:rPr>
          <w:color w:val="028009"/>
        </w:rPr>
        <w:t>% HSI(double):</w:t>
      </w:r>
      <w:r w:rsidRPr="00773383">
        <w:rPr>
          <w:color w:val="028009"/>
        </w:rPr>
        <w:t>输入的</w:t>
      </w:r>
      <w:r w:rsidRPr="00773383">
        <w:rPr>
          <w:color w:val="028009"/>
        </w:rPr>
        <w:t>HSI</w:t>
      </w:r>
      <w:r w:rsidRPr="00773383">
        <w:rPr>
          <w:color w:val="028009"/>
        </w:rPr>
        <w:t>彩色图像</w:t>
      </w:r>
    </w:p>
    <w:p w14:paraId="2807EA4E" w14:textId="77777777" w:rsidR="00773383" w:rsidRPr="00773383" w:rsidRDefault="00773383" w:rsidP="00773383">
      <w:pPr>
        <w:pStyle w:val="Code"/>
      </w:pPr>
      <w:r w:rsidRPr="00773383">
        <w:rPr>
          <w:color w:val="028009"/>
        </w:rPr>
        <w:t xml:space="preserve">% RGB(uint8): </w:t>
      </w:r>
      <w:r w:rsidRPr="00773383">
        <w:rPr>
          <w:color w:val="028009"/>
        </w:rPr>
        <w:t>转换后的</w:t>
      </w:r>
      <w:r w:rsidRPr="00773383">
        <w:rPr>
          <w:color w:val="028009"/>
        </w:rPr>
        <w:t>RGB</w:t>
      </w:r>
      <w:r w:rsidRPr="00773383">
        <w:rPr>
          <w:color w:val="028009"/>
        </w:rPr>
        <w:t>彩色图像</w:t>
      </w:r>
    </w:p>
    <w:p w14:paraId="52B47CAA" w14:textId="77777777" w:rsidR="00773383" w:rsidRPr="00773383" w:rsidRDefault="00773383" w:rsidP="00773383">
      <w:pPr>
        <w:pStyle w:val="Code"/>
      </w:pPr>
      <w:r w:rsidRPr="00773383">
        <w:t>HSI = im2</w:t>
      </w:r>
      <w:proofErr w:type="gramStart"/>
      <w:r w:rsidRPr="00773383">
        <w:t>double(</w:t>
      </w:r>
      <w:proofErr w:type="gramEnd"/>
      <w:r w:rsidRPr="00773383">
        <w:t>HSI);</w:t>
      </w:r>
    </w:p>
    <w:p w14:paraId="711F66CA" w14:textId="77777777" w:rsidR="00773383" w:rsidRPr="00773383" w:rsidRDefault="00773383" w:rsidP="00773383">
      <w:pPr>
        <w:pStyle w:val="Code"/>
      </w:pPr>
      <w:r w:rsidRPr="00773383">
        <w:t>[</w:t>
      </w:r>
      <w:proofErr w:type="spellStart"/>
      <w:proofErr w:type="gramStart"/>
      <w:r w:rsidRPr="00773383">
        <w:t>r,c</w:t>
      </w:r>
      <w:proofErr w:type="gramEnd"/>
      <w:r w:rsidRPr="00773383">
        <w:t>,k</w:t>
      </w:r>
      <w:proofErr w:type="spellEnd"/>
      <w:r w:rsidRPr="00773383">
        <w:t>] = size(HSI);</w:t>
      </w:r>
    </w:p>
    <w:p w14:paraId="5CB735D6" w14:textId="77777777" w:rsidR="00773383" w:rsidRPr="00773383" w:rsidRDefault="00773383" w:rsidP="00773383">
      <w:pPr>
        <w:pStyle w:val="Code"/>
      </w:pPr>
      <w:r w:rsidRPr="00773383">
        <w:t>RGB = zeros(</w:t>
      </w:r>
      <w:proofErr w:type="spellStart"/>
      <w:proofErr w:type="gramStart"/>
      <w:r w:rsidRPr="00773383">
        <w:t>r,c</w:t>
      </w:r>
      <w:proofErr w:type="gramEnd"/>
      <w:r w:rsidRPr="00773383">
        <w:t>,k</w:t>
      </w:r>
      <w:proofErr w:type="spellEnd"/>
      <w:r w:rsidRPr="00773383">
        <w:t>);</w:t>
      </w:r>
    </w:p>
    <w:p w14:paraId="7B9946A7" w14:textId="77777777" w:rsidR="00773383" w:rsidRPr="00773383" w:rsidRDefault="00773383" w:rsidP="00773383">
      <w:pPr>
        <w:pStyle w:val="Code"/>
      </w:pPr>
      <w:r w:rsidRPr="00773383">
        <w:rPr>
          <w:color w:val="0E00FF"/>
        </w:rPr>
        <w:t xml:space="preserve">for </w:t>
      </w:r>
      <w:proofErr w:type="spellStart"/>
      <w:r w:rsidRPr="00773383">
        <w:t>i</w:t>
      </w:r>
      <w:proofErr w:type="spellEnd"/>
      <w:r w:rsidRPr="00773383">
        <w:t xml:space="preserve"> = </w:t>
      </w:r>
      <w:proofErr w:type="gramStart"/>
      <w:r w:rsidRPr="00773383">
        <w:t>1 :</w:t>
      </w:r>
      <w:proofErr w:type="gramEnd"/>
      <w:r w:rsidRPr="00773383">
        <w:t xml:space="preserve"> r</w:t>
      </w:r>
    </w:p>
    <w:p w14:paraId="423874CC" w14:textId="77777777" w:rsidR="00773383" w:rsidRPr="00773383" w:rsidRDefault="00773383" w:rsidP="00773383">
      <w:pPr>
        <w:pStyle w:val="Code"/>
      </w:pPr>
      <w:r w:rsidRPr="00773383">
        <w:t xml:space="preserve">    </w:t>
      </w:r>
      <w:r w:rsidRPr="00773383">
        <w:rPr>
          <w:color w:val="0E00FF"/>
        </w:rPr>
        <w:t xml:space="preserve">for </w:t>
      </w:r>
      <w:r w:rsidRPr="00773383">
        <w:t xml:space="preserve">j = </w:t>
      </w:r>
      <w:proofErr w:type="gramStart"/>
      <w:r w:rsidRPr="00773383">
        <w:t>1 :</w:t>
      </w:r>
      <w:proofErr w:type="gramEnd"/>
      <w:r w:rsidRPr="00773383">
        <w:t xml:space="preserve"> c</w:t>
      </w:r>
    </w:p>
    <w:p w14:paraId="0AE580F7" w14:textId="77777777" w:rsidR="00773383" w:rsidRPr="00773383" w:rsidRDefault="00773383" w:rsidP="00773383">
      <w:pPr>
        <w:pStyle w:val="Code"/>
      </w:pPr>
      <w:r w:rsidRPr="00773383">
        <w:t xml:space="preserve">        H = HSI(</w:t>
      </w:r>
      <w:proofErr w:type="gramStart"/>
      <w:r w:rsidRPr="00773383">
        <w:t>i,j</w:t>
      </w:r>
      <w:proofErr w:type="gramEnd"/>
      <w:r w:rsidRPr="00773383">
        <w:t>,1)*2*pi;</w:t>
      </w:r>
    </w:p>
    <w:p w14:paraId="219148D1" w14:textId="77777777" w:rsidR="00773383" w:rsidRPr="00773383" w:rsidRDefault="00773383" w:rsidP="00773383">
      <w:pPr>
        <w:pStyle w:val="Code"/>
      </w:pPr>
      <w:r w:rsidRPr="00773383">
        <w:t xml:space="preserve">        S = HSI(</w:t>
      </w:r>
      <w:proofErr w:type="gramStart"/>
      <w:r w:rsidRPr="00773383">
        <w:t>i,j</w:t>
      </w:r>
      <w:proofErr w:type="gramEnd"/>
      <w:r w:rsidRPr="00773383">
        <w:t>,2);</w:t>
      </w:r>
    </w:p>
    <w:p w14:paraId="5DA33F88" w14:textId="77777777" w:rsidR="00773383" w:rsidRPr="00773383" w:rsidRDefault="00773383" w:rsidP="00773383">
      <w:pPr>
        <w:pStyle w:val="Code"/>
      </w:pPr>
      <w:r w:rsidRPr="00773383">
        <w:t xml:space="preserve">        I = HSI(</w:t>
      </w:r>
      <w:proofErr w:type="gramStart"/>
      <w:r w:rsidRPr="00773383">
        <w:t>i,j</w:t>
      </w:r>
      <w:proofErr w:type="gramEnd"/>
      <w:r w:rsidRPr="00773383">
        <w:t>,3);</w:t>
      </w:r>
    </w:p>
    <w:p w14:paraId="5AC93ACB" w14:textId="77777777" w:rsidR="00773383" w:rsidRPr="00773383" w:rsidRDefault="00773383" w:rsidP="00773383">
      <w:pPr>
        <w:pStyle w:val="Code"/>
      </w:pPr>
      <w:r w:rsidRPr="00773383">
        <w:t xml:space="preserve">        </w:t>
      </w:r>
      <w:r w:rsidRPr="00773383">
        <w:rPr>
          <w:color w:val="0E00FF"/>
        </w:rPr>
        <w:t xml:space="preserve">if </w:t>
      </w:r>
      <w:proofErr w:type="gramStart"/>
      <w:r w:rsidRPr="00773383">
        <w:t>( H</w:t>
      </w:r>
      <w:proofErr w:type="gramEnd"/>
      <w:r w:rsidRPr="00773383">
        <w:t>&gt;=0 &amp;&amp; H&lt;2/3*pi)</w:t>
      </w:r>
    </w:p>
    <w:p w14:paraId="74E15748" w14:textId="77777777" w:rsidR="00773383" w:rsidRPr="00773383" w:rsidRDefault="00773383" w:rsidP="00773383">
      <w:pPr>
        <w:pStyle w:val="Code"/>
      </w:pPr>
      <w:r w:rsidRPr="00773383">
        <w:t xml:space="preserve">            expression = S*</w:t>
      </w:r>
      <w:proofErr w:type="gramStart"/>
      <w:r w:rsidRPr="00773383">
        <w:t>cos( H</w:t>
      </w:r>
      <w:proofErr w:type="gramEnd"/>
      <w:r w:rsidRPr="00773383">
        <w:t xml:space="preserve"> )/(cos( pi/3-H ) + eps);</w:t>
      </w:r>
    </w:p>
    <w:p w14:paraId="03DE67AF" w14:textId="77777777" w:rsidR="00773383" w:rsidRPr="00773383" w:rsidRDefault="00773383" w:rsidP="00773383">
      <w:pPr>
        <w:pStyle w:val="Code"/>
      </w:pPr>
      <w:r w:rsidRPr="00773383">
        <w:t xml:space="preserve">            RGB(</w:t>
      </w:r>
      <w:proofErr w:type="gramStart"/>
      <w:r w:rsidRPr="00773383">
        <w:t>i,j</w:t>
      </w:r>
      <w:proofErr w:type="gramEnd"/>
      <w:r w:rsidRPr="00773383">
        <w:t>,1) = I * ( 1+expression );</w:t>
      </w:r>
    </w:p>
    <w:p w14:paraId="063C683D" w14:textId="77777777" w:rsidR="00773383" w:rsidRPr="00773383" w:rsidRDefault="00773383" w:rsidP="00773383">
      <w:pPr>
        <w:pStyle w:val="Code"/>
      </w:pPr>
      <w:r w:rsidRPr="00773383">
        <w:t xml:space="preserve">            RGB(</w:t>
      </w:r>
      <w:proofErr w:type="gramStart"/>
      <w:r w:rsidRPr="00773383">
        <w:t>i,j</w:t>
      </w:r>
      <w:proofErr w:type="gramEnd"/>
      <w:r w:rsidRPr="00773383">
        <w:t>,3) = I * (1-S);</w:t>
      </w:r>
    </w:p>
    <w:p w14:paraId="5677A076" w14:textId="77777777" w:rsidR="00773383" w:rsidRPr="00773383" w:rsidRDefault="00773383" w:rsidP="00773383">
      <w:pPr>
        <w:pStyle w:val="Code"/>
      </w:pPr>
      <w:r w:rsidRPr="00773383">
        <w:lastRenderedPageBreak/>
        <w:t xml:space="preserve">            RGB(</w:t>
      </w:r>
      <w:proofErr w:type="gramStart"/>
      <w:r w:rsidRPr="00773383">
        <w:t>i,j</w:t>
      </w:r>
      <w:proofErr w:type="gramEnd"/>
      <w:r w:rsidRPr="00773383">
        <w:t>,2) = 3*I - ( RGB(i,j,1)+RGB(i,j,3) );</w:t>
      </w:r>
    </w:p>
    <w:p w14:paraId="4653A077" w14:textId="77777777" w:rsidR="00773383" w:rsidRPr="00773383" w:rsidRDefault="00773383" w:rsidP="00773383">
      <w:pPr>
        <w:pStyle w:val="Code"/>
      </w:pPr>
      <w:r w:rsidRPr="00773383">
        <w:t xml:space="preserve">        </w:t>
      </w:r>
      <w:r w:rsidRPr="00773383">
        <w:rPr>
          <w:color w:val="0E00FF"/>
        </w:rPr>
        <w:t xml:space="preserve">elseif </w:t>
      </w:r>
      <w:proofErr w:type="gramStart"/>
      <w:r w:rsidRPr="00773383">
        <w:t>( H</w:t>
      </w:r>
      <w:proofErr w:type="gramEnd"/>
      <w:r w:rsidRPr="00773383">
        <w:t>&gt;=2/3*pi &amp;&amp; H&lt;4/3*pi)</w:t>
      </w:r>
    </w:p>
    <w:p w14:paraId="113FC7A8" w14:textId="77777777" w:rsidR="00773383" w:rsidRPr="00773383" w:rsidRDefault="00773383" w:rsidP="00773383">
      <w:pPr>
        <w:pStyle w:val="Code"/>
      </w:pPr>
      <w:r w:rsidRPr="00773383">
        <w:t xml:space="preserve">            H = H-2*pi/3;</w:t>
      </w:r>
    </w:p>
    <w:p w14:paraId="56DB2403" w14:textId="77777777" w:rsidR="00773383" w:rsidRPr="00773383" w:rsidRDefault="00773383" w:rsidP="00773383">
      <w:pPr>
        <w:pStyle w:val="Code"/>
      </w:pPr>
      <w:r w:rsidRPr="00773383">
        <w:t xml:space="preserve">            RGB(</w:t>
      </w:r>
      <w:proofErr w:type="gramStart"/>
      <w:r w:rsidRPr="00773383">
        <w:t>i,j</w:t>
      </w:r>
      <w:proofErr w:type="gramEnd"/>
      <w:r w:rsidRPr="00773383">
        <w:t>,1) = I * (1-S);</w:t>
      </w:r>
    </w:p>
    <w:p w14:paraId="300178D5" w14:textId="77777777" w:rsidR="00773383" w:rsidRPr="00773383" w:rsidRDefault="00773383" w:rsidP="00773383">
      <w:pPr>
        <w:pStyle w:val="Code"/>
      </w:pPr>
      <w:r w:rsidRPr="00773383">
        <w:t xml:space="preserve">            expression = S*</w:t>
      </w:r>
      <w:proofErr w:type="gramStart"/>
      <w:r w:rsidRPr="00773383">
        <w:t>cos( H</w:t>
      </w:r>
      <w:proofErr w:type="gramEnd"/>
      <w:r w:rsidRPr="00773383">
        <w:t xml:space="preserve"> )/(cos( pi/3-H ) + eps);</w:t>
      </w:r>
    </w:p>
    <w:p w14:paraId="438552E1" w14:textId="77777777" w:rsidR="00773383" w:rsidRPr="00773383" w:rsidRDefault="00773383" w:rsidP="00773383">
      <w:pPr>
        <w:pStyle w:val="Code"/>
      </w:pPr>
      <w:r w:rsidRPr="00773383">
        <w:t xml:space="preserve">            RGB(</w:t>
      </w:r>
      <w:proofErr w:type="gramStart"/>
      <w:r w:rsidRPr="00773383">
        <w:t>i,j</w:t>
      </w:r>
      <w:proofErr w:type="gramEnd"/>
      <w:r w:rsidRPr="00773383">
        <w:t>,2) = I * ( 1+ expression );</w:t>
      </w:r>
    </w:p>
    <w:p w14:paraId="6CC950DC" w14:textId="77777777" w:rsidR="00773383" w:rsidRPr="00773383" w:rsidRDefault="00773383" w:rsidP="00773383">
      <w:pPr>
        <w:pStyle w:val="Code"/>
      </w:pPr>
      <w:r w:rsidRPr="00773383">
        <w:t xml:space="preserve">            RGB(</w:t>
      </w:r>
      <w:proofErr w:type="gramStart"/>
      <w:r w:rsidRPr="00773383">
        <w:t>i,j</w:t>
      </w:r>
      <w:proofErr w:type="gramEnd"/>
      <w:r w:rsidRPr="00773383">
        <w:t>,3) = 3*I - ( RGB(i,j,1)+RGB(i,j,2) );</w:t>
      </w:r>
    </w:p>
    <w:p w14:paraId="023000EF" w14:textId="77777777" w:rsidR="00773383" w:rsidRPr="00773383" w:rsidRDefault="00773383" w:rsidP="00773383">
      <w:pPr>
        <w:pStyle w:val="Code"/>
      </w:pPr>
      <w:r w:rsidRPr="00773383">
        <w:t xml:space="preserve">        </w:t>
      </w:r>
      <w:r w:rsidRPr="00773383">
        <w:rPr>
          <w:color w:val="0E00FF"/>
        </w:rPr>
        <w:t xml:space="preserve">elseif </w:t>
      </w:r>
      <w:r w:rsidRPr="00773383">
        <w:t>(H&gt;=4/3*pi &amp;&amp; H&lt;=2*pi)</w:t>
      </w:r>
    </w:p>
    <w:p w14:paraId="06A091CA" w14:textId="77777777" w:rsidR="00773383" w:rsidRPr="00773383" w:rsidRDefault="00773383" w:rsidP="00773383">
      <w:pPr>
        <w:pStyle w:val="Code"/>
      </w:pPr>
      <w:r w:rsidRPr="00773383">
        <w:t xml:space="preserve">            H = H-4*pi/3;</w:t>
      </w:r>
    </w:p>
    <w:p w14:paraId="5905B85E" w14:textId="77777777" w:rsidR="00773383" w:rsidRPr="00773383" w:rsidRDefault="00773383" w:rsidP="00773383">
      <w:pPr>
        <w:pStyle w:val="Code"/>
      </w:pPr>
      <w:r w:rsidRPr="00773383">
        <w:t xml:space="preserve">            RGB(</w:t>
      </w:r>
      <w:proofErr w:type="gramStart"/>
      <w:r w:rsidRPr="00773383">
        <w:t>i,j</w:t>
      </w:r>
      <w:proofErr w:type="gramEnd"/>
      <w:r w:rsidRPr="00773383">
        <w:t>,2) = I * (1-S);</w:t>
      </w:r>
    </w:p>
    <w:p w14:paraId="4B7ED1A5" w14:textId="77777777" w:rsidR="00773383" w:rsidRPr="00773383" w:rsidRDefault="00773383" w:rsidP="00773383">
      <w:pPr>
        <w:pStyle w:val="Code"/>
      </w:pPr>
      <w:r w:rsidRPr="00773383">
        <w:t xml:space="preserve">            expression = S*</w:t>
      </w:r>
      <w:proofErr w:type="gramStart"/>
      <w:r w:rsidRPr="00773383">
        <w:t>cos( H</w:t>
      </w:r>
      <w:proofErr w:type="gramEnd"/>
      <w:r w:rsidRPr="00773383">
        <w:t xml:space="preserve"> )/(cos( pi/3-H ) + eps);</w:t>
      </w:r>
    </w:p>
    <w:p w14:paraId="5B3D79E3" w14:textId="77777777" w:rsidR="00773383" w:rsidRPr="00773383" w:rsidRDefault="00773383" w:rsidP="00773383">
      <w:pPr>
        <w:pStyle w:val="Code"/>
      </w:pPr>
      <w:r w:rsidRPr="00773383">
        <w:t xml:space="preserve">            RGB(</w:t>
      </w:r>
      <w:proofErr w:type="gramStart"/>
      <w:r w:rsidRPr="00773383">
        <w:t>i,j</w:t>
      </w:r>
      <w:proofErr w:type="gramEnd"/>
      <w:r w:rsidRPr="00773383">
        <w:t>,3) = I * ( 1+ expression );</w:t>
      </w:r>
    </w:p>
    <w:p w14:paraId="6079D639" w14:textId="77777777" w:rsidR="00773383" w:rsidRPr="00773383" w:rsidRDefault="00773383" w:rsidP="00773383">
      <w:pPr>
        <w:pStyle w:val="Code"/>
      </w:pPr>
      <w:r w:rsidRPr="00773383">
        <w:t xml:space="preserve">            RGB(</w:t>
      </w:r>
      <w:proofErr w:type="gramStart"/>
      <w:r w:rsidRPr="00773383">
        <w:t>i,j</w:t>
      </w:r>
      <w:proofErr w:type="gramEnd"/>
      <w:r w:rsidRPr="00773383">
        <w:t>,1) = 3*I - ( RGB(i,j,2)+RGB(i,j,3) );</w:t>
      </w:r>
    </w:p>
    <w:p w14:paraId="3D1C43F7" w14:textId="77777777" w:rsidR="00773383" w:rsidRPr="00773383" w:rsidRDefault="00773383" w:rsidP="00773383">
      <w:pPr>
        <w:pStyle w:val="Code"/>
      </w:pPr>
      <w:r w:rsidRPr="00773383">
        <w:t xml:space="preserve">        </w:t>
      </w:r>
      <w:r w:rsidRPr="00773383">
        <w:rPr>
          <w:color w:val="0E00FF"/>
        </w:rPr>
        <w:t>end</w:t>
      </w:r>
    </w:p>
    <w:p w14:paraId="00682CDB" w14:textId="77777777" w:rsidR="00773383" w:rsidRPr="00773383" w:rsidRDefault="00773383" w:rsidP="00773383">
      <w:pPr>
        <w:pStyle w:val="Code"/>
      </w:pPr>
      <w:r w:rsidRPr="00773383">
        <w:t xml:space="preserve">    </w:t>
      </w:r>
      <w:r w:rsidRPr="00773383">
        <w:rPr>
          <w:color w:val="0E00FF"/>
        </w:rPr>
        <w:t>end</w:t>
      </w:r>
    </w:p>
    <w:p w14:paraId="378D8408" w14:textId="77777777" w:rsidR="00773383" w:rsidRPr="00773383" w:rsidRDefault="00773383" w:rsidP="00773383">
      <w:pPr>
        <w:pStyle w:val="Code"/>
      </w:pPr>
      <w:r w:rsidRPr="00773383">
        <w:rPr>
          <w:color w:val="0E00FF"/>
        </w:rPr>
        <w:t>end</w:t>
      </w:r>
    </w:p>
    <w:p w14:paraId="4B0F02C5" w14:textId="77777777" w:rsidR="00773383" w:rsidRPr="00773383" w:rsidRDefault="00773383" w:rsidP="00773383">
      <w:pPr>
        <w:pStyle w:val="Code"/>
      </w:pPr>
      <w:r w:rsidRPr="00773383">
        <w:t>RGB = RGB * 255;</w:t>
      </w:r>
    </w:p>
    <w:p w14:paraId="19EA1BF5" w14:textId="77777777" w:rsidR="00773383" w:rsidRPr="00773383" w:rsidRDefault="00773383" w:rsidP="00773383">
      <w:pPr>
        <w:pStyle w:val="Code"/>
      </w:pPr>
      <w:r w:rsidRPr="00773383">
        <w:t>RGB = uint8(RGB);</w:t>
      </w:r>
    </w:p>
    <w:p w14:paraId="453F380E" w14:textId="77777777" w:rsidR="00773383" w:rsidRPr="00773383" w:rsidRDefault="00773383" w:rsidP="00773383">
      <w:pPr>
        <w:pStyle w:val="Code"/>
      </w:pPr>
      <w:r w:rsidRPr="00773383">
        <w:rPr>
          <w:color w:val="0E00FF"/>
        </w:rPr>
        <w:t>end</w:t>
      </w:r>
    </w:p>
    <w:p w14:paraId="5749A23D" w14:textId="3B2019EA" w:rsidR="00773383" w:rsidRDefault="00645AFF" w:rsidP="007C547F">
      <w:pPr>
        <w:rPr>
          <w:noProof/>
        </w:rPr>
      </w:pPr>
      <w:r>
        <w:rPr>
          <w:rFonts w:hint="eastAsia"/>
          <w:noProof/>
        </w:rPr>
        <w:t>主函数：</w:t>
      </w:r>
    </w:p>
    <w:p w14:paraId="14B10A31" w14:textId="77777777" w:rsidR="00645AFF" w:rsidRPr="00645AFF" w:rsidRDefault="00645AFF" w:rsidP="00645AFF">
      <w:pPr>
        <w:pStyle w:val="Code"/>
      </w:pPr>
      <w:proofErr w:type="spellStart"/>
      <w:proofErr w:type="gramStart"/>
      <w:r w:rsidRPr="00645AFF">
        <w:t>clc;clear</w:t>
      </w:r>
      <w:proofErr w:type="gramEnd"/>
      <w:r w:rsidRPr="00645AFF">
        <w:t>;close</w:t>
      </w:r>
      <w:proofErr w:type="spellEnd"/>
      <w:r w:rsidRPr="00645AFF">
        <w:t xml:space="preserve"> </w:t>
      </w:r>
      <w:r w:rsidRPr="00645AFF">
        <w:rPr>
          <w:color w:val="AA04F9"/>
        </w:rPr>
        <w:t>all</w:t>
      </w:r>
      <w:r w:rsidRPr="00645AFF">
        <w:t>;</w:t>
      </w:r>
    </w:p>
    <w:p w14:paraId="66E0BB23" w14:textId="77777777" w:rsidR="00645AFF" w:rsidRPr="00645AFF" w:rsidRDefault="00645AFF" w:rsidP="00645AFF">
      <w:pPr>
        <w:pStyle w:val="Code"/>
      </w:pPr>
      <w:r w:rsidRPr="00645AFF">
        <w:t xml:space="preserve">image = </w:t>
      </w:r>
      <w:proofErr w:type="spellStart"/>
      <w:r w:rsidRPr="00645AFF">
        <w:t>imread</w:t>
      </w:r>
      <w:proofErr w:type="spellEnd"/>
      <w:r w:rsidRPr="00645AFF">
        <w:t>(</w:t>
      </w:r>
      <w:r w:rsidRPr="00645AFF">
        <w:rPr>
          <w:color w:val="AA04F9"/>
        </w:rPr>
        <w:t>'</w:t>
      </w:r>
      <w:proofErr w:type="spellStart"/>
      <w:r w:rsidRPr="00645AFF">
        <w:rPr>
          <w:color w:val="AA04F9"/>
        </w:rPr>
        <w:t>Fig_strawberries.tif</w:t>
      </w:r>
      <w:proofErr w:type="spellEnd"/>
      <w:r w:rsidRPr="00645AFF">
        <w:rPr>
          <w:color w:val="AA04F9"/>
        </w:rPr>
        <w:t>'</w:t>
      </w:r>
      <w:r w:rsidRPr="00645AFF">
        <w:t>);</w:t>
      </w:r>
    </w:p>
    <w:p w14:paraId="5678168A" w14:textId="77777777" w:rsidR="00645AFF" w:rsidRPr="00645AFF" w:rsidRDefault="00645AFF" w:rsidP="00645AFF">
      <w:pPr>
        <w:pStyle w:val="Code"/>
      </w:pPr>
      <w:r w:rsidRPr="00645AFF">
        <w:t>image1 = myRGB2</w:t>
      </w:r>
      <w:proofErr w:type="gramStart"/>
      <w:r w:rsidRPr="00645AFF">
        <w:t>HSI(</w:t>
      </w:r>
      <w:proofErr w:type="gramEnd"/>
      <w:r w:rsidRPr="00645AFF">
        <w:t>image);</w:t>
      </w:r>
    </w:p>
    <w:p w14:paraId="58058A64" w14:textId="77777777" w:rsidR="00645AFF" w:rsidRPr="00645AFF" w:rsidRDefault="00645AFF" w:rsidP="00645AFF">
      <w:pPr>
        <w:pStyle w:val="Code"/>
      </w:pPr>
      <w:r w:rsidRPr="00645AFF">
        <w:t>image2 = zeros(size(image1));</w:t>
      </w:r>
    </w:p>
    <w:p w14:paraId="679B0B7F" w14:textId="77777777" w:rsidR="00645AFF" w:rsidRPr="00645AFF" w:rsidRDefault="00645AFF" w:rsidP="00645AFF">
      <w:pPr>
        <w:pStyle w:val="Code"/>
      </w:pPr>
      <w:r w:rsidRPr="00645AFF">
        <w:t>[</w:t>
      </w:r>
      <w:proofErr w:type="spellStart"/>
      <w:proofErr w:type="gramStart"/>
      <w:r w:rsidRPr="00645AFF">
        <w:t>x,y</w:t>
      </w:r>
      <w:proofErr w:type="spellEnd"/>
      <w:proofErr w:type="gramEnd"/>
      <w:r w:rsidRPr="00645AFF">
        <w:t>] = size(image1(:,:,1));</w:t>
      </w:r>
    </w:p>
    <w:p w14:paraId="4214F9ED" w14:textId="77777777" w:rsidR="00645AFF" w:rsidRPr="00645AFF" w:rsidRDefault="00645AFF" w:rsidP="00645AFF">
      <w:pPr>
        <w:pStyle w:val="Code"/>
      </w:pPr>
      <w:r w:rsidRPr="00645AFF">
        <w:rPr>
          <w:color w:val="0E00FF"/>
        </w:rPr>
        <w:t xml:space="preserve">for </w:t>
      </w:r>
      <w:proofErr w:type="spellStart"/>
      <w:r w:rsidRPr="00645AFF">
        <w:t>i</w:t>
      </w:r>
      <w:proofErr w:type="spellEnd"/>
      <w:r w:rsidRPr="00645AFF">
        <w:t xml:space="preserve"> = 1:x</w:t>
      </w:r>
    </w:p>
    <w:p w14:paraId="39C4DD6D" w14:textId="77777777" w:rsidR="00645AFF" w:rsidRPr="00645AFF" w:rsidRDefault="00645AFF" w:rsidP="00645AFF">
      <w:pPr>
        <w:pStyle w:val="Code"/>
      </w:pPr>
      <w:r w:rsidRPr="00645AFF">
        <w:t xml:space="preserve">    </w:t>
      </w:r>
      <w:r w:rsidRPr="00645AFF">
        <w:rPr>
          <w:color w:val="0E00FF"/>
        </w:rPr>
        <w:t xml:space="preserve">for </w:t>
      </w:r>
      <w:r w:rsidRPr="00645AFF">
        <w:t xml:space="preserve">j = </w:t>
      </w:r>
      <w:proofErr w:type="gramStart"/>
      <w:r w:rsidRPr="00645AFF">
        <w:t>1:y</w:t>
      </w:r>
      <w:proofErr w:type="gramEnd"/>
    </w:p>
    <w:p w14:paraId="506F80C1" w14:textId="77777777" w:rsidR="00645AFF" w:rsidRPr="00645AFF" w:rsidRDefault="00645AFF" w:rsidP="00645AFF">
      <w:pPr>
        <w:pStyle w:val="Code"/>
      </w:pPr>
      <w:r w:rsidRPr="00645AFF">
        <w:t xml:space="preserve">        image2(</w:t>
      </w:r>
      <w:proofErr w:type="gramStart"/>
      <w:r w:rsidRPr="00645AFF">
        <w:t>i,j</w:t>
      </w:r>
      <w:proofErr w:type="gramEnd"/>
      <w:r w:rsidRPr="00645AFF">
        <w:t>,3) = 1 -  image1(i,j,3);</w:t>
      </w:r>
    </w:p>
    <w:p w14:paraId="60AB4401" w14:textId="77777777" w:rsidR="00645AFF" w:rsidRPr="00645AFF" w:rsidRDefault="00645AFF" w:rsidP="00645AFF">
      <w:pPr>
        <w:pStyle w:val="Code"/>
      </w:pPr>
      <w:r w:rsidRPr="00645AFF">
        <w:t xml:space="preserve">        image2(</w:t>
      </w:r>
      <w:proofErr w:type="gramStart"/>
      <w:r w:rsidRPr="00645AFF">
        <w:t>i,j</w:t>
      </w:r>
      <w:proofErr w:type="gramEnd"/>
      <w:r w:rsidRPr="00645AFF">
        <w:t>,2) = image1(i,j,2);</w:t>
      </w:r>
    </w:p>
    <w:p w14:paraId="255CB6AD" w14:textId="77777777" w:rsidR="00645AFF" w:rsidRPr="00645AFF" w:rsidRDefault="00645AFF" w:rsidP="00645AFF">
      <w:pPr>
        <w:pStyle w:val="Code"/>
      </w:pPr>
      <w:r w:rsidRPr="00645AFF">
        <w:t xml:space="preserve">        </w:t>
      </w:r>
      <w:r w:rsidRPr="00645AFF">
        <w:rPr>
          <w:color w:val="0E00FF"/>
        </w:rPr>
        <w:t xml:space="preserve">if </w:t>
      </w:r>
      <w:r w:rsidRPr="00645AFF">
        <w:t>image1(</w:t>
      </w:r>
      <w:proofErr w:type="gramStart"/>
      <w:r w:rsidRPr="00645AFF">
        <w:t>i,j</w:t>
      </w:r>
      <w:proofErr w:type="gramEnd"/>
      <w:r w:rsidRPr="00645AFF">
        <w:t>,1)&lt;0.5</w:t>
      </w:r>
    </w:p>
    <w:p w14:paraId="70D8DC4B" w14:textId="77777777" w:rsidR="00645AFF" w:rsidRPr="00645AFF" w:rsidRDefault="00645AFF" w:rsidP="00645AFF">
      <w:pPr>
        <w:pStyle w:val="Code"/>
      </w:pPr>
      <w:r w:rsidRPr="00645AFF">
        <w:t xml:space="preserve">            image2(</w:t>
      </w:r>
      <w:proofErr w:type="gramStart"/>
      <w:r w:rsidRPr="00645AFF">
        <w:t>i,j</w:t>
      </w:r>
      <w:proofErr w:type="gramEnd"/>
      <w:r w:rsidRPr="00645AFF">
        <w:t>,1) = image1(i,j,1) + 0.5;</w:t>
      </w:r>
    </w:p>
    <w:p w14:paraId="4A881418" w14:textId="77777777" w:rsidR="00645AFF" w:rsidRPr="00645AFF" w:rsidRDefault="00645AFF" w:rsidP="00645AFF">
      <w:pPr>
        <w:pStyle w:val="Code"/>
      </w:pPr>
      <w:r w:rsidRPr="00645AFF">
        <w:t xml:space="preserve">        </w:t>
      </w:r>
      <w:r w:rsidRPr="00645AFF">
        <w:rPr>
          <w:color w:val="0E00FF"/>
        </w:rPr>
        <w:t>else</w:t>
      </w:r>
    </w:p>
    <w:p w14:paraId="6177B775" w14:textId="77777777" w:rsidR="00645AFF" w:rsidRPr="00645AFF" w:rsidRDefault="00645AFF" w:rsidP="00645AFF">
      <w:pPr>
        <w:pStyle w:val="Code"/>
      </w:pPr>
      <w:r w:rsidRPr="00645AFF">
        <w:t xml:space="preserve">            image2(</w:t>
      </w:r>
      <w:proofErr w:type="gramStart"/>
      <w:r w:rsidRPr="00645AFF">
        <w:t>i,j</w:t>
      </w:r>
      <w:proofErr w:type="gramEnd"/>
      <w:r w:rsidRPr="00645AFF">
        <w:t>,1) = image1(i,j,1) - 0.5;</w:t>
      </w:r>
    </w:p>
    <w:p w14:paraId="48C5DC12" w14:textId="77777777" w:rsidR="00645AFF" w:rsidRPr="00645AFF" w:rsidRDefault="00645AFF" w:rsidP="00645AFF">
      <w:pPr>
        <w:pStyle w:val="Code"/>
      </w:pPr>
      <w:r w:rsidRPr="00645AFF">
        <w:t xml:space="preserve">        </w:t>
      </w:r>
      <w:r w:rsidRPr="00645AFF">
        <w:rPr>
          <w:color w:val="0E00FF"/>
        </w:rPr>
        <w:t>end</w:t>
      </w:r>
    </w:p>
    <w:p w14:paraId="69986CD6" w14:textId="77777777" w:rsidR="00645AFF" w:rsidRPr="00645AFF" w:rsidRDefault="00645AFF" w:rsidP="00645AFF">
      <w:pPr>
        <w:pStyle w:val="Code"/>
      </w:pPr>
      <w:r w:rsidRPr="00645AFF">
        <w:t xml:space="preserve">    </w:t>
      </w:r>
      <w:r w:rsidRPr="00645AFF">
        <w:rPr>
          <w:color w:val="0E00FF"/>
        </w:rPr>
        <w:t>end</w:t>
      </w:r>
    </w:p>
    <w:p w14:paraId="179446D4" w14:textId="77777777" w:rsidR="00645AFF" w:rsidRPr="00645AFF" w:rsidRDefault="00645AFF" w:rsidP="00645AFF">
      <w:pPr>
        <w:pStyle w:val="Code"/>
      </w:pPr>
      <w:r w:rsidRPr="00645AFF">
        <w:rPr>
          <w:color w:val="0E00FF"/>
        </w:rPr>
        <w:t>end</w:t>
      </w:r>
    </w:p>
    <w:p w14:paraId="2E6DFAE0" w14:textId="77777777" w:rsidR="00645AFF" w:rsidRPr="00645AFF" w:rsidRDefault="00645AFF" w:rsidP="00645AFF">
      <w:pPr>
        <w:pStyle w:val="Code"/>
      </w:pPr>
      <w:r w:rsidRPr="00645AFF">
        <w:t>image3 = myHSI2</w:t>
      </w:r>
      <w:proofErr w:type="gramStart"/>
      <w:r w:rsidRPr="00645AFF">
        <w:t>RGB(</w:t>
      </w:r>
      <w:proofErr w:type="gramEnd"/>
      <w:r w:rsidRPr="00645AFF">
        <w:t>image2);</w:t>
      </w:r>
    </w:p>
    <w:p w14:paraId="4C3E1E45" w14:textId="77777777" w:rsidR="00645AFF" w:rsidRPr="00645AFF" w:rsidRDefault="00645AFF" w:rsidP="00645AFF">
      <w:pPr>
        <w:pStyle w:val="Code"/>
      </w:pPr>
      <w:r w:rsidRPr="00645AFF">
        <w:t>figure;</w:t>
      </w:r>
    </w:p>
    <w:p w14:paraId="061C0E11" w14:textId="77777777" w:rsidR="00645AFF" w:rsidRPr="00645AFF" w:rsidRDefault="00645AFF" w:rsidP="00645AFF">
      <w:pPr>
        <w:pStyle w:val="Code"/>
      </w:pPr>
      <w:proofErr w:type="gramStart"/>
      <w:r w:rsidRPr="00645AFF">
        <w:t>subplot(</w:t>
      </w:r>
      <w:proofErr w:type="gramEnd"/>
      <w:r w:rsidRPr="00645AFF">
        <w:t>1,2,1);</w:t>
      </w:r>
    </w:p>
    <w:p w14:paraId="7D546336" w14:textId="77777777" w:rsidR="00645AFF" w:rsidRPr="00645AFF" w:rsidRDefault="00645AFF" w:rsidP="00645AFF">
      <w:pPr>
        <w:pStyle w:val="Code"/>
      </w:pPr>
      <w:proofErr w:type="spellStart"/>
      <w:r w:rsidRPr="00645AFF">
        <w:t>imshow</w:t>
      </w:r>
      <w:proofErr w:type="spellEnd"/>
      <w:r w:rsidRPr="00645AFF">
        <w:t>(image);</w:t>
      </w:r>
    </w:p>
    <w:p w14:paraId="296F01EF" w14:textId="77777777" w:rsidR="00645AFF" w:rsidRPr="00645AFF" w:rsidRDefault="00645AFF" w:rsidP="00645AFF">
      <w:pPr>
        <w:pStyle w:val="Code"/>
      </w:pPr>
      <w:proofErr w:type="gramStart"/>
      <w:r w:rsidRPr="00645AFF">
        <w:t>title(</w:t>
      </w:r>
      <w:proofErr w:type="gramEnd"/>
      <w:r w:rsidRPr="00645AFF">
        <w:rPr>
          <w:color w:val="AA04F9"/>
        </w:rPr>
        <w:t>'original image'</w:t>
      </w:r>
      <w:r w:rsidRPr="00645AFF">
        <w:t>);</w:t>
      </w:r>
    </w:p>
    <w:p w14:paraId="22A9F648" w14:textId="77777777" w:rsidR="00645AFF" w:rsidRPr="00645AFF" w:rsidRDefault="00645AFF" w:rsidP="00645AFF">
      <w:pPr>
        <w:pStyle w:val="Code"/>
      </w:pPr>
      <w:proofErr w:type="gramStart"/>
      <w:r w:rsidRPr="00645AFF">
        <w:t>subplot(</w:t>
      </w:r>
      <w:proofErr w:type="gramEnd"/>
      <w:r w:rsidRPr="00645AFF">
        <w:t>1,2,2);</w:t>
      </w:r>
    </w:p>
    <w:p w14:paraId="6D59F46E" w14:textId="77777777" w:rsidR="00645AFF" w:rsidRPr="00645AFF" w:rsidRDefault="00645AFF" w:rsidP="00645AFF">
      <w:pPr>
        <w:pStyle w:val="Code"/>
      </w:pPr>
      <w:proofErr w:type="spellStart"/>
      <w:r w:rsidRPr="00645AFF">
        <w:t>imshow</w:t>
      </w:r>
      <w:proofErr w:type="spellEnd"/>
      <w:r w:rsidRPr="00645AFF">
        <w:t>(image3);</w:t>
      </w:r>
    </w:p>
    <w:p w14:paraId="2F031CB8" w14:textId="77777777" w:rsidR="00645AFF" w:rsidRPr="00645AFF" w:rsidRDefault="00645AFF" w:rsidP="00645AFF">
      <w:pPr>
        <w:pStyle w:val="Code"/>
      </w:pPr>
      <w:proofErr w:type="gramStart"/>
      <w:r w:rsidRPr="00645AFF">
        <w:t>title(</w:t>
      </w:r>
      <w:proofErr w:type="gramEnd"/>
      <w:r w:rsidRPr="00645AFF">
        <w:rPr>
          <w:color w:val="AA04F9"/>
        </w:rPr>
        <w:t>'HSI complement'</w:t>
      </w:r>
      <w:r w:rsidRPr="00645AFF">
        <w:t>)</w:t>
      </w:r>
    </w:p>
    <w:p w14:paraId="0C265582" w14:textId="77A8B34A" w:rsidR="007C547F" w:rsidRDefault="007C547F" w:rsidP="007C547F">
      <w:pPr>
        <w:rPr>
          <w:noProof/>
        </w:rPr>
      </w:pPr>
      <w:r>
        <w:rPr>
          <w:rFonts w:hint="eastAsia"/>
          <w:noProof/>
        </w:rPr>
        <w:t>实验结果</w:t>
      </w:r>
      <w:r w:rsidR="00645AFF">
        <w:rPr>
          <w:rFonts w:hint="eastAsia"/>
          <w:noProof/>
        </w:rPr>
        <w:t>：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5"/>
        <w:gridCol w:w="4141"/>
      </w:tblGrid>
      <w:tr w:rsidR="00645AFF" w14:paraId="68E4EBDA" w14:textId="77777777" w:rsidTr="00645AFF">
        <w:tc>
          <w:tcPr>
            <w:tcW w:w="4148" w:type="dxa"/>
          </w:tcPr>
          <w:p w14:paraId="14F475D9" w14:textId="39CB049E" w:rsidR="00645AFF" w:rsidRDefault="00645AFF" w:rsidP="007C547F">
            <w:pPr>
              <w:rPr>
                <w:rFonts w:hint="eastAsia"/>
                <w:noProof/>
              </w:rPr>
            </w:pPr>
            <w:r w:rsidRPr="00645AFF">
              <w:rPr>
                <w:noProof/>
              </w:rPr>
              <w:lastRenderedPageBreak/>
              <w:drawing>
                <wp:inline distT="0" distB="0" distL="0" distR="0" wp14:anchorId="3C7CEA01" wp14:editId="0D68FED2">
                  <wp:extent cx="2584179" cy="2775600"/>
                  <wp:effectExtent l="0" t="0" r="6985" b="5715"/>
                  <wp:docPr id="6761422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14227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179" cy="277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159B0EC" w14:textId="0722BDC2" w:rsidR="00645AFF" w:rsidRDefault="00645AFF" w:rsidP="007C547F">
            <w:pPr>
              <w:rPr>
                <w:rFonts w:hint="eastAsia"/>
                <w:noProof/>
              </w:rPr>
            </w:pPr>
            <w:r w:rsidRPr="00645AFF">
              <w:rPr>
                <w:noProof/>
              </w:rPr>
              <w:drawing>
                <wp:inline distT="0" distB="0" distL="0" distR="0" wp14:anchorId="5AD65FBE" wp14:editId="0A1DDD18">
                  <wp:extent cx="2576104" cy="2775600"/>
                  <wp:effectExtent l="0" t="0" r="0" b="5715"/>
                  <wp:docPr id="19623612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36121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104" cy="277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265489" w14:textId="3718BC72" w:rsidR="00645AFF" w:rsidRDefault="00645AFF" w:rsidP="007C547F">
      <w:pPr>
        <w:rPr>
          <w:rFonts w:hint="eastAsia"/>
          <w:noProof/>
        </w:rPr>
      </w:pPr>
      <w:r>
        <w:rPr>
          <w:rFonts w:hint="eastAsia"/>
          <w:noProof/>
        </w:rPr>
        <w:t>比较</w:t>
      </w:r>
      <w:r>
        <w:rPr>
          <w:rFonts w:hint="eastAsia"/>
          <w:noProof/>
        </w:rPr>
        <w:t>RGB</w:t>
      </w:r>
      <w:r>
        <w:rPr>
          <w:rFonts w:hint="eastAsia"/>
          <w:noProof/>
        </w:rPr>
        <w:t>与</w:t>
      </w:r>
      <w:r>
        <w:rPr>
          <w:noProof/>
        </w:rPr>
        <w:t>HIS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的补色结果，发现</w:t>
      </w:r>
      <w:r>
        <w:rPr>
          <w:noProof/>
        </w:rPr>
        <w:t>HIS</w:t>
      </w:r>
      <w:r>
        <w:rPr>
          <w:rFonts w:hint="eastAsia"/>
          <w:noProof/>
        </w:rPr>
        <w:t>总是有一些偏绿，具体原因在在小结与讨论中。</w:t>
      </w:r>
    </w:p>
    <w:p w14:paraId="26CD268B" w14:textId="158C26B8" w:rsidR="00AE21A4" w:rsidRDefault="00A22F53" w:rsidP="001D48CF">
      <w:pPr>
        <w:spacing w:before="156" w:after="156"/>
        <w:outlineLvl w:val="0"/>
        <w:rPr>
          <w:b/>
          <w:bCs/>
        </w:rPr>
      </w:pPr>
      <w:r w:rsidRPr="00F4274E">
        <w:rPr>
          <w:rFonts w:hint="eastAsia"/>
          <w:b/>
        </w:rPr>
        <w:t>Task 3</w:t>
      </w:r>
      <w:r w:rsidRPr="00F4274E">
        <w:rPr>
          <w:rFonts w:hint="eastAsia"/>
          <w:b/>
        </w:rPr>
        <w:t>：</w:t>
      </w:r>
      <w:r w:rsidR="005D6708" w:rsidRPr="00553FAA">
        <w:rPr>
          <w:b/>
          <w:bCs/>
        </w:rPr>
        <w:t>Color slicing</w:t>
      </w:r>
    </w:p>
    <w:p w14:paraId="55E3E8E4" w14:textId="77777777" w:rsidR="005D6708" w:rsidRDefault="005D6708" w:rsidP="005D6708">
      <w:pPr>
        <w:spacing w:before="156" w:after="156"/>
      </w:pPr>
      <w:r>
        <w:t xml:space="preserve">Using the following two equation to implement the color slicing on image ‘strawberries’ where n=3 denotes the </w:t>
      </w:r>
      <w:proofErr w:type="gramStart"/>
      <w:r>
        <w:t>Red, Green and Blue</w:t>
      </w:r>
      <w:proofErr w:type="gramEnd"/>
      <w:r>
        <w:t xml:space="preserve"> component. Set W= 0.2549, R=0.1765, a = (0.6863, 0.1608, 0.1922). Pixels outside the cube and sphere were replaced by color (0.5, 0.5, 0.5)</w:t>
      </w:r>
    </w:p>
    <w:p w14:paraId="3B64E244" w14:textId="77777777" w:rsidR="00B3171E" w:rsidRDefault="00B3171E" w:rsidP="00F70CED">
      <w:pPr>
        <w:spacing w:before="156" w:after="156"/>
      </w:pPr>
      <w:r>
        <w:rPr>
          <w:rFonts w:hint="eastAsia"/>
        </w:rPr>
        <w:t>实验代码：</w:t>
      </w:r>
    </w:p>
    <w:p w14:paraId="6BC963B9" w14:textId="77777777" w:rsidR="005D6708" w:rsidRPr="005D6708" w:rsidRDefault="005D6708" w:rsidP="005D6708">
      <w:pPr>
        <w:pStyle w:val="Code"/>
      </w:pPr>
      <w:proofErr w:type="spellStart"/>
      <w:proofErr w:type="gramStart"/>
      <w:r w:rsidRPr="005D6708">
        <w:t>clc;clear</w:t>
      </w:r>
      <w:proofErr w:type="gramEnd"/>
      <w:r w:rsidRPr="005D6708">
        <w:t>;close</w:t>
      </w:r>
      <w:proofErr w:type="spellEnd"/>
      <w:r w:rsidRPr="005D6708">
        <w:t xml:space="preserve"> </w:t>
      </w:r>
      <w:r w:rsidRPr="005D6708">
        <w:rPr>
          <w:color w:val="AA04F9"/>
        </w:rPr>
        <w:t>all</w:t>
      </w:r>
      <w:r w:rsidRPr="005D6708">
        <w:t>;</w:t>
      </w:r>
    </w:p>
    <w:p w14:paraId="2803AA91" w14:textId="77777777" w:rsidR="005D6708" w:rsidRPr="005D6708" w:rsidRDefault="005D6708" w:rsidP="005D6708">
      <w:pPr>
        <w:pStyle w:val="Code"/>
      </w:pPr>
      <w:r w:rsidRPr="005D6708">
        <w:t>image = im2double(</w:t>
      </w:r>
      <w:proofErr w:type="spellStart"/>
      <w:r w:rsidRPr="005D6708">
        <w:t>imread</w:t>
      </w:r>
      <w:proofErr w:type="spellEnd"/>
      <w:r w:rsidRPr="005D6708">
        <w:t>(</w:t>
      </w:r>
      <w:r w:rsidRPr="005D6708">
        <w:rPr>
          <w:color w:val="AA04F9"/>
        </w:rPr>
        <w:t>"</w:t>
      </w:r>
      <w:proofErr w:type="spellStart"/>
      <w:r w:rsidRPr="005D6708">
        <w:rPr>
          <w:color w:val="AA04F9"/>
        </w:rPr>
        <w:t>Fig_strawberries.tif</w:t>
      </w:r>
      <w:proofErr w:type="spellEnd"/>
      <w:r w:rsidRPr="005D6708">
        <w:rPr>
          <w:color w:val="AA04F9"/>
        </w:rPr>
        <w:t>"</w:t>
      </w:r>
      <w:r w:rsidRPr="005D6708">
        <w:t>));</w:t>
      </w:r>
    </w:p>
    <w:p w14:paraId="2FB347FB" w14:textId="77777777" w:rsidR="005D6708" w:rsidRPr="005D6708" w:rsidRDefault="005D6708" w:rsidP="005D6708">
      <w:pPr>
        <w:pStyle w:val="Code"/>
      </w:pPr>
      <w:proofErr w:type="gramStart"/>
      <w:r w:rsidRPr="005D6708">
        <w:t>subplot(</w:t>
      </w:r>
      <w:proofErr w:type="gramEnd"/>
      <w:r w:rsidRPr="005D6708">
        <w:t>1,3,1);</w:t>
      </w:r>
    </w:p>
    <w:p w14:paraId="0BDD30B8" w14:textId="77777777" w:rsidR="005D6708" w:rsidRPr="005D6708" w:rsidRDefault="005D6708" w:rsidP="005D6708">
      <w:pPr>
        <w:pStyle w:val="Code"/>
      </w:pPr>
      <w:proofErr w:type="spellStart"/>
      <w:r w:rsidRPr="005D6708">
        <w:t>imshow</w:t>
      </w:r>
      <w:proofErr w:type="spellEnd"/>
      <w:r w:rsidRPr="005D6708">
        <w:t>(image);</w:t>
      </w:r>
    </w:p>
    <w:p w14:paraId="3FA2AFBA" w14:textId="77777777" w:rsidR="005D6708" w:rsidRPr="005D6708" w:rsidRDefault="005D6708" w:rsidP="005D6708">
      <w:pPr>
        <w:pStyle w:val="Code"/>
      </w:pPr>
      <w:proofErr w:type="gramStart"/>
      <w:r w:rsidRPr="005D6708">
        <w:t>title(</w:t>
      </w:r>
      <w:proofErr w:type="gramEnd"/>
      <w:r w:rsidRPr="005D6708">
        <w:rPr>
          <w:color w:val="AA04F9"/>
        </w:rPr>
        <w:t>'original image'</w:t>
      </w:r>
      <w:r w:rsidRPr="005D6708">
        <w:t>);</w:t>
      </w:r>
    </w:p>
    <w:p w14:paraId="5F3C44D7" w14:textId="77777777" w:rsidR="005D6708" w:rsidRPr="005D6708" w:rsidRDefault="005D6708" w:rsidP="005D6708">
      <w:pPr>
        <w:pStyle w:val="Code"/>
      </w:pPr>
      <w:r w:rsidRPr="005D6708">
        <w:t>[</w:t>
      </w:r>
      <w:proofErr w:type="spellStart"/>
      <w:proofErr w:type="gramStart"/>
      <w:r w:rsidRPr="005D6708">
        <w:t>x,y</w:t>
      </w:r>
      <w:proofErr w:type="gramEnd"/>
      <w:r w:rsidRPr="005D6708">
        <w:t>,z</w:t>
      </w:r>
      <w:proofErr w:type="spellEnd"/>
      <w:r w:rsidRPr="005D6708">
        <w:t>] = size(image);</w:t>
      </w:r>
    </w:p>
    <w:p w14:paraId="2629D6E1" w14:textId="77777777" w:rsidR="005D6708" w:rsidRPr="005D6708" w:rsidRDefault="005D6708" w:rsidP="005D6708">
      <w:pPr>
        <w:pStyle w:val="Code"/>
      </w:pPr>
      <w:r w:rsidRPr="005D6708">
        <w:t>W = 0.2549;</w:t>
      </w:r>
    </w:p>
    <w:p w14:paraId="2E25495C" w14:textId="77777777" w:rsidR="005D6708" w:rsidRPr="005D6708" w:rsidRDefault="005D6708" w:rsidP="005D6708">
      <w:pPr>
        <w:pStyle w:val="Code"/>
      </w:pPr>
      <w:r w:rsidRPr="005D6708">
        <w:t>R = 0.1765;</w:t>
      </w:r>
    </w:p>
    <w:p w14:paraId="677C1D2B" w14:textId="77777777" w:rsidR="005D6708" w:rsidRPr="005D6708" w:rsidRDefault="005D6708" w:rsidP="005D6708">
      <w:pPr>
        <w:pStyle w:val="Code"/>
      </w:pPr>
      <w:r w:rsidRPr="005D6708">
        <w:t>a = [0.6863, 0.1608, 0.1922]';</w:t>
      </w:r>
    </w:p>
    <w:p w14:paraId="1F77F727" w14:textId="77777777" w:rsidR="005D6708" w:rsidRPr="005D6708" w:rsidRDefault="005D6708" w:rsidP="005D6708">
      <w:pPr>
        <w:pStyle w:val="Code"/>
      </w:pPr>
      <w:r w:rsidRPr="005D6708">
        <w:t>image1 = zeros(size(image));</w:t>
      </w:r>
    </w:p>
    <w:p w14:paraId="585168A9" w14:textId="77777777" w:rsidR="005D6708" w:rsidRPr="005D6708" w:rsidRDefault="005D6708" w:rsidP="005D6708">
      <w:pPr>
        <w:pStyle w:val="Code"/>
      </w:pPr>
      <w:r w:rsidRPr="005D6708">
        <w:t>image2 = zeros(size(image));</w:t>
      </w:r>
    </w:p>
    <w:p w14:paraId="4628FEE6" w14:textId="77777777" w:rsidR="005D6708" w:rsidRPr="005D6708" w:rsidRDefault="005D6708" w:rsidP="005D6708">
      <w:pPr>
        <w:pStyle w:val="Code"/>
      </w:pPr>
      <w:r w:rsidRPr="005D6708">
        <w:rPr>
          <w:color w:val="0E00FF"/>
        </w:rPr>
        <w:t xml:space="preserve">for </w:t>
      </w:r>
      <w:proofErr w:type="spellStart"/>
      <w:r w:rsidRPr="005D6708">
        <w:t>i</w:t>
      </w:r>
      <w:proofErr w:type="spellEnd"/>
      <w:r w:rsidRPr="005D6708">
        <w:t xml:space="preserve"> = 1:x</w:t>
      </w:r>
    </w:p>
    <w:p w14:paraId="2DC79FCA" w14:textId="77777777" w:rsidR="005D6708" w:rsidRPr="005D6708" w:rsidRDefault="005D6708" w:rsidP="005D6708">
      <w:pPr>
        <w:pStyle w:val="Code"/>
      </w:pPr>
      <w:r w:rsidRPr="005D6708">
        <w:t xml:space="preserve">    </w:t>
      </w:r>
      <w:r w:rsidRPr="005D6708">
        <w:rPr>
          <w:color w:val="0E00FF"/>
        </w:rPr>
        <w:t xml:space="preserve">for </w:t>
      </w:r>
      <w:r w:rsidRPr="005D6708">
        <w:t xml:space="preserve">j = </w:t>
      </w:r>
      <w:proofErr w:type="gramStart"/>
      <w:r w:rsidRPr="005D6708">
        <w:t>1:y</w:t>
      </w:r>
      <w:proofErr w:type="gramEnd"/>
    </w:p>
    <w:p w14:paraId="5E49C0E1" w14:textId="77777777" w:rsidR="005D6708" w:rsidRPr="005D6708" w:rsidRDefault="005D6708" w:rsidP="005D6708">
      <w:pPr>
        <w:pStyle w:val="Code"/>
      </w:pPr>
      <w:r w:rsidRPr="005D6708">
        <w:t xml:space="preserve">        b = </w:t>
      </w:r>
      <w:proofErr w:type="gramStart"/>
      <w:r w:rsidRPr="005D6708">
        <w:t>image(</w:t>
      </w:r>
      <w:proofErr w:type="spellStart"/>
      <w:proofErr w:type="gramEnd"/>
      <w:r w:rsidRPr="005D6708">
        <w:t>i,j</w:t>
      </w:r>
      <w:proofErr w:type="spellEnd"/>
      <w:r w:rsidRPr="005D6708">
        <w:t>,:);</w:t>
      </w:r>
    </w:p>
    <w:p w14:paraId="4E794FEE" w14:textId="77777777" w:rsidR="005D6708" w:rsidRPr="005D6708" w:rsidRDefault="005D6708" w:rsidP="005D6708">
      <w:pPr>
        <w:pStyle w:val="Code"/>
      </w:pPr>
      <w:r w:rsidRPr="005D6708">
        <w:t xml:space="preserve">        c = </w:t>
      </w:r>
      <w:proofErr w:type="gramStart"/>
      <w:r w:rsidRPr="005D6708">
        <w:t>b(</w:t>
      </w:r>
      <w:proofErr w:type="gramEnd"/>
      <w:r w:rsidRPr="005D6708">
        <w:t xml:space="preserve">:);       </w:t>
      </w:r>
    </w:p>
    <w:p w14:paraId="1EFC2F49" w14:textId="77777777" w:rsidR="005D6708" w:rsidRPr="005D6708" w:rsidRDefault="005D6708" w:rsidP="005D6708">
      <w:pPr>
        <w:pStyle w:val="Code"/>
      </w:pPr>
      <w:r w:rsidRPr="005D6708">
        <w:t xml:space="preserve">        </w:t>
      </w:r>
      <w:r w:rsidRPr="005D6708">
        <w:rPr>
          <w:color w:val="0E00FF"/>
        </w:rPr>
        <w:t xml:space="preserve">if </w:t>
      </w:r>
      <w:proofErr w:type="gramStart"/>
      <w:r w:rsidRPr="005D6708">
        <w:t>all(</w:t>
      </w:r>
      <w:proofErr w:type="gramEnd"/>
      <w:r w:rsidRPr="005D6708">
        <w:t xml:space="preserve">abs(c - a) &lt; W/2)            </w:t>
      </w:r>
    </w:p>
    <w:p w14:paraId="4BAEC47B" w14:textId="77777777" w:rsidR="005D6708" w:rsidRPr="005D6708" w:rsidRDefault="005D6708" w:rsidP="005D6708">
      <w:pPr>
        <w:pStyle w:val="Code"/>
      </w:pPr>
      <w:r w:rsidRPr="005D6708">
        <w:lastRenderedPageBreak/>
        <w:t xml:space="preserve">            image1(</w:t>
      </w:r>
      <w:proofErr w:type="gramStart"/>
      <w:r w:rsidRPr="005D6708">
        <w:t>i,j</w:t>
      </w:r>
      <w:proofErr w:type="gramEnd"/>
      <w:r w:rsidRPr="005D6708">
        <w:t>,1) = image(i,j,1);</w:t>
      </w:r>
    </w:p>
    <w:p w14:paraId="0AB48F09" w14:textId="77777777" w:rsidR="005D6708" w:rsidRPr="005D6708" w:rsidRDefault="005D6708" w:rsidP="005D6708">
      <w:pPr>
        <w:pStyle w:val="Code"/>
      </w:pPr>
      <w:r w:rsidRPr="005D6708">
        <w:t xml:space="preserve">            image1(</w:t>
      </w:r>
      <w:proofErr w:type="gramStart"/>
      <w:r w:rsidRPr="005D6708">
        <w:t>i,j</w:t>
      </w:r>
      <w:proofErr w:type="gramEnd"/>
      <w:r w:rsidRPr="005D6708">
        <w:t>,2) = image(i,j,2);</w:t>
      </w:r>
    </w:p>
    <w:p w14:paraId="4BDFF268" w14:textId="77777777" w:rsidR="005D6708" w:rsidRPr="005D6708" w:rsidRDefault="005D6708" w:rsidP="005D6708">
      <w:pPr>
        <w:pStyle w:val="Code"/>
      </w:pPr>
      <w:r w:rsidRPr="005D6708">
        <w:t xml:space="preserve">            image1(</w:t>
      </w:r>
      <w:proofErr w:type="gramStart"/>
      <w:r w:rsidRPr="005D6708">
        <w:t>i,j</w:t>
      </w:r>
      <w:proofErr w:type="gramEnd"/>
      <w:r w:rsidRPr="005D6708">
        <w:t>,3) = image(i,j,3);</w:t>
      </w:r>
    </w:p>
    <w:p w14:paraId="69636B14" w14:textId="77777777" w:rsidR="005D6708" w:rsidRPr="005D6708" w:rsidRDefault="005D6708" w:rsidP="005D6708">
      <w:pPr>
        <w:pStyle w:val="Code"/>
      </w:pPr>
      <w:r w:rsidRPr="005D6708">
        <w:t xml:space="preserve">        </w:t>
      </w:r>
      <w:r w:rsidRPr="005D6708">
        <w:rPr>
          <w:color w:val="0E00FF"/>
        </w:rPr>
        <w:t>else</w:t>
      </w:r>
    </w:p>
    <w:p w14:paraId="260FBC4D" w14:textId="77777777" w:rsidR="005D6708" w:rsidRPr="005D6708" w:rsidRDefault="005D6708" w:rsidP="005D6708">
      <w:pPr>
        <w:pStyle w:val="Code"/>
      </w:pPr>
      <w:r w:rsidRPr="005D6708">
        <w:t xml:space="preserve">            image1(</w:t>
      </w:r>
      <w:proofErr w:type="gramStart"/>
      <w:r w:rsidRPr="005D6708">
        <w:t>i,j</w:t>
      </w:r>
      <w:proofErr w:type="gramEnd"/>
      <w:r w:rsidRPr="005D6708">
        <w:t>,1) = 0.5;</w:t>
      </w:r>
    </w:p>
    <w:p w14:paraId="44B7AE3D" w14:textId="77777777" w:rsidR="005D6708" w:rsidRPr="005D6708" w:rsidRDefault="005D6708" w:rsidP="005D6708">
      <w:pPr>
        <w:pStyle w:val="Code"/>
      </w:pPr>
      <w:r w:rsidRPr="005D6708">
        <w:t xml:space="preserve">            image1(</w:t>
      </w:r>
      <w:proofErr w:type="gramStart"/>
      <w:r w:rsidRPr="005D6708">
        <w:t>i,j</w:t>
      </w:r>
      <w:proofErr w:type="gramEnd"/>
      <w:r w:rsidRPr="005D6708">
        <w:t>,2) = 0.5;</w:t>
      </w:r>
    </w:p>
    <w:p w14:paraId="55A432F3" w14:textId="77777777" w:rsidR="005D6708" w:rsidRPr="005D6708" w:rsidRDefault="005D6708" w:rsidP="005D6708">
      <w:pPr>
        <w:pStyle w:val="Code"/>
      </w:pPr>
      <w:r w:rsidRPr="005D6708">
        <w:t xml:space="preserve">            image1(</w:t>
      </w:r>
      <w:proofErr w:type="gramStart"/>
      <w:r w:rsidRPr="005D6708">
        <w:t>i,j</w:t>
      </w:r>
      <w:proofErr w:type="gramEnd"/>
      <w:r w:rsidRPr="005D6708">
        <w:t>,3) = 0.5;</w:t>
      </w:r>
    </w:p>
    <w:p w14:paraId="1743777C" w14:textId="77777777" w:rsidR="005D6708" w:rsidRPr="005D6708" w:rsidRDefault="005D6708" w:rsidP="005D6708">
      <w:pPr>
        <w:pStyle w:val="Code"/>
      </w:pPr>
      <w:r w:rsidRPr="005D6708">
        <w:t xml:space="preserve">        </w:t>
      </w:r>
      <w:r w:rsidRPr="005D6708">
        <w:rPr>
          <w:color w:val="0E00FF"/>
        </w:rPr>
        <w:t>end</w:t>
      </w:r>
    </w:p>
    <w:p w14:paraId="124B9668" w14:textId="77777777" w:rsidR="005D6708" w:rsidRPr="005D6708" w:rsidRDefault="005D6708" w:rsidP="005D6708">
      <w:pPr>
        <w:pStyle w:val="Code"/>
      </w:pPr>
      <w:r w:rsidRPr="005D6708">
        <w:t xml:space="preserve">    </w:t>
      </w:r>
      <w:r w:rsidRPr="005D6708">
        <w:rPr>
          <w:color w:val="0E00FF"/>
        </w:rPr>
        <w:t>end</w:t>
      </w:r>
    </w:p>
    <w:p w14:paraId="78D5DCC2" w14:textId="77777777" w:rsidR="005D6708" w:rsidRPr="005D6708" w:rsidRDefault="005D6708" w:rsidP="005D6708">
      <w:pPr>
        <w:pStyle w:val="Code"/>
      </w:pPr>
      <w:r w:rsidRPr="005D6708">
        <w:rPr>
          <w:color w:val="0E00FF"/>
        </w:rPr>
        <w:t>end</w:t>
      </w:r>
    </w:p>
    <w:p w14:paraId="3F82FB88" w14:textId="77777777" w:rsidR="005D6708" w:rsidRPr="005D6708" w:rsidRDefault="005D6708" w:rsidP="005D6708">
      <w:pPr>
        <w:pStyle w:val="Code"/>
      </w:pPr>
      <w:proofErr w:type="gramStart"/>
      <w:r w:rsidRPr="005D6708">
        <w:t>subplot(</w:t>
      </w:r>
      <w:proofErr w:type="gramEnd"/>
      <w:r w:rsidRPr="005D6708">
        <w:t>1,3,2);</w:t>
      </w:r>
    </w:p>
    <w:p w14:paraId="1EF87064" w14:textId="77777777" w:rsidR="005D6708" w:rsidRPr="005D6708" w:rsidRDefault="005D6708" w:rsidP="005D6708">
      <w:pPr>
        <w:pStyle w:val="Code"/>
      </w:pPr>
      <w:proofErr w:type="spellStart"/>
      <w:r w:rsidRPr="005D6708">
        <w:t>imshow</w:t>
      </w:r>
      <w:proofErr w:type="spellEnd"/>
      <w:r w:rsidRPr="005D6708">
        <w:t>(image1);</w:t>
      </w:r>
    </w:p>
    <w:p w14:paraId="3BFC79F4" w14:textId="77777777" w:rsidR="005D6708" w:rsidRPr="005D6708" w:rsidRDefault="005D6708" w:rsidP="005D6708">
      <w:pPr>
        <w:pStyle w:val="Code"/>
      </w:pPr>
      <w:proofErr w:type="gramStart"/>
      <w:r w:rsidRPr="005D6708">
        <w:t>title(</w:t>
      </w:r>
      <w:proofErr w:type="gramEnd"/>
      <w:r w:rsidRPr="005D6708">
        <w:rPr>
          <w:color w:val="AA04F9"/>
        </w:rPr>
        <w:t>'cube slicing'</w:t>
      </w:r>
      <w:r w:rsidRPr="005D6708">
        <w:t>);</w:t>
      </w:r>
    </w:p>
    <w:p w14:paraId="5FDF665F" w14:textId="77777777" w:rsidR="005D6708" w:rsidRPr="005D6708" w:rsidRDefault="005D6708" w:rsidP="005D6708">
      <w:pPr>
        <w:pStyle w:val="Code"/>
      </w:pPr>
      <w:r w:rsidRPr="005D6708">
        <w:rPr>
          <w:color w:val="0E00FF"/>
        </w:rPr>
        <w:t xml:space="preserve">for </w:t>
      </w:r>
      <w:proofErr w:type="spellStart"/>
      <w:r w:rsidRPr="005D6708">
        <w:t>i</w:t>
      </w:r>
      <w:proofErr w:type="spellEnd"/>
      <w:r w:rsidRPr="005D6708">
        <w:t xml:space="preserve"> = 1:x</w:t>
      </w:r>
    </w:p>
    <w:p w14:paraId="18673776" w14:textId="77777777" w:rsidR="005D6708" w:rsidRPr="005D6708" w:rsidRDefault="005D6708" w:rsidP="005D6708">
      <w:pPr>
        <w:pStyle w:val="Code"/>
      </w:pPr>
      <w:r w:rsidRPr="005D6708">
        <w:t xml:space="preserve">    </w:t>
      </w:r>
      <w:r w:rsidRPr="005D6708">
        <w:rPr>
          <w:color w:val="0E00FF"/>
        </w:rPr>
        <w:t xml:space="preserve">for </w:t>
      </w:r>
      <w:r w:rsidRPr="005D6708">
        <w:t xml:space="preserve">j = </w:t>
      </w:r>
      <w:proofErr w:type="gramStart"/>
      <w:r w:rsidRPr="005D6708">
        <w:t>1:y</w:t>
      </w:r>
      <w:proofErr w:type="gramEnd"/>
    </w:p>
    <w:p w14:paraId="4AC76164" w14:textId="77777777" w:rsidR="005D6708" w:rsidRPr="005D6708" w:rsidRDefault="005D6708" w:rsidP="005D6708">
      <w:pPr>
        <w:pStyle w:val="Code"/>
      </w:pPr>
      <w:r w:rsidRPr="005D6708">
        <w:t xml:space="preserve">        b = </w:t>
      </w:r>
      <w:proofErr w:type="gramStart"/>
      <w:r w:rsidRPr="005D6708">
        <w:t>image(</w:t>
      </w:r>
      <w:proofErr w:type="spellStart"/>
      <w:proofErr w:type="gramEnd"/>
      <w:r w:rsidRPr="005D6708">
        <w:t>i,j</w:t>
      </w:r>
      <w:proofErr w:type="spellEnd"/>
      <w:r w:rsidRPr="005D6708">
        <w:t>,:);</w:t>
      </w:r>
    </w:p>
    <w:p w14:paraId="5DF003A8" w14:textId="77777777" w:rsidR="005D6708" w:rsidRPr="005D6708" w:rsidRDefault="005D6708" w:rsidP="005D6708">
      <w:pPr>
        <w:pStyle w:val="Code"/>
      </w:pPr>
      <w:r w:rsidRPr="005D6708">
        <w:t xml:space="preserve">        c = </w:t>
      </w:r>
      <w:proofErr w:type="gramStart"/>
      <w:r w:rsidRPr="005D6708">
        <w:t>b(</w:t>
      </w:r>
      <w:proofErr w:type="gramEnd"/>
      <w:r w:rsidRPr="005D6708">
        <w:t xml:space="preserve">:);       </w:t>
      </w:r>
    </w:p>
    <w:p w14:paraId="5BC92510" w14:textId="77777777" w:rsidR="005D6708" w:rsidRPr="005D6708" w:rsidRDefault="005D6708" w:rsidP="005D6708">
      <w:pPr>
        <w:pStyle w:val="Code"/>
      </w:pPr>
      <w:r w:rsidRPr="005D6708">
        <w:t xml:space="preserve">        </w:t>
      </w:r>
      <w:r w:rsidRPr="005D6708">
        <w:rPr>
          <w:color w:val="0E00FF"/>
        </w:rPr>
        <w:t xml:space="preserve">if </w:t>
      </w:r>
      <w:proofErr w:type="spellStart"/>
      <w:r w:rsidRPr="005D6708">
        <w:t>dist</w:t>
      </w:r>
      <w:proofErr w:type="spellEnd"/>
      <w:r w:rsidRPr="005D6708">
        <w:t>(</w:t>
      </w:r>
      <w:proofErr w:type="spellStart"/>
      <w:r w:rsidRPr="005D6708">
        <w:t>c</w:t>
      </w:r>
      <w:proofErr w:type="gramStart"/>
      <w:r w:rsidRPr="005D6708">
        <w:t>',a</w:t>
      </w:r>
      <w:proofErr w:type="spellEnd"/>
      <w:proofErr w:type="gramEnd"/>
      <w:r w:rsidRPr="005D6708">
        <w:t xml:space="preserve">) &lt; R            </w:t>
      </w:r>
    </w:p>
    <w:p w14:paraId="4E9FB945" w14:textId="77777777" w:rsidR="005D6708" w:rsidRPr="005D6708" w:rsidRDefault="005D6708" w:rsidP="005D6708">
      <w:pPr>
        <w:pStyle w:val="Code"/>
      </w:pPr>
      <w:r w:rsidRPr="005D6708">
        <w:t xml:space="preserve">            image2(</w:t>
      </w:r>
      <w:proofErr w:type="gramStart"/>
      <w:r w:rsidRPr="005D6708">
        <w:t>i,j</w:t>
      </w:r>
      <w:proofErr w:type="gramEnd"/>
      <w:r w:rsidRPr="005D6708">
        <w:t>,1) = image(i,j,1);</w:t>
      </w:r>
    </w:p>
    <w:p w14:paraId="60935977" w14:textId="77777777" w:rsidR="005D6708" w:rsidRPr="005D6708" w:rsidRDefault="005D6708" w:rsidP="005D6708">
      <w:pPr>
        <w:pStyle w:val="Code"/>
      </w:pPr>
      <w:r w:rsidRPr="005D6708">
        <w:t xml:space="preserve">            image2(</w:t>
      </w:r>
      <w:proofErr w:type="gramStart"/>
      <w:r w:rsidRPr="005D6708">
        <w:t>i,j</w:t>
      </w:r>
      <w:proofErr w:type="gramEnd"/>
      <w:r w:rsidRPr="005D6708">
        <w:t>,2) = image(i,j,2);</w:t>
      </w:r>
    </w:p>
    <w:p w14:paraId="0FDC1C6D" w14:textId="77777777" w:rsidR="005D6708" w:rsidRPr="005D6708" w:rsidRDefault="005D6708" w:rsidP="005D6708">
      <w:pPr>
        <w:pStyle w:val="Code"/>
      </w:pPr>
      <w:r w:rsidRPr="005D6708">
        <w:t xml:space="preserve">            image2(</w:t>
      </w:r>
      <w:proofErr w:type="gramStart"/>
      <w:r w:rsidRPr="005D6708">
        <w:t>i,j</w:t>
      </w:r>
      <w:proofErr w:type="gramEnd"/>
      <w:r w:rsidRPr="005D6708">
        <w:t>,3) = image(i,j,3);</w:t>
      </w:r>
    </w:p>
    <w:p w14:paraId="0A3B2E2F" w14:textId="77777777" w:rsidR="005D6708" w:rsidRPr="005D6708" w:rsidRDefault="005D6708" w:rsidP="005D6708">
      <w:pPr>
        <w:pStyle w:val="Code"/>
      </w:pPr>
      <w:r w:rsidRPr="005D6708">
        <w:t xml:space="preserve">        </w:t>
      </w:r>
      <w:r w:rsidRPr="005D6708">
        <w:rPr>
          <w:color w:val="0E00FF"/>
        </w:rPr>
        <w:t>else</w:t>
      </w:r>
    </w:p>
    <w:p w14:paraId="1B67777A" w14:textId="77777777" w:rsidR="005D6708" w:rsidRPr="005D6708" w:rsidRDefault="005D6708" w:rsidP="005D6708">
      <w:pPr>
        <w:pStyle w:val="Code"/>
      </w:pPr>
      <w:r w:rsidRPr="005D6708">
        <w:t xml:space="preserve">            image2(</w:t>
      </w:r>
      <w:proofErr w:type="gramStart"/>
      <w:r w:rsidRPr="005D6708">
        <w:t>i,j</w:t>
      </w:r>
      <w:proofErr w:type="gramEnd"/>
      <w:r w:rsidRPr="005D6708">
        <w:t>,1) = 0.5;</w:t>
      </w:r>
    </w:p>
    <w:p w14:paraId="6B5F31D9" w14:textId="77777777" w:rsidR="005D6708" w:rsidRPr="005D6708" w:rsidRDefault="005D6708" w:rsidP="005D6708">
      <w:pPr>
        <w:pStyle w:val="Code"/>
      </w:pPr>
      <w:r w:rsidRPr="005D6708">
        <w:t xml:space="preserve">            image2(</w:t>
      </w:r>
      <w:proofErr w:type="gramStart"/>
      <w:r w:rsidRPr="005D6708">
        <w:t>i,j</w:t>
      </w:r>
      <w:proofErr w:type="gramEnd"/>
      <w:r w:rsidRPr="005D6708">
        <w:t>,2) = 0.5;</w:t>
      </w:r>
    </w:p>
    <w:p w14:paraId="3E084A51" w14:textId="77777777" w:rsidR="005D6708" w:rsidRPr="005D6708" w:rsidRDefault="005D6708" w:rsidP="005D6708">
      <w:pPr>
        <w:pStyle w:val="Code"/>
      </w:pPr>
      <w:r w:rsidRPr="005D6708">
        <w:t xml:space="preserve">            image2(</w:t>
      </w:r>
      <w:proofErr w:type="gramStart"/>
      <w:r w:rsidRPr="005D6708">
        <w:t>i,j</w:t>
      </w:r>
      <w:proofErr w:type="gramEnd"/>
      <w:r w:rsidRPr="005D6708">
        <w:t>,3) = 0.5;</w:t>
      </w:r>
    </w:p>
    <w:p w14:paraId="5F17E243" w14:textId="77777777" w:rsidR="005D6708" w:rsidRPr="005D6708" w:rsidRDefault="005D6708" w:rsidP="005D6708">
      <w:pPr>
        <w:pStyle w:val="Code"/>
      </w:pPr>
      <w:r w:rsidRPr="005D6708">
        <w:t xml:space="preserve">        </w:t>
      </w:r>
      <w:r w:rsidRPr="005D6708">
        <w:rPr>
          <w:color w:val="0E00FF"/>
        </w:rPr>
        <w:t>end</w:t>
      </w:r>
    </w:p>
    <w:p w14:paraId="32500034" w14:textId="77777777" w:rsidR="005D6708" w:rsidRPr="005D6708" w:rsidRDefault="005D6708" w:rsidP="005D6708">
      <w:pPr>
        <w:pStyle w:val="Code"/>
      </w:pPr>
      <w:r w:rsidRPr="005D6708">
        <w:t xml:space="preserve">    </w:t>
      </w:r>
      <w:r w:rsidRPr="005D6708">
        <w:rPr>
          <w:color w:val="0E00FF"/>
        </w:rPr>
        <w:t>end</w:t>
      </w:r>
    </w:p>
    <w:p w14:paraId="422498E4" w14:textId="77777777" w:rsidR="005D6708" w:rsidRPr="005D6708" w:rsidRDefault="005D6708" w:rsidP="005D6708">
      <w:pPr>
        <w:pStyle w:val="Code"/>
      </w:pPr>
      <w:r w:rsidRPr="005D6708">
        <w:rPr>
          <w:color w:val="0E00FF"/>
        </w:rPr>
        <w:t>end</w:t>
      </w:r>
    </w:p>
    <w:p w14:paraId="110A400B" w14:textId="77777777" w:rsidR="005D6708" w:rsidRPr="005D6708" w:rsidRDefault="005D6708" w:rsidP="005D6708">
      <w:pPr>
        <w:pStyle w:val="Code"/>
      </w:pPr>
      <w:proofErr w:type="gramStart"/>
      <w:r w:rsidRPr="005D6708">
        <w:t>subplot(</w:t>
      </w:r>
      <w:proofErr w:type="gramEnd"/>
      <w:r w:rsidRPr="005D6708">
        <w:t>1,3,3);</w:t>
      </w:r>
    </w:p>
    <w:p w14:paraId="514797F9" w14:textId="77777777" w:rsidR="005D6708" w:rsidRPr="005D6708" w:rsidRDefault="005D6708" w:rsidP="005D6708">
      <w:pPr>
        <w:pStyle w:val="Code"/>
      </w:pPr>
      <w:proofErr w:type="spellStart"/>
      <w:r w:rsidRPr="005D6708">
        <w:t>imshow</w:t>
      </w:r>
      <w:proofErr w:type="spellEnd"/>
      <w:r w:rsidRPr="005D6708">
        <w:t>(image2);</w:t>
      </w:r>
    </w:p>
    <w:p w14:paraId="429E0B37" w14:textId="77777777" w:rsidR="005D6708" w:rsidRPr="005D6708" w:rsidRDefault="005D6708" w:rsidP="005D6708">
      <w:pPr>
        <w:pStyle w:val="Code"/>
      </w:pPr>
      <w:proofErr w:type="gramStart"/>
      <w:r w:rsidRPr="005D6708">
        <w:t>title(</w:t>
      </w:r>
      <w:proofErr w:type="gramEnd"/>
      <w:r w:rsidRPr="005D6708">
        <w:rPr>
          <w:color w:val="AA04F9"/>
        </w:rPr>
        <w:t>'sphere slicing'</w:t>
      </w:r>
      <w:r w:rsidRPr="005D6708">
        <w:t>);</w:t>
      </w:r>
    </w:p>
    <w:p w14:paraId="43915008" w14:textId="77777777" w:rsidR="00F70CED" w:rsidRDefault="00F70CED" w:rsidP="00F70CED">
      <w:pPr>
        <w:spacing w:before="156" w:after="156"/>
      </w:pPr>
      <w:r>
        <w:rPr>
          <w:rFonts w:hint="eastAsia"/>
        </w:rPr>
        <w:t>实验结果：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45AFF" w14:paraId="1F43D720" w14:textId="77777777" w:rsidTr="00645AFF">
        <w:tc>
          <w:tcPr>
            <w:tcW w:w="2765" w:type="dxa"/>
          </w:tcPr>
          <w:p w14:paraId="114FA63E" w14:textId="69ECBFBC" w:rsidR="00645AFF" w:rsidRDefault="00645AFF" w:rsidP="00F70CED">
            <w:pPr>
              <w:spacing w:before="156" w:after="156"/>
              <w:rPr>
                <w:rFonts w:hint="eastAsia"/>
              </w:rPr>
            </w:pPr>
            <w:r w:rsidRPr="005D6708">
              <w:rPr>
                <w:noProof/>
              </w:rPr>
              <w:drawing>
                <wp:inline distT="0" distB="0" distL="0" distR="0" wp14:anchorId="3A8470DB" wp14:editId="4E63BE83">
                  <wp:extent cx="1551709" cy="1731381"/>
                  <wp:effectExtent l="0" t="0" r="0" b="2540"/>
                  <wp:docPr id="18220639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206395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5866" cy="1736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37A94D33" w14:textId="378BA7E2" w:rsidR="00645AFF" w:rsidRDefault="00645AFF" w:rsidP="00F70CED">
            <w:pPr>
              <w:spacing w:before="156" w:after="156"/>
              <w:rPr>
                <w:rFonts w:hint="eastAsia"/>
              </w:rPr>
            </w:pPr>
            <w:r w:rsidRPr="005D6708">
              <w:rPr>
                <w:noProof/>
              </w:rPr>
              <w:drawing>
                <wp:inline distT="0" distB="0" distL="0" distR="0" wp14:anchorId="03B46A23" wp14:editId="42DD4F15">
                  <wp:extent cx="1560074" cy="1731600"/>
                  <wp:effectExtent l="0" t="0" r="2540" b="2540"/>
                  <wp:docPr id="1565063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50636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074" cy="173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75036B9A" w14:textId="359BF0EB" w:rsidR="00645AFF" w:rsidRDefault="00645AFF" w:rsidP="00F70CED">
            <w:pPr>
              <w:spacing w:before="156" w:after="156"/>
              <w:rPr>
                <w:rFonts w:hint="eastAsia"/>
              </w:rPr>
            </w:pPr>
            <w:r w:rsidRPr="005D6708">
              <w:rPr>
                <w:noProof/>
              </w:rPr>
              <w:drawing>
                <wp:inline distT="0" distB="0" distL="0" distR="0" wp14:anchorId="3A7641CF" wp14:editId="11623D02">
                  <wp:extent cx="1560074" cy="1731600"/>
                  <wp:effectExtent l="0" t="0" r="2540" b="2540"/>
                  <wp:docPr id="9114446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44469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074" cy="173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8C7607" w14:textId="0B508FD0" w:rsidR="00AE21A4" w:rsidRDefault="00A60535" w:rsidP="00AF4C10">
      <w:pPr>
        <w:spacing w:before="156" w:after="156"/>
        <w:outlineLvl w:val="0"/>
        <w:rPr>
          <w:b/>
          <w:bCs/>
        </w:rPr>
      </w:pPr>
      <w:r w:rsidRPr="00F4274E">
        <w:rPr>
          <w:rFonts w:hint="eastAsia"/>
          <w:b/>
        </w:rPr>
        <w:t xml:space="preserve">Task </w:t>
      </w:r>
      <w:r w:rsidR="00440E6F">
        <w:rPr>
          <w:rFonts w:hint="eastAsia"/>
          <w:b/>
        </w:rPr>
        <w:t>4</w:t>
      </w:r>
      <w:r w:rsidRPr="00F4274E">
        <w:rPr>
          <w:rFonts w:hint="eastAsia"/>
          <w:b/>
        </w:rPr>
        <w:t>：</w:t>
      </w:r>
      <w:r w:rsidR="00440E6F" w:rsidRPr="00553FAA">
        <w:rPr>
          <w:b/>
          <w:bCs/>
        </w:rPr>
        <w:t>Histogram Processing on Color Images</w:t>
      </w:r>
    </w:p>
    <w:p w14:paraId="15B4EFAB" w14:textId="595B3C06" w:rsidR="00320A68" w:rsidRDefault="00320A68" w:rsidP="00440E6F">
      <w:pPr>
        <w:spacing w:before="156" w:after="156"/>
      </w:pPr>
      <w:r>
        <w:t>(a) Demonstrate the histogram of its intensity component</w:t>
      </w:r>
    </w:p>
    <w:p w14:paraId="6F545C12" w14:textId="56DDCAAB" w:rsidR="00B3171E" w:rsidRDefault="00B3171E" w:rsidP="00440E6F">
      <w:pPr>
        <w:spacing w:before="156" w:after="156"/>
      </w:pPr>
      <w:r>
        <w:rPr>
          <w:rFonts w:hint="eastAsia"/>
        </w:rPr>
        <w:lastRenderedPageBreak/>
        <w:t>实验代码：</w:t>
      </w:r>
    </w:p>
    <w:p w14:paraId="2D5D2EC3" w14:textId="77777777" w:rsidR="00320A68" w:rsidRPr="00320A68" w:rsidRDefault="00320A68" w:rsidP="00320A68">
      <w:pPr>
        <w:pStyle w:val="Code"/>
      </w:pPr>
      <w:proofErr w:type="spellStart"/>
      <w:proofErr w:type="gramStart"/>
      <w:r w:rsidRPr="00320A68">
        <w:t>clc;clear</w:t>
      </w:r>
      <w:proofErr w:type="gramEnd"/>
      <w:r w:rsidRPr="00320A68">
        <w:t>;close</w:t>
      </w:r>
      <w:proofErr w:type="spellEnd"/>
      <w:r w:rsidRPr="00320A68">
        <w:t xml:space="preserve"> </w:t>
      </w:r>
      <w:r w:rsidRPr="00320A68">
        <w:rPr>
          <w:color w:val="AA04F9"/>
        </w:rPr>
        <w:t>all</w:t>
      </w:r>
      <w:r w:rsidRPr="00320A68">
        <w:t>;</w:t>
      </w:r>
    </w:p>
    <w:p w14:paraId="6AD7C681" w14:textId="77777777" w:rsidR="00320A68" w:rsidRPr="00320A68" w:rsidRDefault="00320A68" w:rsidP="00320A68">
      <w:pPr>
        <w:pStyle w:val="Code"/>
      </w:pPr>
      <w:r w:rsidRPr="00320A68">
        <w:t xml:space="preserve">image = </w:t>
      </w:r>
      <w:proofErr w:type="spellStart"/>
      <w:r w:rsidRPr="00320A68">
        <w:t>imread</w:t>
      </w:r>
      <w:proofErr w:type="spellEnd"/>
      <w:r w:rsidRPr="00320A68">
        <w:t>(</w:t>
      </w:r>
      <w:r w:rsidRPr="00320A68">
        <w:rPr>
          <w:color w:val="AA04F9"/>
        </w:rPr>
        <w:t>'Fig0637(a)(</w:t>
      </w:r>
      <w:proofErr w:type="spellStart"/>
      <w:r w:rsidRPr="00320A68">
        <w:rPr>
          <w:color w:val="AA04F9"/>
        </w:rPr>
        <w:t>caster_stand_original</w:t>
      </w:r>
      <w:proofErr w:type="spellEnd"/>
      <w:r w:rsidRPr="00320A68">
        <w:rPr>
          <w:color w:val="AA04F9"/>
        </w:rPr>
        <w:t>).</w:t>
      </w:r>
      <w:proofErr w:type="spellStart"/>
      <w:r w:rsidRPr="00320A68">
        <w:rPr>
          <w:color w:val="AA04F9"/>
        </w:rPr>
        <w:t>tif</w:t>
      </w:r>
      <w:proofErr w:type="spellEnd"/>
      <w:r w:rsidRPr="00320A68">
        <w:rPr>
          <w:color w:val="AA04F9"/>
        </w:rPr>
        <w:t>'</w:t>
      </w:r>
      <w:r w:rsidRPr="00320A68">
        <w:t>);</w:t>
      </w:r>
    </w:p>
    <w:p w14:paraId="72E730A1" w14:textId="77777777" w:rsidR="00320A68" w:rsidRPr="00320A68" w:rsidRDefault="00320A68" w:rsidP="00320A68">
      <w:pPr>
        <w:pStyle w:val="Code"/>
      </w:pPr>
      <w:r w:rsidRPr="00320A68">
        <w:t>image1 = myRGB2</w:t>
      </w:r>
      <w:proofErr w:type="gramStart"/>
      <w:r w:rsidRPr="00320A68">
        <w:t>HSI(</w:t>
      </w:r>
      <w:proofErr w:type="gramEnd"/>
      <w:r w:rsidRPr="00320A68">
        <w:t>image);</w:t>
      </w:r>
    </w:p>
    <w:p w14:paraId="2A4194BD" w14:textId="77777777" w:rsidR="00320A68" w:rsidRPr="00320A68" w:rsidRDefault="00320A68" w:rsidP="00320A68">
      <w:pPr>
        <w:pStyle w:val="Code"/>
      </w:pPr>
      <w:r w:rsidRPr="00320A68">
        <w:t>H = image1</w:t>
      </w:r>
      <w:proofErr w:type="gramStart"/>
      <w:r w:rsidRPr="00320A68">
        <w:t>(:,:,</w:t>
      </w:r>
      <w:proofErr w:type="gramEnd"/>
      <w:r w:rsidRPr="00320A68">
        <w:t>1);</w:t>
      </w:r>
    </w:p>
    <w:p w14:paraId="30F3E111" w14:textId="77777777" w:rsidR="00320A68" w:rsidRPr="00320A68" w:rsidRDefault="00320A68" w:rsidP="00320A68">
      <w:pPr>
        <w:pStyle w:val="Code"/>
      </w:pPr>
      <w:r w:rsidRPr="00320A68">
        <w:t>S = image1</w:t>
      </w:r>
      <w:proofErr w:type="gramStart"/>
      <w:r w:rsidRPr="00320A68">
        <w:t>(:,:,</w:t>
      </w:r>
      <w:proofErr w:type="gramEnd"/>
      <w:r w:rsidRPr="00320A68">
        <w:t>2);</w:t>
      </w:r>
    </w:p>
    <w:p w14:paraId="170E0AD1" w14:textId="77777777" w:rsidR="00320A68" w:rsidRPr="00320A68" w:rsidRDefault="00320A68" w:rsidP="00320A68">
      <w:pPr>
        <w:pStyle w:val="Code"/>
      </w:pPr>
      <w:r w:rsidRPr="00320A68">
        <w:t>I = image1</w:t>
      </w:r>
      <w:proofErr w:type="gramStart"/>
      <w:r w:rsidRPr="00320A68">
        <w:t>(:,:,</w:t>
      </w:r>
      <w:proofErr w:type="gramEnd"/>
      <w:r w:rsidRPr="00320A68">
        <w:t>3);</w:t>
      </w:r>
    </w:p>
    <w:p w14:paraId="10C1ABE7" w14:textId="77777777" w:rsidR="00320A68" w:rsidRPr="00320A68" w:rsidRDefault="00320A68" w:rsidP="00320A68">
      <w:pPr>
        <w:pStyle w:val="Code"/>
      </w:pPr>
      <w:proofErr w:type="gramStart"/>
      <w:r w:rsidRPr="00320A68">
        <w:t>subplot(</w:t>
      </w:r>
      <w:proofErr w:type="gramEnd"/>
      <w:r w:rsidRPr="00320A68">
        <w:t xml:space="preserve">2,2,1), </w:t>
      </w:r>
      <w:proofErr w:type="spellStart"/>
      <w:r w:rsidRPr="00320A68">
        <w:t>imshow</w:t>
      </w:r>
      <w:proofErr w:type="spellEnd"/>
      <w:r w:rsidRPr="00320A68">
        <w:t>(image), title(</w:t>
      </w:r>
      <w:r w:rsidRPr="00320A68">
        <w:rPr>
          <w:color w:val="AA04F9"/>
        </w:rPr>
        <w:t>'original image'</w:t>
      </w:r>
      <w:r w:rsidRPr="00320A68">
        <w:t>,</w:t>
      </w:r>
      <w:proofErr w:type="spellStart"/>
      <w:r w:rsidRPr="00320A68">
        <w:t>FontName</w:t>
      </w:r>
      <w:proofErr w:type="spellEnd"/>
      <w:r w:rsidRPr="00320A68">
        <w:t>=</w:t>
      </w:r>
      <w:r w:rsidRPr="00320A68">
        <w:rPr>
          <w:color w:val="AA04F9"/>
        </w:rPr>
        <w:t>'Times New Roman'</w:t>
      </w:r>
      <w:r w:rsidRPr="00320A68">
        <w:t>);</w:t>
      </w:r>
    </w:p>
    <w:p w14:paraId="70EC6454" w14:textId="77777777" w:rsidR="00320A68" w:rsidRPr="00320A68" w:rsidRDefault="00320A68" w:rsidP="00320A68">
      <w:pPr>
        <w:pStyle w:val="Code"/>
      </w:pPr>
      <w:proofErr w:type="gramStart"/>
      <w:r w:rsidRPr="00320A68">
        <w:t>subplot(</w:t>
      </w:r>
      <w:proofErr w:type="gramEnd"/>
      <w:r w:rsidRPr="00320A68">
        <w:t xml:space="preserve">2,2,2), </w:t>
      </w:r>
      <w:proofErr w:type="spellStart"/>
      <w:r w:rsidRPr="00320A68">
        <w:t>imhist</w:t>
      </w:r>
      <w:proofErr w:type="spellEnd"/>
      <w:r w:rsidRPr="00320A68">
        <w:t>(I(:)), title(</w:t>
      </w:r>
      <w:r w:rsidRPr="00320A68">
        <w:rPr>
          <w:color w:val="AA04F9"/>
        </w:rPr>
        <w:t>'Intensity histogram'</w:t>
      </w:r>
      <w:r w:rsidRPr="00320A68">
        <w:t>,</w:t>
      </w:r>
      <w:proofErr w:type="spellStart"/>
      <w:r w:rsidRPr="00320A68">
        <w:t>FontName</w:t>
      </w:r>
      <w:proofErr w:type="spellEnd"/>
      <w:r w:rsidRPr="00320A68">
        <w:t>=</w:t>
      </w:r>
      <w:r w:rsidRPr="00320A68">
        <w:rPr>
          <w:color w:val="AA04F9"/>
        </w:rPr>
        <w:t>'Times New Roman'</w:t>
      </w:r>
      <w:r w:rsidRPr="00320A68">
        <w:t>);</w:t>
      </w:r>
    </w:p>
    <w:p w14:paraId="710DBDB0" w14:textId="77777777" w:rsidR="00AF4C10" w:rsidRDefault="00AF4C10" w:rsidP="00AF4C10">
      <w:pPr>
        <w:spacing w:before="156" w:after="156"/>
      </w:pPr>
      <w:r>
        <w:rPr>
          <w:rFonts w:hint="eastAsia"/>
        </w:rPr>
        <w:t>实验结果：</w:t>
      </w:r>
    </w:p>
    <w:p w14:paraId="67020059" w14:textId="584D68F5" w:rsidR="00320A68" w:rsidRDefault="00320A68" w:rsidP="00645AFF">
      <w:pPr>
        <w:spacing w:before="156" w:after="156"/>
        <w:jc w:val="center"/>
      </w:pPr>
      <w:r w:rsidRPr="00320A68">
        <w:drawing>
          <wp:inline distT="0" distB="0" distL="0" distR="0" wp14:anchorId="2CC074A5" wp14:editId="5AF6F3A6">
            <wp:extent cx="3960877" cy="2697008"/>
            <wp:effectExtent l="0" t="0" r="1905" b="8255"/>
            <wp:docPr id="1923559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591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5936" cy="270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985F" w14:textId="77777777" w:rsidR="00645AFF" w:rsidRDefault="00645AFF" w:rsidP="00645AFF">
      <w:pPr>
        <w:spacing w:before="156" w:after="156"/>
      </w:pPr>
      <w:r>
        <w:t>(b) Implement the Histogram Equalizing on the intensity component, without altering the hue and saturation. Comparing the result to the original image.</w:t>
      </w:r>
    </w:p>
    <w:p w14:paraId="333183AC" w14:textId="5BBA615D" w:rsidR="00320A68" w:rsidRDefault="00320A68" w:rsidP="00AF4C10">
      <w:pPr>
        <w:spacing w:before="156" w:after="156"/>
      </w:pPr>
      <w:r>
        <w:rPr>
          <w:rFonts w:hint="eastAsia"/>
        </w:rPr>
        <w:t>实验代码：</w:t>
      </w:r>
    </w:p>
    <w:p w14:paraId="4760ECDD" w14:textId="77777777" w:rsidR="00320A68" w:rsidRPr="00320A68" w:rsidRDefault="00320A68" w:rsidP="00320A68">
      <w:pPr>
        <w:pStyle w:val="Code"/>
      </w:pPr>
      <w:proofErr w:type="spellStart"/>
      <w:proofErr w:type="gramStart"/>
      <w:r w:rsidRPr="00320A68">
        <w:t>clc;clear</w:t>
      </w:r>
      <w:proofErr w:type="gramEnd"/>
      <w:r w:rsidRPr="00320A68">
        <w:t>;close</w:t>
      </w:r>
      <w:proofErr w:type="spellEnd"/>
      <w:r w:rsidRPr="00320A68">
        <w:t xml:space="preserve"> </w:t>
      </w:r>
      <w:r w:rsidRPr="00320A68">
        <w:rPr>
          <w:color w:val="AA04F9"/>
        </w:rPr>
        <w:t>all</w:t>
      </w:r>
      <w:r w:rsidRPr="00320A68">
        <w:t>;</w:t>
      </w:r>
    </w:p>
    <w:p w14:paraId="6C6BB82B" w14:textId="77777777" w:rsidR="00320A68" w:rsidRPr="00320A68" w:rsidRDefault="00320A68" w:rsidP="00320A68">
      <w:pPr>
        <w:pStyle w:val="Code"/>
      </w:pPr>
      <w:r w:rsidRPr="00320A68">
        <w:t xml:space="preserve">image = </w:t>
      </w:r>
      <w:proofErr w:type="spellStart"/>
      <w:r w:rsidRPr="00320A68">
        <w:t>imread</w:t>
      </w:r>
      <w:proofErr w:type="spellEnd"/>
      <w:r w:rsidRPr="00320A68">
        <w:t>(</w:t>
      </w:r>
      <w:r w:rsidRPr="00320A68">
        <w:rPr>
          <w:color w:val="AA04F9"/>
        </w:rPr>
        <w:t>'Fig0637(a)(</w:t>
      </w:r>
      <w:proofErr w:type="spellStart"/>
      <w:r w:rsidRPr="00320A68">
        <w:rPr>
          <w:color w:val="AA04F9"/>
        </w:rPr>
        <w:t>caster_stand_original</w:t>
      </w:r>
      <w:proofErr w:type="spellEnd"/>
      <w:r w:rsidRPr="00320A68">
        <w:rPr>
          <w:color w:val="AA04F9"/>
        </w:rPr>
        <w:t>).</w:t>
      </w:r>
      <w:proofErr w:type="spellStart"/>
      <w:r w:rsidRPr="00320A68">
        <w:rPr>
          <w:color w:val="AA04F9"/>
        </w:rPr>
        <w:t>tif</w:t>
      </w:r>
      <w:proofErr w:type="spellEnd"/>
      <w:r w:rsidRPr="00320A68">
        <w:rPr>
          <w:color w:val="AA04F9"/>
        </w:rPr>
        <w:t>'</w:t>
      </w:r>
      <w:r w:rsidRPr="00320A68">
        <w:t>);</w:t>
      </w:r>
    </w:p>
    <w:p w14:paraId="7B853A4F" w14:textId="77777777" w:rsidR="00320A68" w:rsidRPr="00320A68" w:rsidRDefault="00320A68" w:rsidP="00320A68">
      <w:pPr>
        <w:pStyle w:val="Code"/>
      </w:pPr>
      <w:r w:rsidRPr="00320A68">
        <w:t>image1 = myRGB2</w:t>
      </w:r>
      <w:proofErr w:type="gramStart"/>
      <w:r w:rsidRPr="00320A68">
        <w:t>HSI(</w:t>
      </w:r>
      <w:proofErr w:type="gramEnd"/>
      <w:r w:rsidRPr="00320A68">
        <w:t>image);</w:t>
      </w:r>
    </w:p>
    <w:p w14:paraId="411AF018" w14:textId="77777777" w:rsidR="00320A68" w:rsidRPr="00320A68" w:rsidRDefault="00320A68" w:rsidP="00320A68">
      <w:pPr>
        <w:pStyle w:val="Code"/>
      </w:pPr>
      <w:r w:rsidRPr="00320A68">
        <w:t>H = image1</w:t>
      </w:r>
      <w:proofErr w:type="gramStart"/>
      <w:r w:rsidRPr="00320A68">
        <w:t>(:,:,</w:t>
      </w:r>
      <w:proofErr w:type="gramEnd"/>
      <w:r w:rsidRPr="00320A68">
        <w:t>1);</w:t>
      </w:r>
    </w:p>
    <w:p w14:paraId="4179AB40" w14:textId="77777777" w:rsidR="00320A68" w:rsidRPr="00320A68" w:rsidRDefault="00320A68" w:rsidP="00320A68">
      <w:pPr>
        <w:pStyle w:val="Code"/>
      </w:pPr>
      <w:r w:rsidRPr="00320A68">
        <w:t>S = image1</w:t>
      </w:r>
      <w:proofErr w:type="gramStart"/>
      <w:r w:rsidRPr="00320A68">
        <w:t>(:,:,</w:t>
      </w:r>
      <w:proofErr w:type="gramEnd"/>
      <w:r w:rsidRPr="00320A68">
        <w:t>2);</w:t>
      </w:r>
    </w:p>
    <w:p w14:paraId="73AB8A9E" w14:textId="77777777" w:rsidR="00320A68" w:rsidRPr="00320A68" w:rsidRDefault="00320A68" w:rsidP="00320A68">
      <w:pPr>
        <w:pStyle w:val="Code"/>
      </w:pPr>
      <w:r w:rsidRPr="00320A68">
        <w:t>I = image1</w:t>
      </w:r>
      <w:proofErr w:type="gramStart"/>
      <w:r w:rsidRPr="00320A68">
        <w:t>(:,:,</w:t>
      </w:r>
      <w:proofErr w:type="gramEnd"/>
      <w:r w:rsidRPr="00320A68">
        <w:t>3);</w:t>
      </w:r>
    </w:p>
    <w:p w14:paraId="16F1BD79" w14:textId="77777777" w:rsidR="00320A68" w:rsidRPr="00320A68" w:rsidRDefault="00320A68" w:rsidP="00320A68">
      <w:pPr>
        <w:pStyle w:val="Code"/>
      </w:pPr>
      <w:proofErr w:type="gramStart"/>
      <w:r w:rsidRPr="00320A68">
        <w:t>subplot(</w:t>
      </w:r>
      <w:proofErr w:type="gramEnd"/>
      <w:r w:rsidRPr="00320A68">
        <w:t xml:space="preserve">2,2,1), </w:t>
      </w:r>
      <w:proofErr w:type="spellStart"/>
      <w:r w:rsidRPr="00320A68">
        <w:t>imshow</w:t>
      </w:r>
      <w:proofErr w:type="spellEnd"/>
      <w:r w:rsidRPr="00320A68">
        <w:t>(image), title(</w:t>
      </w:r>
      <w:r w:rsidRPr="00320A68">
        <w:rPr>
          <w:color w:val="AA04F9"/>
        </w:rPr>
        <w:t>'original image'</w:t>
      </w:r>
      <w:r w:rsidRPr="00320A68">
        <w:t>,</w:t>
      </w:r>
      <w:proofErr w:type="spellStart"/>
      <w:r w:rsidRPr="00320A68">
        <w:t>FontName</w:t>
      </w:r>
      <w:proofErr w:type="spellEnd"/>
      <w:r w:rsidRPr="00320A68">
        <w:t>=</w:t>
      </w:r>
      <w:r w:rsidRPr="00320A68">
        <w:rPr>
          <w:color w:val="AA04F9"/>
        </w:rPr>
        <w:t>'Times New Roman'</w:t>
      </w:r>
      <w:r w:rsidRPr="00320A68">
        <w:t>);</w:t>
      </w:r>
    </w:p>
    <w:p w14:paraId="52FE77FD" w14:textId="77777777" w:rsidR="00320A68" w:rsidRPr="00320A68" w:rsidRDefault="00320A68" w:rsidP="00320A68">
      <w:pPr>
        <w:pStyle w:val="Code"/>
      </w:pPr>
      <w:proofErr w:type="gramStart"/>
      <w:r w:rsidRPr="00320A68">
        <w:t>subplot(</w:t>
      </w:r>
      <w:proofErr w:type="gramEnd"/>
      <w:r w:rsidRPr="00320A68">
        <w:t xml:space="preserve">2,2,2), </w:t>
      </w:r>
      <w:proofErr w:type="spellStart"/>
      <w:r w:rsidRPr="00320A68">
        <w:t>imhist</w:t>
      </w:r>
      <w:proofErr w:type="spellEnd"/>
      <w:r w:rsidRPr="00320A68">
        <w:t>(I(:)), title(</w:t>
      </w:r>
      <w:r w:rsidRPr="00320A68">
        <w:rPr>
          <w:color w:val="AA04F9"/>
        </w:rPr>
        <w:t>'Intensity histogram'</w:t>
      </w:r>
      <w:r w:rsidRPr="00320A68">
        <w:t>,</w:t>
      </w:r>
      <w:proofErr w:type="spellStart"/>
      <w:r w:rsidRPr="00320A68">
        <w:t>FontName</w:t>
      </w:r>
      <w:proofErr w:type="spellEnd"/>
      <w:r w:rsidRPr="00320A68">
        <w:t>=</w:t>
      </w:r>
      <w:r w:rsidRPr="00320A68">
        <w:rPr>
          <w:color w:val="AA04F9"/>
        </w:rPr>
        <w:t>'Times New Roman'</w:t>
      </w:r>
      <w:r w:rsidRPr="00320A68">
        <w:t>);</w:t>
      </w:r>
    </w:p>
    <w:p w14:paraId="074E051F" w14:textId="77777777" w:rsidR="00320A68" w:rsidRPr="00320A68" w:rsidRDefault="00320A68" w:rsidP="00320A68">
      <w:pPr>
        <w:pStyle w:val="Code"/>
      </w:pPr>
      <w:r w:rsidRPr="00320A68">
        <w:t>[</w:t>
      </w:r>
      <w:proofErr w:type="spellStart"/>
      <w:proofErr w:type="gramStart"/>
      <w:r w:rsidRPr="00320A68">
        <w:t>row,col</w:t>
      </w:r>
      <w:proofErr w:type="spellEnd"/>
      <w:proofErr w:type="gramEnd"/>
      <w:r w:rsidRPr="00320A68">
        <w:t>] = size(I);</w:t>
      </w:r>
    </w:p>
    <w:p w14:paraId="5727326E" w14:textId="77777777" w:rsidR="00320A68" w:rsidRPr="00320A68" w:rsidRDefault="00320A68" w:rsidP="00320A68">
      <w:pPr>
        <w:pStyle w:val="Code"/>
      </w:pPr>
      <w:r w:rsidRPr="00320A68">
        <w:lastRenderedPageBreak/>
        <w:t>R = round(I*255);</w:t>
      </w:r>
    </w:p>
    <w:p w14:paraId="15C67A55" w14:textId="77777777" w:rsidR="00320A68" w:rsidRPr="00320A68" w:rsidRDefault="00320A68" w:rsidP="00320A68">
      <w:pPr>
        <w:pStyle w:val="Code"/>
      </w:pPr>
      <w:r w:rsidRPr="00320A68">
        <w:rPr>
          <w:color w:val="028009"/>
        </w:rPr>
        <w:t>% figure;</w:t>
      </w:r>
    </w:p>
    <w:p w14:paraId="7A4FD695" w14:textId="77777777" w:rsidR="00320A68" w:rsidRPr="00320A68" w:rsidRDefault="00320A68" w:rsidP="00320A68">
      <w:pPr>
        <w:pStyle w:val="Code"/>
      </w:pPr>
      <w:r w:rsidRPr="00320A68">
        <w:rPr>
          <w:color w:val="028009"/>
        </w:rPr>
        <w:t xml:space="preserve">% </w:t>
      </w:r>
      <w:proofErr w:type="spellStart"/>
      <w:r w:rsidRPr="00320A68">
        <w:rPr>
          <w:color w:val="028009"/>
        </w:rPr>
        <w:t>imshow</w:t>
      </w:r>
      <w:proofErr w:type="spellEnd"/>
      <w:r w:rsidRPr="00320A68">
        <w:rPr>
          <w:color w:val="028009"/>
        </w:rPr>
        <w:t>(R)</w:t>
      </w:r>
    </w:p>
    <w:p w14:paraId="63E80BD0" w14:textId="77777777" w:rsidR="00320A68" w:rsidRPr="00320A68" w:rsidRDefault="00320A68" w:rsidP="00320A68">
      <w:pPr>
        <w:pStyle w:val="Code"/>
      </w:pPr>
      <w:r w:rsidRPr="00320A68">
        <w:t xml:space="preserve">PMF = </w:t>
      </w:r>
      <w:proofErr w:type="gramStart"/>
      <w:r w:rsidRPr="00320A68">
        <w:t>zeros(</w:t>
      </w:r>
      <w:proofErr w:type="gramEnd"/>
      <w:r w:rsidRPr="00320A68">
        <w:t xml:space="preserve">1, 256); </w:t>
      </w:r>
    </w:p>
    <w:p w14:paraId="581A03CD" w14:textId="77777777" w:rsidR="00320A68" w:rsidRPr="00320A68" w:rsidRDefault="00320A68" w:rsidP="00320A68">
      <w:pPr>
        <w:pStyle w:val="Code"/>
      </w:pPr>
      <w:r w:rsidRPr="00320A68">
        <w:rPr>
          <w:color w:val="0E00FF"/>
        </w:rPr>
        <w:t xml:space="preserve">for </w:t>
      </w:r>
      <w:proofErr w:type="spellStart"/>
      <w:r w:rsidRPr="00320A68">
        <w:t>i</w:t>
      </w:r>
      <w:proofErr w:type="spellEnd"/>
      <w:r w:rsidRPr="00320A68">
        <w:t xml:space="preserve"> = </w:t>
      </w:r>
      <w:proofErr w:type="gramStart"/>
      <w:r w:rsidRPr="00320A68">
        <w:t>1:row</w:t>
      </w:r>
      <w:proofErr w:type="gramEnd"/>
    </w:p>
    <w:p w14:paraId="7910B61F" w14:textId="77777777" w:rsidR="00320A68" w:rsidRPr="00320A68" w:rsidRDefault="00320A68" w:rsidP="00320A68">
      <w:pPr>
        <w:pStyle w:val="Code"/>
      </w:pPr>
      <w:r w:rsidRPr="00320A68">
        <w:t xml:space="preserve">    </w:t>
      </w:r>
      <w:r w:rsidRPr="00320A68">
        <w:rPr>
          <w:color w:val="0E00FF"/>
        </w:rPr>
        <w:t xml:space="preserve">for </w:t>
      </w:r>
      <w:r w:rsidRPr="00320A68">
        <w:t xml:space="preserve">j = </w:t>
      </w:r>
      <w:proofErr w:type="gramStart"/>
      <w:r w:rsidRPr="00320A68">
        <w:t>1:col</w:t>
      </w:r>
      <w:proofErr w:type="gramEnd"/>
    </w:p>
    <w:p w14:paraId="1127BD9F" w14:textId="77777777" w:rsidR="00320A68" w:rsidRPr="00320A68" w:rsidRDefault="00320A68" w:rsidP="00320A68">
      <w:pPr>
        <w:pStyle w:val="Code"/>
      </w:pPr>
      <w:r w:rsidRPr="00320A68">
        <w:t xml:space="preserve">        PMF(R(</w:t>
      </w:r>
      <w:proofErr w:type="spellStart"/>
      <w:proofErr w:type="gramStart"/>
      <w:r w:rsidRPr="00320A68">
        <w:t>i,j</w:t>
      </w:r>
      <w:proofErr w:type="spellEnd"/>
      <w:proofErr w:type="gramEnd"/>
      <w:r w:rsidRPr="00320A68">
        <w:t>) + 1) = PMF(R(</w:t>
      </w:r>
      <w:proofErr w:type="spellStart"/>
      <w:r w:rsidRPr="00320A68">
        <w:t>i,j</w:t>
      </w:r>
      <w:proofErr w:type="spellEnd"/>
      <w:r w:rsidRPr="00320A68">
        <w:t xml:space="preserve">) + 1) + 1; </w:t>
      </w:r>
    </w:p>
    <w:p w14:paraId="3CA24811" w14:textId="77777777" w:rsidR="00320A68" w:rsidRPr="00320A68" w:rsidRDefault="00320A68" w:rsidP="00320A68">
      <w:pPr>
        <w:pStyle w:val="Code"/>
      </w:pPr>
      <w:r w:rsidRPr="00320A68">
        <w:t xml:space="preserve">    </w:t>
      </w:r>
      <w:r w:rsidRPr="00320A68">
        <w:rPr>
          <w:color w:val="0E00FF"/>
        </w:rPr>
        <w:t>end</w:t>
      </w:r>
    </w:p>
    <w:p w14:paraId="38B37CB5" w14:textId="77777777" w:rsidR="00320A68" w:rsidRPr="00320A68" w:rsidRDefault="00320A68" w:rsidP="00320A68">
      <w:pPr>
        <w:pStyle w:val="Code"/>
      </w:pPr>
      <w:r w:rsidRPr="00320A68">
        <w:rPr>
          <w:color w:val="0E00FF"/>
        </w:rPr>
        <w:t>end</w:t>
      </w:r>
    </w:p>
    <w:p w14:paraId="58C3FF00" w14:textId="77777777" w:rsidR="00320A68" w:rsidRPr="00320A68" w:rsidRDefault="00320A68" w:rsidP="00320A68">
      <w:pPr>
        <w:pStyle w:val="Code"/>
      </w:pPr>
      <w:r w:rsidRPr="00320A68">
        <w:t>PMF = PMF / (row * col);</w:t>
      </w:r>
    </w:p>
    <w:p w14:paraId="721A7545" w14:textId="77777777" w:rsidR="00320A68" w:rsidRPr="00320A68" w:rsidRDefault="00320A68" w:rsidP="00320A68">
      <w:pPr>
        <w:pStyle w:val="Code"/>
      </w:pPr>
      <w:r w:rsidRPr="00320A68">
        <w:t xml:space="preserve">CDF = </w:t>
      </w:r>
      <w:proofErr w:type="gramStart"/>
      <w:r w:rsidRPr="00320A68">
        <w:t>zeros(</w:t>
      </w:r>
      <w:proofErr w:type="gramEnd"/>
      <w:r w:rsidRPr="00320A68">
        <w:t>1,256);</w:t>
      </w:r>
    </w:p>
    <w:p w14:paraId="7C11C2D6" w14:textId="77777777" w:rsidR="00320A68" w:rsidRPr="00320A68" w:rsidRDefault="00320A68" w:rsidP="00320A68">
      <w:pPr>
        <w:pStyle w:val="Code"/>
      </w:pPr>
      <w:proofErr w:type="gramStart"/>
      <w:r w:rsidRPr="00320A68">
        <w:t>CDF(</w:t>
      </w:r>
      <w:proofErr w:type="gramEnd"/>
      <w:r w:rsidRPr="00320A68">
        <w:t>1) = PMF(1);</w:t>
      </w:r>
    </w:p>
    <w:p w14:paraId="506C85CD" w14:textId="77777777" w:rsidR="00320A68" w:rsidRPr="00320A68" w:rsidRDefault="00320A68" w:rsidP="00320A68">
      <w:pPr>
        <w:pStyle w:val="Code"/>
      </w:pPr>
      <w:r w:rsidRPr="00320A68">
        <w:rPr>
          <w:color w:val="0E00FF"/>
        </w:rPr>
        <w:t xml:space="preserve">for </w:t>
      </w:r>
      <w:proofErr w:type="spellStart"/>
      <w:r w:rsidRPr="00320A68">
        <w:t>i</w:t>
      </w:r>
      <w:proofErr w:type="spellEnd"/>
      <w:r w:rsidRPr="00320A68">
        <w:t xml:space="preserve"> = 2:256</w:t>
      </w:r>
    </w:p>
    <w:p w14:paraId="6E55DF43" w14:textId="77777777" w:rsidR="00320A68" w:rsidRPr="00320A68" w:rsidRDefault="00320A68" w:rsidP="00320A68">
      <w:pPr>
        <w:pStyle w:val="Code"/>
      </w:pPr>
      <w:r w:rsidRPr="00320A68">
        <w:t xml:space="preserve">    CDF(</w:t>
      </w:r>
      <w:proofErr w:type="spellStart"/>
      <w:r w:rsidRPr="00320A68">
        <w:t>i</w:t>
      </w:r>
      <w:proofErr w:type="spellEnd"/>
      <w:r w:rsidRPr="00320A68">
        <w:t xml:space="preserve">) = </w:t>
      </w:r>
      <w:proofErr w:type="gramStart"/>
      <w:r w:rsidRPr="00320A68">
        <w:t>CDF(</w:t>
      </w:r>
      <w:proofErr w:type="spellStart"/>
      <w:proofErr w:type="gramEnd"/>
      <w:r w:rsidRPr="00320A68">
        <w:t>i</w:t>
      </w:r>
      <w:proofErr w:type="spellEnd"/>
      <w:r w:rsidRPr="00320A68">
        <w:t xml:space="preserve"> - 1) + PMF(</w:t>
      </w:r>
      <w:proofErr w:type="spellStart"/>
      <w:r w:rsidRPr="00320A68">
        <w:t>i</w:t>
      </w:r>
      <w:proofErr w:type="spellEnd"/>
      <w:r w:rsidRPr="00320A68">
        <w:t>);</w:t>
      </w:r>
    </w:p>
    <w:p w14:paraId="6F630CB7" w14:textId="77777777" w:rsidR="00320A68" w:rsidRPr="00320A68" w:rsidRDefault="00320A68" w:rsidP="00320A68">
      <w:pPr>
        <w:pStyle w:val="Code"/>
      </w:pPr>
      <w:r w:rsidRPr="00320A68">
        <w:rPr>
          <w:color w:val="0E00FF"/>
        </w:rPr>
        <w:t>end</w:t>
      </w:r>
    </w:p>
    <w:p w14:paraId="45EBC097" w14:textId="77777777" w:rsidR="00320A68" w:rsidRPr="00320A68" w:rsidRDefault="00320A68" w:rsidP="00320A68">
      <w:pPr>
        <w:pStyle w:val="Code"/>
      </w:pPr>
      <w:proofErr w:type="spellStart"/>
      <w:r w:rsidRPr="00320A68">
        <w:t>Sk</w:t>
      </w:r>
      <w:proofErr w:type="spellEnd"/>
      <w:r w:rsidRPr="00320A68">
        <w:t xml:space="preserve"> = </w:t>
      </w:r>
      <w:proofErr w:type="gramStart"/>
      <w:r w:rsidRPr="00320A68">
        <w:t>zeros(</w:t>
      </w:r>
      <w:proofErr w:type="gramEnd"/>
      <w:r w:rsidRPr="00320A68">
        <w:t>1,256);</w:t>
      </w:r>
    </w:p>
    <w:p w14:paraId="0048414B" w14:textId="77777777" w:rsidR="00320A68" w:rsidRPr="00320A68" w:rsidRDefault="00320A68" w:rsidP="00320A68">
      <w:pPr>
        <w:pStyle w:val="Code"/>
      </w:pPr>
      <w:r w:rsidRPr="00320A68">
        <w:rPr>
          <w:color w:val="0E00FF"/>
        </w:rPr>
        <w:t xml:space="preserve">for </w:t>
      </w:r>
      <w:proofErr w:type="spellStart"/>
      <w:r w:rsidRPr="00320A68">
        <w:t>i</w:t>
      </w:r>
      <w:proofErr w:type="spellEnd"/>
      <w:r w:rsidRPr="00320A68">
        <w:t xml:space="preserve"> = 1:256</w:t>
      </w:r>
    </w:p>
    <w:p w14:paraId="6EFD84F4" w14:textId="77777777" w:rsidR="00320A68" w:rsidRPr="00320A68" w:rsidRDefault="00320A68" w:rsidP="00320A68">
      <w:pPr>
        <w:pStyle w:val="Code"/>
      </w:pPr>
      <w:r w:rsidRPr="00320A68">
        <w:t xml:space="preserve">    </w:t>
      </w:r>
      <w:proofErr w:type="spellStart"/>
      <w:r w:rsidRPr="00320A68">
        <w:t>Sk</w:t>
      </w:r>
      <w:proofErr w:type="spellEnd"/>
      <w:r w:rsidRPr="00320A68">
        <w:t>(</w:t>
      </w:r>
      <w:proofErr w:type="spellStart"/>
      <w:r w:rsidRPr="00320A68">
        <w:t>i</w:t>
      </w:r>
      <w:proofErr w:type="spellEnd"/>
      <w:r w:rsidRPr="00320A68">
        <w:t>) = CDF(</w:t>
      </w:r>
      <w:proofErr w:type="spellStart"/>
      <w:r w:rsidRPr="00320A68">
        <w:t>i</w:t>
      </w:r>
      <w:proofErr w:type="spellEnd"/>
      <w:r w:rsidRPr="00320A68">
        <w:t>) * 255;</w:t>
      </w:r>
    </w:p>
    <w:p w14:paraId="0EE27304" w14:textId="77777777" w:rsidR="00320A68" w:rsidRPr="00320A68" w:rsidRDefault="00320A68" w:rsidP="00320A68">
      <w:pPr>
        <w:pStyle w:val="Code"/>
      </w:pPr>
      <w:r w:rsidRPr="00320A68">
        <w:rPr>
          <w:color w:val="0E00FF"/>
        </w:rPr>
        <w:t>end</w:t>
      </w:r>
    </w:p>
    <w:p w14:paraId="20631162" w14:textId="77777777" w:rsidR="00320A68" w:rsidRPr="00320A68" w:rsidRDefault="00320A68" w:rsidP="00320A68">
      <w:pPr>
        <w:pStyle w:val="Code"/>
      </w:pPr>
      <w:proofErr w:type="spellStart"/>
      <w:r w:rsidRPr="00320A68">
        <w:t>Sk</w:t>
      </w:r>
      <w:proofErr w:type="spellEnd"/>
      <w:r w:rsidRPr="00320A68">
        <w:t xml:space="preserve"> = </w:t>
      </w:r>
      <w:proofErr w:type="gramStart"/>
      <w:r w:rsidRPr="00320A68">
        <w:t>round(</w:t>
      </w:r>
      <w:proofErr w:type="spellStart"/>
      <w:proofErr w:type="gramEnd"/>
      <w:r w:rsidRPr="00320A68">
        <w:t>Sk</w:t>
      </w:r>
      <w:proofErr w:type="spellEnd"/>
      <w:r w:rsidRPr="00320A68">
        <w:t>);</w:t>
      </w:r>
    </w:p>
    <w:p w14:paraId="139EA788" w14:textId="77777777" w:rsidR="00320A68" w:rsidRPr="00320A68" w:rsidRDefault="00320A68" w:rsidP="00320A68">
      <w:pPr>
        <w:pStyle w:val="Code"/>
      </w:pPr>
      <w:r w:rsidRPr="00320A68">
        <w:rPr>
          <w:color w:val="0E00FF"/>
        </w:rPr>
        <w:t xml:space="preserve">for </w:t>
      </w:r>
      <w:proofErr w:type="spellStart"/>
      <w:r w:rsidRPr="00320A68">
        <w:t>i</w:t>
      </w:r>
      <w:proofErr w:type="spellEnd"/>
      <w:r w:rsidRPr="00320A68">
        <w:t xml:space="preserve"> = </w:t>
      </w:r>
      <w:proofErr w:type="gramStart"/>
      <w:r w:rsidRPr="00320A68">
        <w:t>1:row</w:t>
      </w:r>
      <w:proofErr w:type="gramEnd"/>
    </w:p>
    <w:p w14:paraId="488DD875" w14:textId="77777777" w:rsidR="00320A68" w:rsidRPr="00320A68" w:rsidRDefault="00320A68" w:rsidP="00320A68">
      <w:pPr>
        <w:pStyle w:val="Code"/>
      </w:pPr>
      <w:r w:rsidRPr="00320A68">
        <w:t xml:space="preserve">    </w:t>
      </w:r>
      <w:r w:rsidRPr="00320A68">
        <w:rPr>
          <w:color w:val="0E00FF"/>
        </w:rPr>
        <w:t xml:space="preserve">for </w:t>
      </w:r>
      <w:r w:rsidRPr="00320A68">
        <w:t xml:space="preserve">j = </w:t>
      </w:r>
      <w:proofErr w:type="gramStart"/>
      <w:r w:rsidRPr="00320A68">
        <w:t>1:col</w:t>
      </w:r>
      <w:proofErr w:type="gramEnd"/>
    </w:p>
    <w:p w14:paraId="04B5E85C" w14:textId="77777777" w:rsidR="00320A68" w:rsidRPr="00320A68" w:rsidRDefault="00320A68" w:rsidP="00320A68">
      <w:pPr>
        <w:pStyle w:val="Code"/>
      </w:pPr>
      <w:r w:rsidRPr="00320A68">
        <w:t xml:space="preserve">        R(</w:t>
      </w:r>
      <w:proofErr w:type="spellStart"/>
      <w:proofErr w:type="gramStart"/>
      <w:r w:rsidRPr="00320A68">
        <w:t>i,j</w:t>
      </w:r>
      <w:proofErr w:type="spellEnd"/>
      <w:proofErr w:type="gramEnd"/>
      <w:r w:rsidRPr="00320A68">
        <w:t xml:space="preserve">) = </w:t>
      </w:r>
      <w:proofErr w:type="spellStart"/>
      <w:r w:rsidRPr="00320A68">
        <w:t>Sk</w:t>
      </w:r>
      <w:proofErr w:type="spellEnd"/>
      <w:r w:rsidRPr="00320A68">
        <w:t>(R(</w:t>
      </w:r>
      <w:proofErr w:type="spellStart"/>
      <w:r w:rsidRPr="00320A68">
        <w:t>i,j</w:t>
      </w:r>
      <w:proofErr w:type="spellEnd"/>
      <w:r w:rsidRPr="00320A68">
        <w:t>) + 1);</w:t>
      </w:r>
    </w:p>
    <w:p w14:paraId="519FBB75" w14:textId="77777777" w:rsidR="00320A68" w:rsidRPr="00320A68" w:rsidRDefault="00320A68" w:rsidP="00320A68">
      <w:pPr>
        <w:pStyle w:val="Code"/>
      </w:pPr>
      <w:r w:rsidRPr="00320A68">
        <w:t xml:space="preserve">    </w:t>
      </w:r>
      <w:r w:rsidRPr="00320A68">
        <w:rPr>
          <w:color w:val="0E00FF"/>
        </w:rPr>
        <w:t>end</w:t>
      </w:r>
    </w:p>
    <w:p w14:paraId="77E74D85" w14:textId="77777777" w:rsidR="00320A68" w:rsidRPr="00320A68" w:rsidRDefault="00320A68" w:rsidP="00320A68">
      <w:pPr>
        <w:pStyle w:val="Code"/>
      </w:pPr>
      <w:r w:rsidRPr="00320A68">
        <w:rPr>
          <w:color w:val="0E00FF"/>
        </w:rPr>
        <w:t>end</w:t>
      </w:r>
    </w:p>
    <w:p w14:paraId="7F95D53C" w14:textId="77777777" w:rsidR="00320A68" w:rsidRPr="00320A68" w:rsidRDefault="00320A68" w:rsidP="00320A68">
      <w:pPr>
        <w:pStyle w:val="Code"/>
      </w:pPr>
      <w:r w:rsidRPr="00320A68">
        <w:t>R = R/255;</w:t>
      </w:r>
    </w:p>
    <w:p w14:paraId="32224A9F" w14:textId="77777777" w:rsidR="00320A68" w:rsidRPr="00320A68" w:rsidRDefault="00320A68" w:rsidP="00320A68">
      <w:pPr>
        <w:pStyle w:val="Code"/>
      </w:pPr>
      <w:proofErr w:type="gramStart"/>
      <w:r w:rsidRPr="00320A68">
        <w:t>subplot(</w:t>
      </w:r>
      <w:proofErr w:type="gramEnd"/>
      <w:r w:rsidRPr="00320A68">
        <w:t xml:space="preserve">2,2,3), </w:t>
      </w:r>
      <w:proofErr w:type="spellStart"/>
      <w:r w:rsidRPr="00320A68">
        <w:t>imshow</w:t>
      </w:r>
      <w:proofErr w:type="spellEnd"/>
      <w:r w:rsidRPr="00320A68">
        <w:t>(R), title(</w:t>
      </w:r>
      <w:r w:rsidRPr="00320A68">
        <w:rPr>
          <w:color w:val="AA04F9"/>
        </w:rPr>
        <w:t>'after Histogram Equalization'</w:t>
      </w:r>
      <w:r w:rsidRPr="00320A68">
        <w:t>,</w:t>
      </w:r>
      <w:proofErr w:type="spellStart"/>
      <w:r w:rsidRPr="00320A68">
        <w:t>FontName</w:t>
      </w:r>
      <w:proofErr w:type="spellEnd"/>
      <w:r w:rsidRPr="00320A68">
        <w:t>=</w:t>
      </w:r>
      <w:r w:rsidRPr="00320A68">
        <w:rPr>
          <w:color w:val="AA04F9"/>
        </w:rPr>
        <w:t>'Times New Roman'</w:t>
      </w:r>
      <w:r w:rsidRPr="00320A68">
        <w:t>);</w:t>
      </w:r>
    </w:p>
    <w:p w14:paraId="689577EC" w14:textId="77777777" w:rsidR="00320A68" w:rsidRPr="00320A68" w:rsidRDefault="00320A68" w:rsidP="00320A68">
      <w:pPr>
        <w:pStyle w:val="Code"/>
      </w:pPr>
      <w:proofErr w:type="gramStart"/>
      <w:r w:rsidRPr="00320A68">
        <w:t>subplot(</w:t>
      </w:r>
      <w:proofErr w:type="gramEnd"/>
      <w:r w:rsidRPr="00320A68">
        <w:t xml:space="preserve">2,2,4), </w:t>
      </w:r>
      <w:proofErr w:type="spellStart"/>
      <w:r w:rsidRPr="00320A68">
        <w:t>imhist</w:t>
      </w:r>
      <w:proofErr w:type="spellEnd"/>
      <w:r w:rsidRPr="00320A68">
        <w:t>(R(:)), title(</w:t>
      </w:r>
      <w:r w:rsidRPr="00320A68">
        <w:rPr>
          <w:color w:val="AA04F9"/>
        </w:rPr>
        <w:t>'intensity Histogram Equalization'</w:t>
      </w:r>
      <w:r w:rsidRPr="00320A68">
        <w:t>,</w:t>
      </w:r>
      <w:proofErr w:type="spellStart"/>
      <w:r w:rsidRPr="00320A68">
        <w:t>FontName</w:t>
      </w:r>
      <w:proofErr w:type="spellEnd"/>
      <w:r w:rsidRPr="00320A68">
        <w:t>=</w:t>
      </w:r>
      <w:r w:rsidRPr="00320A68">
        <w:rPr>
          <w:color w:val="AA04F9"/>
        </w:rPr>
        <w:t>'Times New Roman'</w:t>
      </w:r>
      <w:r w:rsidRPr="00320A68">
        <w:t>);</w:t>
      </w:r>
    </w:p>
    <w:p w14:paraId="4926817C" w14:textId="77777777" w:rsidR="00320A68" w:rsidRPr="00320A68" w:rsidRDefault="00320A68" w:rsidP="00320A68">
      <w:pPr>
        <w:pStyle w:val="Code"/>
      </w:pPr>
      <w:r w:rsidRPr="00320A68">
        <w:t>figure;</w:t>
      </w:r>
    </w:p>
    <w:p w14:paraId="65424956" w14:textId="77777777" w:rsidR="00320A68" w:rsidRPr="00320A68" w:rsidRDefault="00320A68" w:rsidP="00320A68">
      <w:pPr>
        <w:pStyle w:val="Code"/>
      </w:pPr>
      <w:r w:rsidRPr="00320A68">
        <w:t>image2 = ones(size(image));</w:t>
      </w:r>
    </w:p>
    <w:p w14:paraId="3B045989" w14:textId="77777777" w:rsidR="00320A68" w:rsidRPr="00320A68" w:rsidRDefault="00320A68" w:rsidP="00320A68">
      <w:pPr>
        <w:pStyle w:val="Code"/>
      </w:pPr>
      <w:r w:rsidRPr="00320A68">
        <w:t>image2</w:t>
      </w:r>
      <w:proofErr w:type="gramStart"/>
      <w:r w:rsidRPr="00320A68">
        <w:t>(:,:,</w:t>
      </w:r>
      <w:proofErr w:type="gramEnd"/>
      <w:r w:rsidRPr="00320A68">
        <w:t>1) = H;</w:t>
      </w:r>
    </w:p>
    <w:p w14:paraId="30EBA8D3" w14:textId="77777777" w:rsidR="00320A68" w:rsidRPr="00320A68" w:rsidRDefault="00320A68" w:rsidP="00320A68">
      <w:pPr>
        <w:pStyle w:val="Code"/>
      </w:pPr>
      <w:r w:rsidRPr="00320A68">
        <w:t>image2</w:t>
      </w:r>
      <w:proofErr w:type="gramStart"/>
      <w:r w:rsidRPr="00320A68">
        <w:t>(:,:,</w:t>
      </w:r>
      <w:proofErr w:type="gramEnd"/>
      <w:r w:rsidRPr="00320A68">
        <w:t>2) = S;</w:t>
      </w:r>
    </w:p>
    <w:p w14:paraId="5BB86823" w14:textId="77777777" w:rsidR="00320A68" w:rsidRPr="00320A68" w:rsidRDefault="00320A68" w:rsidP="00320A68">
      <w:pPr>
        <w:pStyle w:val="Code"/>
      </w:pPr>
      <w:r w:rsidRPr="00320A68">
        <w:t>image2</w:t>
      </w:r>
      <w:proofErr w:type="gramStart"/>
      <w:r w:rsidRPr="00320A68">
        <w:t>(:,:,</w:t>
      </w:r>
      <w:proofErr w:type="gramEnd"/>
      <w:r w:rsidRPr="00320A68">
        <w:t>3) = R;</w:t>
      </w:r>
    </w:p>
    <w:p w14:paraId="4C7FFD7A" w14:textId="77777777" w:rsidR="00320A68" w:rsidRPr="00320A68" w:rsidRDefault="00320A68" w:rsidP="00320A68">
      <w:pPr>
        <w:pStyle w:val="Code"/>
      </w:pPr>
      <w:r w:rsidRPr="00320A68">
        <w:t>image3 = myHSI2</w:t>
      </w:r>
      <w:proofErr w:type="gramStart"/>
      <w:r w:rsidRPr="00320A68">
        <w:t>RGB(</w:t>
      </w:r>
      <w:proofErr w:type="gramEnd"/>
      <w:r w:rsidRPr="00320A68">
        <w:t>image2);</w:t>
      </w:r>
    </w:p>
    <w:p w14:paraId="652C0756" w14:textId="77777777" w:rsidR="00320A68" w:rsidRPr="00320A68" w:rsidRDefault="00320A68" w:rsidP="00320A68">
      <w:pPr>
        <w:pStyle w:val="Code"/>
      </w:pPr>
      <w:proofErr w:type="spellStart"/>
      <w:r w:rsidRPr="00320A68">
        <w:t>imshow</w:t>
      </w:r>
      <w:proofErr w:type="spellEnd"/>
      <w:r w:rsidRPr="00320A68">
        <w:t>(image3);</w:t>
      </w:r>
    </w:p>
    <w:p w14:paraId="65225C29" w14:textId="77777777" w:rsidR="00320A68" w:rsidRPr="00320A68" w:rsidRDefault="00320A68" w:rsidP="00320A68">
      <w:pPr>
        <w:pStyle w:val="Code"/>
      </w:pPr>
      <w:proofErr w:type="gramStart"/>
      <w:r w:rsidRPr="00320A68">
        <w:t>title(</w:t>
      </w:r>
      <w:proofErr w:type="gramEnd"/>
      <w:r w:rsidRPr="00320A68">
        <w:rPr>
          <w:color w:val="AA04F9"/>
        </w:rPr>
        <w:t>'Intensity Histogram Equalization'</w:t>
      </w:r>
      <w:r w:rsidRPr="00320A68">
        <w:t>,</w:t>
      </w:r>
      <w:proofErr w:type="spellStart"/>
      <w:r w:rsidRPr="00320A68">
        <w:t>FontName</w:t>
      </w:r>
      <w:proofErr w:type="spellEnd"/>
      <w:r w:rsidRPr="00320A68">
        <w:t>=</w:t>
      </w:r>
      <w:r w:rsidRPr="00320A68">
        <w:rPr>
          <w:color w:val="AA04F9"/>
        </w:rPr>
        <w:t>'Times New Roman'</w:t>
      </w:r>
      <w:r w:rsidRPr="00320A68">
        <w:t>)</w:t>
      </w:r>
    </w:p>
    <w:p w14:paraId="72367CA4" w14:textId="77777777" w:rsidR="00320A68" w:rsidRPr="00320A68" w:rsidRDefault="00320A68" w:rsidP="00320A68">
      <w:pPr>
        <w:pStyle w:val="Code"/>
      </w:pPr>
      <w:r w:rsidRPr="00320A68">
        <w:t>image4 = image3 - image;</w:t>
      </w:r>
    </w:p>
    <w:p w14:paraId="2F588110" w14:textId="77777777" w:rsidR="00320A68" w:rsidRPr="00320A68" w:rsidRDefault="00320A68" w:rsidP="00320A68">
      <w:pPr>
        <w:pStyle w:val="Code"/>
      </w:pPr>
      <w:r w:rsidRPr="00320A68">
        <w:t>figure;</w:t>
      </w:r>
    </w:p>
    <w:p w14:paraId="715C026D" w14:textId="77777777" w:rsidR="00320A68" w:rsidRPr="00320A68" w:rsidRDefault="00320A68" w:rsidP="00320A68">
      <w:pPr>
        <w:pStyle w:val="Code"/>
      </w:pPr>
      <w:proofErr w:type="spellStart"/>
      <w:r w:rsidRPr="00320A68">
        <w:t>imshow</w:t>
      </w:r>
      <w:proofErr w:type="spellEnd"/>
      <w:r w:rsidRPr="00320A68">
        <w:t>(image4)</w:t>
      </w:r>
    </w:p>
    <w:p w14:paraId="71D5F19A" w14:textId="77777777" w:rsidR="00320A68" w:rsidRPr="00320A68" w:rsidRDefault="00320A68" w:rsidP="00320A68">
      <w:pPr>
        <w:pStyle w:val="Code"/>
      </w:pPr>
      <w:proofErr w:type="gramStart"/>
      <w:r w:rsidRPr="00320A68">
        <w:t>title(</w:t>
      </w:r>
      <w:proofErr w:type="gramEnd"/>
      <w:r w:rsidRPr="00320A68">
        <w:rPr>
          <w:color w:val="AA04F9"/>
        </w:rPr>
        <w:t>'</w:t>
      </w:r>
      <w:proofErr w:type="spellStart"/>
      <w:r w:rsidRPr="00320A68">
        <w:rPr>
          <w:color w:val="AA04F9"/>
        </w:rPr>
        <w:t>diffrerence</w:t>
      </w:r>
      <w:proofErr w:type="spellEnd"/>
      <w:r w:rsidRPr="00320A68">
        <w:rPr>
          <w:color w:val="AA04F9"/>
        </w:rPr>
        <w:t xml:space="preserve"> after Histogram Equalization'</w:t>
      </w:r>
      <w:r w:rsidRPr="00320A68">
        <w:t>,</w:t>
      </w:r>
      <w:proofErr w:type="spellStart"/>
      <w:r w:rsidRPr="00320A68">
        <w:t>FontName</w:t>
      </w:r>
      <w:proofErr w:type="spellEnd"/>
      <w:r w:rsidRPr="00320A68">
        <w:t>=</w:t>
      </w:r>
      <w:r w:rsidRPr="00320A68">
        <w:rPr>
          <w:color w:val="AA04F9"/>
        </w:rPr>
        <w:t>'Times New Roman'</w:t>
      </w:r>
      <w:r w:rsidRPr="00320A68">
        <w:t>)</w:t>
      </w:r>
    </w:p>
    <w:p w14:paraId="37A29143" w14:textId="77777777" w:rsidR="00320A68" w:rsidRPr="00320A68" w:rsidRDefault="00320A68" w:rsidP="00320A68">
      <w:pPr>
        <w:pStyle w:val="Code"/>
      </w:pPr>
      <w:r w:rsidRPr="00320A68">
        <w:t>figure;</w:t>
      </w:r>
    </w:p>
    <w:p w14:paraId="72AB9BF7" w14:textId="77777777" w:rsidR="00320A68" w:rsidRPr="00320A68" w:rsidRDefault="00320A68" w:rsidP="00320A68">
      <w:pPr>
        <w:pStyle w:val="Code"/>
      </w:pPr>
      <w:r w:rsidRPr="00320A68">
        <w:t>II = image4</w:t>
      </w:r>
      <w:proofErr w:type="gramStart"/>
      <w:r w:rsidRPr="00320A68">
        <w:t>(:,:,</w:t>
      </w:r>
      <w:proofErr w:type="gramEnd"/>
      <w:r w:rsidRPr="00320A68">
        <w:t>3);</w:t>
      </w:r>
    </w:p>
    <w:p w14:paraId="3C8B50C3" w14:textId="77777777" w:rsidR="00320A68" w:rsidRPr="00320A68" w:rsidRDefault="00320A68" w:rsidP="00320A68">
      <w:pPr>
        <w:pStyle w:val="Code"/>
      </w:pPr>
      <w:proofErr w:type="gramStart"/>
      <w:r w:rsidRPr="00320A68">
        <w:t>histogram(</w:t>
      </w:r>
      <w:proofErr w:type="gramEnd"/>
      <w:r w:rsidRPr="00320A68">
        <w:t>II);</w:t>
      </w:r>
    </w:p>
    <w:p w14:paraId="47A61065" w14:textId="77777777" w:rsidR="00320A68" w:rsidRPr="00320A68" w:rsidRDefault="00320A68" w:rsidP="00320A68">
      <w:pPr>
        <w:pStyle w:val="Code"/>
      </w:pPr>
      <w:proofErr w:type="gramStart"/>
      <w:r w:rsidRPr="00320A68">
        <w:t>title(</w:t>
      </w:r>
      <w:proofErr w:type="gramEnd"/>
      <w:r w:rsidRPr="00320A68">
        <w:rPr>
          <w:color w:val="AA04F9"/>
        </w:rPr>
        <w:t>'</w:t>
      </w:r>
      <w:proofErr w:type="spellStart"/>
      <w:r w:rsidRPr="00320A68">
        <w:rPr>
          <w:color w:val="AA04F9"/>
        </w:rPr>
        <w:t>diffrerence</w:t>
      </w:r>
      <w:proofErr w:type="spellEnd"/>
      <w:r w:rsidRPr="00320A68">
        <w:rPr>
          <w:color w:val="AA04F9"/>
        </w:rPr>
        <w:t xml:space="preserve"> after Histogram Equalization'</w:t>
      </w:r>
      <w:r w:rsidRPr="00320A68">
        <w:t>,</w:t>
      </w:r>
      <w:proofErr w:type="spellStart"/>
      <w:r w:rsidRPr="00320A68">
        <w:t>FontName</w:t>
      </w:r>
      <w:proofErr w:type="spellEnd"/>
      <w:r w:rsidRPr="00320A68">
        <w:t>=</w:t>
      </w:r>
      <w:r w:rsidRPr="00320A68">
        <w:rPr>
          <w:color w:val="AA04F9"/>
        </w:rPr>
        <w:t>'Times New Roman'</w:t>
      </w:r>
      <w:r w:rsidRPr="00320A68">
        <w:t>)</w:t>
      </w:r>
    </w:p>
    <w:p w14:paraId="2506C099" w14:textId="5BA0E49A" w:rsidR="00320A68" w:rsidRDefault="00320A68" w:rsidP="00AF4C10">
      <w:pPr>
        <w:spacing w:before="156" w:after="156"/>
      </w:pPr>
      <w:r>
        <w:rPr>
          <w:rFonts w:hint="eastAsia"/>
        </w:rPr>
        <w:lastRenderedPageBreak/>
        <w:t>实验结果：</w:t>
      </w:r>
    </w:p>
    <w:p w14:paraId="142B16CE" w14:textId="265FE5A6" w:rsidR="00645AFF" w:rsidRDefault="00645AFF" w:rsidP="00AF4C10">
      <w:pPr>
        <w:spacing w:before="156" w:after="156"/>
        <w:rPr>
          <w:rFonts w:hint="eastAsia"/>
        </w:rPr>
      </w:pPr>
      <w:r>
        <w:rPr>
          <w:rFonts w:hint="eastAsia"/>
        </w:rPr>
        <w:t>对其进行</w:t>
      </w:r>
      <w:r>
        <w:rPr>
          <w:rFonts w:hint="eastAsia"/>
        </w:rPr>
        <w:t xml:space="preserve">Intensity </w:t>
      </w:r>
      <w:r>
        <w:rPr>
          <w:rFonts w:hint="eastAsia"/>
        </w:rPr>
        <w:t>直方图均衡化：</w:t>
      </w:r>
    </w:p>
    <w:p w14:paraId="5D890F52" w14:textId="13C8B5B8" w:rsidR="00320A68" w:rsidRDefault="00320A68" w:rsidP="00645AFF">
      <w:pPr>
        <w:spacing w:before="156" w:after="156"/>
        <w:jc w:val="center"/>
      </w:pPr>
      <w:r>
        <w:rPr>
          <w:noProof/>
        </w:rPr>
        <w:drawing>
          <wp:inline distT="0" distB="0" distL="0" distR="0" wp14:anchorId="15F004DA" wp14:editId="0361328E">
            <wp:extent cx="4445635" cy="3334494"/>
            <wp:effectExtent l="0" t="0" r="0" b="0"/>
            <wp:docPr id="774492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92109" name="图片 77449210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28" cy="333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BE2E" w14:textId="0ED40181" w:rsidR="00645AFF" w:rsidRDefault="00645AFF" w:rsidP="00645AFF">
      <w:pPr>
        <w:spacing w:before="156" w:after="156"/>
        <w:rPr>
          <w:rFonts w:hint="eastAsia"/>
        </w:rPr>
      </w:pPr>
      <w:r>
        <w:rPr>
          <w:rFonts w:hint="eastAsia"/>
        </w:rPr>
        <w:t>直方图均衡化的结果：</w:t>
      </w:r>
    </w:p>
    <w:p w14:paraId="3B6D4B42" w14:textId="44733336" w:rsidR="00645AFF" w:rsidRDefault="00645AFF" w:rsidP="00645AFF">
      <w:pPr>
        <w:spacing w:before="156" w:after="156"/>
        <w:jc w:val="center"/>
      </w:pPr>
      <w:r w:rsidRPr="00320A68">
        <w:drawing>
          <wp:inline distT="0" distB="0" distL="0" distR="0" wp14:anchorId="128077DC" wp14:editId="643B8FD9">
            <wp:extent cx="3520440" cy="3620042"/>
            <wp:effectExtent l="0" t="0" r="3810" b="0"/>
            <wp:docPr id="1939822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228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34482" cy="363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3A60" w14:textId="528B4B52" w:rsidR="00645AFF" w:rsidRDefault="00645AFF" w:rsidP="00645AFF">
      <w:pPr>
        <w:spacing w:before="156" w:after="156"/>
        <w:rPr>
          <w:rFonts w:hint="eastAsia"/>
        </w:rPr>
      </w:pPr>
      <w:r>
        <w:rPr>
          <w:rFonts w:hint="eastAsia"/>
        </w:rPr>
        <w:t>与原来图像的比较：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40"/>
        <w:gridCol w:w="4566"/>
      </w:tblGrid>
      <w:tr w:rsidR="00645AFF" w14:paraId="4259DBBB" w14:textId="77777777" w:rsidTr="00645AFF">
        <w:tc>
          <w:tcPr>
            <w:tcW w:w="4148" w:type="dxa"/>
          </w:tcPr>
          <w:p w14:paraId="34E2DB17" w14:textId="22AE825D" w:rsidR="00645AFF" w:rsidRDefault="00645AFF" w:rsidP="00645AFF">
            <w:pPr>
              <w:spacing w:before="156" w:after="156"/>
              <w:rPr>
                <w:rFonts w:hint="eastAsia"/>
              </w:rPr>
            </w:pPr>
            <w:r w:rsidRPr="00320A68">
              <w:lastRenderedPageBreak/>
              <w:drawing>
                <wp:inline distT="0" distB="0" distL="0" distR="0" wp14:anchorId="1BCBE368" wp14:editId="6129DA26">
                  <wp:extent cx="2231728" cy="2294870"/>
                  <wp:effectExtent l="0" t="0" r="0" b="0"/>
                  <wp:docPr id="13842266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226628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643" cy="2305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DFBDCFD" w14:textId="79173BF6" w:rsidR="00645AFF" w:rsidRDefault="00645AFF" w:rsidP="00645AFF">
            <w:pPr>
              <w:spacing w:before="156" w:after="156"/>
              <w:rPr>
                <w:rFonts w:hint="eastAsia"/>
              </w:rPr>
            </w:pPr>
            <w:r w:rsidRPr="00320A68">
              <w:drawing>
                <wp:inline distT="0" distB="0" distL="0" distR="0" wp14:anchorId="0B6451E5" wp14:editId="45FCF2E7">
                  <wp:extent cx="2761681" cy="2293200"/>
                  <wp:effectExtent l="0" t="0" r="635" b="0"/>
                  <wp:docPr id="12242802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28020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81" cy="229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32F7C2" w14:textId="282A72E5" w:rsidR="00AF4C10" w:rsidRDefault="00834CE3" w:rsidP="00834CE3">
      <w:pPr>
        <w:spacing w:before="156" w:after="156"/>
      </w:pPr>
      <w:r>
        <w:t>(c) Further increase the image's saturation component and compare the result to</w:t>
      </w:r>
      <w:r>
        <w:rPr>
          <w:rFonts w:hint="eastAsia"/>
        </w:rPr>
        <w:t xml:space="preserve"> </w:t>
      </w:r>
      <w:r>
        <w:t>(b)</w:t>
      </w:r>
    </w:p>
    <w:p w14:paraId="3C6135CF" w14:textId="122066BB" w:rsidR="00834CE3" w:rsidRDefault="00834CE3" w:rsidP="00834CE3">
      <w:pPr>
        <w:spacing w:before="156" w:after="156"/>
        <w:rPr>
          <w:rFonts w:hint="eastAsia"/>
        </w:rPr>
      </w:pPr>
      <w:r>
        <w:rPr>
          <w:rFonts w:hint="eastAsia"/>
        </w:rPr>
        <w:t>实验代码：在</w:t>
      </w:r>
      <w:r>
        <w:rPr>
          <w:rFonts w:hint="eastAsia"/>
        </w:rPr>
        <w:t>(b)</w:t>
      </w:r>
      <w:r>
        <w:rPr>
          <w:rFonts w:hint="eastAsia"/>
        </w:rPr>
        <w:t>的基础上加上对</w:t>
      </w:r>
      <w:r>
        <w:rPr>
          <w:rFonts w:hint="eastAsia"/>
        </w:rPr>
        <w:t>S</w:t>
      </w:r>
      <w:r>
        <w:rPr>
          <w:rFonts w:hint="eastAsia"/>
        </w:rPr>
        <w:t>加</w:t>
      </w:r>
      <w:r>
        <w:rPr>
          <w:rFonts w:hint="eastAsia"/>
        </w:rPr>
        <w:t>0.2</w:t>
      </w:r>
      <w:r>
        <w:rPr>
          <w:rFonts w:hint="eastAsia"/>
        </w:rPr>
        <w:t>提高其饱和度</w:t>
      </w:r>
    </w:p>
    <w:p w14:paraId="1AAD2C9D" w14:textId="77777777" w:rsidR="00834CE3" w:rsidRPr="00834CE3" w:rsidRDefault="00834CE3" w:rsidP="00834CE3">
      <w:pPr>
        <w:pStyle w:val="Code"/>
      </w:pPr>
      <w:r w:rsidRPr="00834CE3">
        <w:t>image1 = myRGB2</w:t>
      </w:r>
      <w:proofErr w:type="gramStart"/>
      <w:r w:rsidRPr="00834CE3">
        <w:t>HSI(</w:t>
      </w:r>
      <w:proofErr w:type="gramEnd"/>
      <w:r w:rsidRPr="00834CE3">
        <w:t>image);</w:t>
      </w:r>
    </w:p>
    <w:p w14:paraId="00953F0F" w14:textId="77777777" w:rsidR="00834CE3" w:rsidRPr="00834CE3" w:rsidRDefault="00834CE3" w:rsidP="00834CE3">
      <w:pPr>
        <w:pStyle w:val="Code"/>
      </w:pPr>
      <w:r w:rsidRPr="00834CE3">
        <w:t>H = image1</w:t>
      </w:r>
      <w:proofErr w:type="gramStart"/>
      <w:r w:rsidRPr="00834CE3">
        <w:t>(:,:,</w:t>
      </w:r>
      <w:proofErr w:type="gramEnd"/>
      <w:r w:rsidRPr="00834CE3">
        <w:t>1);</w:t>
      </w:r>
    </w:p>
    <w:p w14:paraId="78A0C284" w14:textId="77777777" w:rsidR="00834CE3" w:rsidRPr="00834CE3" w:rsidRDefault="00834CE3" w:rsidP="00834CE3">
      <w:pPr>
        <w:pStyle w:val="Code"/>
      </w:pPr>
      <w:r w:rsidRPr="00834CE3">
        <w:t>S = image1</w:t>
      </w:r>
      <w:proofErr w:type="gramStart"/>
      <w:r w:rsidRPr="00834CE3">
        <w:t>(:,:,</w:t>
      </w:r>
      <w:proofErr w:type="gramEnd"/>
      <w:r w:rsidRPr="00834CE3">
        <w:t>2);</w:t>
      </w:r>
    </w:p>
    <w:p w14:paraId="4A533844" w14:textId="77777777" w:rsidR="00834CE3" w:rsidRPr="00834CE3" w:rsidRDefault="00834CE3" w:rsidP="00834CE3">
      <w:pPr>
        <w:pStyle w:val="Code"/>
      </w:pPr>
      <w:r w:rsidRPr="00834CE3">
        <w:t>I = image1</w:t>
      </w:r>
      <w:proofErr w:type="gramStart"/>
      <w:r w:rsidRPr="00834CE3">
        <w:t>(:,:,</w:t>
      </w:r>
      <w:proofErr w:type="gramEnd"/>
      <w:r w:rsidRPr="00834CE3">
        <w:t>3);</w:t>
      </w:r>
    </w:p>
    <w:p w14:paraId="75A266E3" w14:textId="77777777" w:rsidR="00834CE3" w:rsidRPr="00834CE3" w:rsidRDefault="00834CE3" w:rsidP="00834CE3">
      <w:pPr>
        <w:pStyle w:val="Code"/>
      </w:pPr>
      <w:r w:rsidRPr="00834CE3">
        <w:t>S = S + 0.2;</w:t>
      </w:r>
    </w:p>
    <w:p w14:paraId="27B48BF0" w14:textId="3429DC4A" w:rsidR="00834CE3" w:rsidRDefault="00834CE3" w:rsidP="00834CE3">
      <w:pPr>
        <w:spacing w:before="156" w:after="156"/>
      </w:pPr>
      <w:r>
        <w:rPr>
          <w:rFonts w:hint="eastAsia"/>
        </w:rPr>
        <w:t>实验结果：</w:t>
      </w:r>
      <w:r w:rsidR="00645AFF">
        <w:rPr>
          <w:rFonts w:hint="eastAsia"/>
        </w:rPr>
        <w:t>提高饱和度后的结果</w:t>
      </w:r>
      <w:r w:rsidR="00645AFF">
        <w:rPr>
          <w:rFonts w:hint="eastAsia"/>
        </w:rPr>
        <w:t>+</w:t>
      </w:r>
      <w:r w:rsidR="00645AFF">
        <w:rPr>
          <w:rFonts w:hint="eastAsia"/>
        </w:rPr>
        <w:t>和原来的</w:t>
      </w:r>
      <w:proofErr w:type="gramStart"/>
      <w:r w:rsidR="00645AFF">
        <w:rPr>
          <w:rFonts w:hint="eastAsia"/>
        </w:rPr>
        <w:t>的</w:t>
      </w:r>
      <w:proofErr w:type="gramEnd"/>
      <w:r w:rsidR="00645AFF">
        <w:rPr>
          <w:rFonts w:hint="eastAsia"/>
        </w:rPr>
        <w:t>图像的差异对比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645AFF" w14:paraId="356514B3" w14:textId="77777777" w:rsidTr="00645AFF">
        <w:tc>
          <w:tcPr>
            <w:tcW w:w="4148" w:type="dxa"/>
          </w:tcPr>
          <w:p w14:paraId="384A4BEF" w14:textId="0856CFB5" w:rsidR="00645AFF" w:rsidRDefault="00645AFF" w:rsidP="00834CE3">
            <w:pPr>
              <w:spacing w:before="156" w:after="156"/>
              <w:rPr>
                <w:rFonts w:hint="eastAsia"/>
              </w:rPr>
            </w:pPr>
            <w:r w:rsidRPr="00834CE3">
              <w:drawing>
                <wp:inline distT="0" distB="0" distL="0" distR="0" wp14:anchorId="056B160B" wp14:editId="496002F0">
                  <wp:extent cx="2591885" cy="2665216"/>
                  <wp:effectExtent l="0" t="0" r="0" b="1905"/>
                  <wp:docPr id="5161120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11205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153" cy="267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54FE732" w14:textId="15B03BF2" w:rsidR="00645AFF" w:rsidRDefault="00645AFF" w:rsidP="00834CE3">
            <w:pPr>
              <w:spacing w:before="156" w:after="156"/>
              <w:rPr>
                <w:rFonts w:hint="eastAsia"/>
              </w:rPr>
            </w:pPr>
            <w:r w:rsidRPr="00834CE3">
              <w:drawing>
                <wp:inline distT="0" distB="0" distL="0" distR="0" wp14:anchorId="24F87DEB" wp14:editId="102C9BAD">
                  <wp:extent cx="2590702" cy="2664000"/>
                  <wp:effectExtent l="0" t="0" r="635" b="3175"/>
                  <wp:docPr id="15878646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86466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702" cy="26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61F098" w14:textId="61207734" w:rsidR="00834CE3" w:rsidRDefault="00834CE3" w:rsidP="00834CE3">
      <w:pPr>
        <w:spacing w:before="156" w:after="156"/>
      </w:pPr>
      <w:r>
        <w:t>(d) Demonstrate the histogram of its intensity component of the processed image after (c) and compare the distribution to (a).</w:t>
      </w:r>
    </w:p>
    <w:p w14:paraId="4CE7058D" w14:textId="33C40B25" w:rsidR="00834CE3" w:rsidRDefault="00834CE3" w:rsidP="00834CE3">
      <w:pPr>
        <w:spacing w:before="156" w:after="156"/>
        <w:rPr>
          <w:rFonts w:hint="eastAsia"/>
        </w:rPr>
      </w:pPr>
      <w:r>
        <w:rPr>
          <w:rFonts w:hint="eastAsia"/>
        </w:rPr>
        <w:lastRenderedPageBreak/>
        <w:t>实验代码：在</w:t>
      </w:r>
      <w:r>
        <w:rPr>
          <w:rFonts w:hint="eastAsia"/>
        </w:rPr>
        <w:t>(c)</w:t>
      </w:r>
      <w:r>
        <w:rPr>
          <w:rFonts w:hint="eastAsia"/>
        </w:rPr>
        <w:t>的基础上加上以下部分</w:t>
      </w:r>
    </w:p>
    <w:p w14:paraId="76708CB9" w14:textId="77777777" w:rsidR="00834CE3" w:rsidRPr="00834CE3" w:rsidRDefault="00834CE3" w:rsidP="00834CE3">
      <w:pPr>
        <w:pStyle w:val="Code"/>
      </w:pPr>
      <w:proofErr w:type="gramStart"/>
      <w:r w:rsidRPr="00834CE3">
        <w:t>subplot(</w:t>
      </w:r>
      <w:proofErr w:type="gramEnd"/>
      <w:r w:rsidRPr="00834CE3">
        <w:t xml:space="preserve">2,2,1), </w:t>
      </w:r>
      <w:proofErr w:type="spellStart"/>
      <w:r w:rsidRPr="00834CE3">
        <w:t>imshow</w:t>
      </w:r>
      <w:proofErr w:type="spellEnd"/>
      <w:r w:rsidRPr="00834CE3">
        <w:t>(image), title(</w:t>
      </w:r>
      <w:r w:rsidRPr="00834CE3">
        <w:rPr>
          <w:color w:val="AA04F9"/>
        </w:rPr>
        <w:t>'original image'</w:t>
      </w:r>
      <w:r w:rsidRPr="00834CE3">
        <w:t>,</w:t>
      </w:r>
      <w:proofErr w:type="spellStart"/>
      <w:r w:rsidRPr="00834CE3">
        <w:t>FontName</w:t>
      </w:r>
      <w:proofErr w:type="spellEnd"/>
      <w:r w:rsidRPr="00834CE3">
        <w:t>=</w:t>
      </w:r>
      <w:r w:rsidRPr="00834CE3">
        <w:rPr>
          <w:color w:val="AA04F9"/>
        </w:rPr>
        <w:t>'Times New Roman'</w:t>
      </w:r>
      <w:r w:rsidRPr="00834CE3">
        <w:t>);</w:t>
      </w:r>
    </w:p>
    <w:p w14:paraId="56D39436" w14:textId="77777777" w:rsidR="00834CE3" w:rsidRPr="00834CE3" w:rsidRDefault="00834CE3" w:rsidP="00834CE3">
      <w:pPr>
        <w:pStyle w:val="Code"/>
      </w:pPr>
      <w:proofErr w:type="gramStart"/>
      <w:r w:rsidRPr="00834CE3">
        <w:t>subplot(</w:t>
      </w:r>
      <w:proofErr w:type="gramEnd"/>
      <w:r w:rsidRPr="00834CE3">
        <w:t xml:space="preserve">2,2,2), </w:t>
      </w:r>
      <w:proofErr w:type="spellStart"/>
      <w:r w:rsidRPr="00834CE3">
        <w:t>imhist</w:t>
      </w:r>
      <w:proofErr w:type="spellEnd"/>
      <w:r w:rsidRPr="00834CE3">
        <w:t>(I(:)), title(</w:t>
      </w:r>
      <w:r w:rsidRPr="00834CE3">
        <w:rPr>
          <w:color w:val="AA04F9"/>
        </w:rPr>
        <w:t>'Intensity histogram'</w:t>
      </w:r>
      <w:r w:rsidRPr="00834CE3">
        <w:t>,</w:t>
      </w:r>
      <w:proofErr w:type="spellStart"/>
      <w:r w:rsidRPr="00834CE3">
        <w:t>FontName</w:t>
      </w:r>
      <w:proofErr w:type="spellEnd"/>
      <w:r w:rsidRPr="00834CE3">
        <w:t>=</w:t>
      </w:r>
      <w:r w:rsidRPr="00834CE3">
        <w:rPr>
          <w:color w:val="AA04F9"/>
        </w:rPr>
        <w:t>'Times New Roman'</w:t>
      </w:r>
      <w:r w:rsidRPr="00834CE3">
        <w:t>);</w:t>
      </w:r>
    </w:p>
    <w:p w14:paraId="1E195AFD" w14:textId="77777777" w:rsidR="00834CE3" w:rsidRPr="00834CE3" w:rsidRDefault="00834CE3" w:rsidP="00834CE3">
      <w:pPr>
        <w:pStyle w:val="Code"/>
      </w:pPr>
      <w:proofErr w:type="gramStart"/>
      <w:r w:rsidRPr="00834CE3">
        <w:t>subplot(</w:t>
      </w:r>
      <w:proofErr w:type="gramEnd"/>
      <w:r w:rsidRPr="00834CE3">
        <w:t xml:space="preserve">2,2,3), </w:t>
      </w:r>
      <w:proofErr w:type="spellStart"/>
      <w:r w:rsidRPr="00834CE3">
        <w:t>imshow</w:t>
      </w:r>
      <w:proofErr w:type="spellEnd"/>
      <w:r w:rsidRPr="00834CE3">
        <w:t>(image3), title(</w:t>
      </w:r>
      <w:r w:rsidRPr="00834CE3">
        <w:rPr>
          <w:color w:val="AA04F9"/>
        </w:rPr>
        <w:t>'after Histogram Equalization'</w:t>
      </w:r>
      <w:r w:rsidRPr="00834CE3">
        <w:t>,</w:t>
      </w:r>
      <w:proofErr w:type="spellStart"/>
      <w:r w:rsidRPr="00834CE3">
        <w:t>FontName</w:t>
      </w:r>
      <w:proofErr w:type="spellEnd"/>
      <w:r w:rsidRPr="00834CE3">
        <w:t>=</w:t>
      </w:r>
      <w:r w:rsidRPr="00834CE3">
        <w:rPr>
          <w:color w:val="AA04F9"/>
        </w:rPr>
        <w:t>'Times New Roman'</w:t>
      </w:r>
      <w:r w:rsidRPr="00834CE3">
        <w:t>);</w:t>
      </w:r>
    </w:p>
    <w:p w14:paraId="4DC455FB" w14:textId="77777777" w:rsidR="00834CE3" w:rsidRPr="00834CE3" w:rsidRDefault="00834CE3" w:rsidP="00834CE3">
      <w:pPr>
        <w:pStyle w:val="Code"/>
      </w:pPr>
      <w:proofErr w:type="gramStart"/>
      <w:r w:rsidRPr="00834CE3">
        <w:t>subplot(</w:t>
      </w:r>
      <w:proofErr w:type="gramEnd"/>
      <w:r w:rsidRPr="00834CE3">
        <w:t xml:space="preserve">2,2,4), </w:t>
      </w:r>
      <w:proofErr w:type="spellStart"/>
      <w:r w:rsidRPr="00834CE3">
        <w:t>imhist</w:t>
      </w:r>
      <w:proofErr w:type="spellEnd"/>
      <w:r w:rsidRPr="00834CE3">
        <w:t>(R(:)), title(</w:t>
      </w:r>
      <w:r w:rsidRPr="00834CE3">
        <w:rPr>
          <w:color w:val="AA04F9"/>
        </w:rPr>
        <w:t>'intensity Histogram Equalization'</w:t>
      </w:r>
      <w:r w:rsidRPr="00834CE3">
        <w:t>,</w:t>
      </w:r>
      <w:proofErr w:type="spellStart"/>
      <w:r w:rsidRPr="00834CE3">
        <w:t>FontName</w:t>
      </w:r>
      <w:proofErr w:type="spellEnd"/>
      <w:r w:rsidRPr="00834CE3">
        <w:t>=</w:t>
      </w:r>
      <w:r w:rsidRPr="00834CE3">
        <w:rPr>
          <w:color w:val="AA04F9"/>
        </w:rPr>
        <w:t>'Times New Roman'</w:t>
      </w:r>
      <w:r w:rsidRPr="00834CE3">
        <w:t>);</w:t>
      </w:r>
    </w:p>
    <w:p w14:paraId="077CDE50" w14:textId="2CDCC872" w:rsidR="00834CE3" w:rsidRDefault="00834CE3" w:rsidP="00834CE3">
      <w:pPr>
        <w:spacing w:before="156" w:after="156"/>
      </w:pPr>
      <w:r>
        <w:rPr>
          <w:rFonts w:hint="eastAsia"/>
        </w:rPr>
        <w:t>实验结果：</w:t>
      </w:r>
    </w:p>
    <w:p w14:paraId="54DC4807" w14:textId="425FA95D" w:rsidR="00834CE3" w:rsidRDefault="00834CE3" w:rsidP="009F3994">
      <w:pPr>
        <w:spacing w:before="156" w:after="156"/>
        <w:jc w:val="center"/>
      </w:pPr>
      <w:r>
        <w:rPr>
          <w:noProof/>
        </w:rPr>
        <w:drawing>
          <wp:inline distT="0" distB="0" distL="0" distR="0" wp14:anchorId="6AF11FF0" wp14:editId="3756CA11">
            <wp:extent cx="4683384" cy="3512820"/>
            <wp:effectExtent l="0" t="0" r="3175" b="0"/>
            <wp:docPr id="14517713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71377" name="图片 145177137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961" cy="351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908B" w14:textId="33CA881B" w:rsidR="00645AFF" w:rsidRDefault="00645AFF" w:rsidP="00834CE3">
      <w:pPr>
        <w:spacing w:before="156" w:after="156"/>
        <w:rPr>
          <w:rFonts w:hint="eastAsia"/>
        </w:rPr>
      </w:pPr>
      <w:r>
        <w:rPr>
          <w:rFonts w:hint="eastAsia"/>
        </w:rPr>
        <w:t>Intensity</w:t>
      </w:r>
      <w:r w:rsidR="009F3994">
        <w:rPr>
          <w:rFonts w:hint="eastAsia"/>
        </w:rPr>
        <w:t>直方图均衡化后与原来的对比图：</w:t>
      </w:r>
    </w:p>
    <w:p w14:paraId="7D67E93B" w14:textId="7D87B475" w:rsidR="00834CE3" w:rsidRDefault="00CF2FA0" w:rsidP="009F3994">
      <w:pPr>
        <w:spacing w:before="156" w:after="156"/>
        <w:jc w:val="center"/>
        <w:rPr>
          <w:rFonts w:hint="eastAsia"/>
        </w:rPr>
      </w:pPr>
      <w:r w:rsidRPr="00CF2FA0">
        <w:lastRenderedPageBreak/>
        <w:drawing>
          <wp:inline distT="0" distB="0" distL="0" distR="0" wp14:anchorId="5A22DB66" wp14:editId="53CD3CE7">
            <wp:extent cx="3079354" cy="2560320"/>
            <wp:effectExtent l="0" t="0" r="6985" b="0"/>
            <wp:docPr id="982997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977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82208" cy="25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377D" w14:textId="77777777" w:rsidR="00447A9B" w:rsidRDefault="00447A9B" w:rsidP="00440E6F">
      <w:pPr>
        <w:spacing w:before="156" w:after="156"/>
        <w:outlineLvl w:val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【小结或讨论】</w:t>
      </w:r>
    </w:p>
    <w:p w14:paraId="4B91AF9C" w14:textId="5E0EDE49" w:rsidR="004A2851" w:rsidRDefault="00440E6F" w:rsidP="00773383">
      <w:pPr>
        <w:pStyle w:val="a9"/>
        <w:numPr>
          <w:ilvl w:val="0"/>
          <w:numId w:val="12"/>
        </w:numPr>
        <w:spacing w:before="156" w:after="156"/>
        <w:ind w:firstLineChars="0"/>
        <w:rPr>
          <w:noProof/>
        </w:rPr>
      </w:pPr>
      <w:r>
        <w:rPr>
          <w:rFonts w:hint="eastAsia"/>
          <w:noProof/>
        </w:rPr>
        <w:t>在任务三中要注意，在</w:t>
      </w:r>
      <w:r>
        <w:rPr>
          <w:rFonts w:hint="eastAsia"/>
          <w:noProof/>
        </w:rPr>
        <w:t>cube slicing</w:t>
      </w:r>
      <w:r>
        <w:rPr>
          <w:rFonts w:hint="eastAsia"/>
          <w:noProof/>
        </w:rPr>
        <w:t>中，判断一个点是否在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为中心，</w:t>
      </w:r>
      <w:r>
        <w:rPr>
          <w:rFonts w:hint="eastAsia"/>
          <w:noProof/>
        </w:rPr>
        <w:t>W</w:t>
      </w:r>
      <w:r>
        <w:rPr>
          <w:rFonts w:hint="eastAsia"/>
          <w:noProof/>
        </w:rPr>
        <w:t>为边长的正方形中时，如果用一下规则判断，则得不到想要的效果，但是用</w:t>
      </w:r>
      <w:r>
        <w:rPr>
          <w:rFonts w:hint="eastAsia"/>
          <w:noProof/>
        </w:rPr>
        <w:t>sum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all</w:t>
      </w:r>
      <w:r>
        <w:rPr>
          <w:rFonts w:hint="eastAsia"/>
          <w:noProof/>
        </w:rPr>
        <w:t>的逻辑是相同的，这是比较奇怪的地方</w:t>
      </w:r>
    </w:p>
    <w:p w14:paraId="71AB3AB9" w14:textId="77777777" w:rsidR="00440E6F" w:rsidRPr="00440E6F" w:rsidRDefault="00440E6F" w:rsidP="00440E6F">
      <w:pPr>
        <w:pStyle w:val="Code"/>
      </w:pPr>
      <w:r w:rsidRPr="00440E6F">
        <w:t xml:space="preserve">d = </w:t>
      </w:r>
      <w:proofErr w:type="gramStart"/>
      <w:r w:rsidRPr="00440E6F">
        <w:t>abs(</w:t>
      </w:r>
      <w:proofErr w:type="gramEnd"/>
      <w:r w:rsidRPr="00440E6F">
        <w:t>c - a) &lt; W/2;</w:t>
      </w:r>
    </w:p>
    <w:p w14:paraId="50F8D18E" w14:textId="03D7C8A7" w:rsidR="00440E6F" w:rsidRPr="00440E6F" w:rsidRDefault="00440E6F" w:rsidP="00440E6F">
      <w:pPr>
        <w:pStyle w:val="Code"/>
      </w:pPr>
      <w:r w:rsidRPr="00440E6F">
        <w:rPr>
          <w:color w:val="0E00FF"/>
        </w:rPr>
        <w:t xml:space="preserve">if </w:t>
      </w:r>
      <w:proofErr w:type="gramStart"/>
      <w:r w:rsidRPr="00440E6F">
        <w:t>sum(</w:t>
      </w:r>
      <w:proofErr w:type="gramEnd"/>
      <w:r w:rsidRPr="00440E6F">
        <w:t>d(:)) == 0</w:t>
      </w:r>
    </w:p>
    <w:p w14:paraId="748C0249" w14:textId="08396ED9" w:rsidR="00440E6F" w:rsidRPr="00440E6F" w:rsidRDefault="00440E6F" w:rsidP="00440E6F">
      <w:pPr>
        <w:pStyle w:val="Code"/>
      </w:pPr>
      <w:r w:rsidRPr="00440E6F">
        <w:t xml:space="preserve">    image1(</w:t>
      </w:r>
      <w:proofErr w:type="gramStart"/>
      <w:r w:rsidRPr="00440E6F">
        <w:t>i,j</w:t>
      </w:r>
      <w:proofErr w:type="gramEnd"/>
      <w:r w:rsidRPr="00440E6F">
        <w:t>,1) = image(i,j,1);</w:t>
      </w:r>
    </w:p>
    <w:p w14:paraId="3A409239" w14:textId="1E5E3132" w:rsidR="00440E6F" w:rsidRPr="00440E6F" w:rsidRDefault="00440E6F" w:rsidP="00440E6F">
      <w:pPr>
        <w:pStyle w:val="Code"/>
      </w:pPr>
      <w:r w:rsidRPr="00440E6F">
        <w:t xml:space="preserve">    image1(</w:t>
      </w:r>
      <w:proofErr w:type="gramStart"/>
      <w:r w:rsidRPr="00440E6F">
        <w:t>i,j</w:t>
      </w:r>
      <w:proofErr w:type="gramEnd"/>
      <w:r w:rsidRPr="00440E6F">
        <w:t>,2) = image(i,j,2);</w:t>
      </w:r>
    </w:p>
    <w:p w14:paraId="5A36572B" w14:textId="1E920965" w:rsidR="00440E6F" w:rsidRPr="00440E6F" w:rsidRDefault="00440E6F" w:rsidP="00440E6F">
      <w:pPr>
        <w:pStyle w:val="Code"/>
      </w:pPr>
      <w:r w:rsidRPr="00440E6F">
        <w:t xml:space="preserve">    image1(</w:t>
      </w:r>
      <w:proofErr w:type="gramStart"/>
      <w:r w:rsidRPr="00440E6F">
        <w:t>i,j</w:t>
      </w:r>
      <w:proofErr w:type="gramEnd"/>
      <w:r w:rsidRPr="00440E6F">
        <w:t>,3) = image(i,j,3);</w:t>
      </w:r>
    </w:p>
    <w:p w14:paraId="71BAEAE1" w14:textId="637F28B1" w:rsidR="00440E6F" w:rsidRPr="00440E6F" w:rsidRDefault="00440E6F" w:rsidP="00440E6F">
      <w:pPr>
        <w:pStyle w:val="Code"/>
      </w:pPr>
      <w:r w:rsidRPr="00440E6F">
        <w:rPr>
          <w:color w:val="0E00FF"/>
        </w:rPr>
        <w:t>else</w:t>
      </w:r>
    </w:p>
    <w:p w14:paraId="2AD1A6E9" w14:textId="2048EAF4" w:rsidR="00440E6F" w:rsidRPr="00440E6F" w:rsidRDefault="00440E6F" w:rsidP="00440E6F">
      <w:pPr>
        <w:pStyle w:val="Code"/>
      </w:pPr>
      <w:r w:rsidRPr="00440E6F">
        <w:t xml:space="preserve">    image1(</w:t>
      </w:r>
      <w:proofErr w:type="gramStart"/>
      <w:r w:rsidRPr="00440E6F">
        <w:t>i,j</w:t>
      </w:r>
      <w:proofErr w:type="gramEnd"/>
      <w:r w:rsidRPr="00440E6F">
        <w:t>,1) = 0.5;</w:t>
      </w:r>
    </w:p>
    <w:p w14:paraId="47FD0525" w14:textId="286A49F1" w:rsidR="00440E6F" w:rsidRPr="00440E6F" w:rsidRDefault="00440E6F" w:rsidP="00440E6F">
      <w:pPr>
        <w:pStyle w:val="Code"/>
      </w:pPr>
      <w:r w:rsidRPr="00440E6F">
        <w:t xml:space="preserve">    image1(</w:t>
      </w:r>
      <w:proofErr w:type="gramStart"/>
      <w:r w:rsidRPr="00440E6F">
        <w:t>i,j</w:t>
      </w:r>
      <w:proofErr w:type="gramEnd"/>
      <w:r w:rsidRPr="00440E6F">
        <w:t>,2) = 0.5;</w:t>
      </w:r>
    </w:p>
    <w:p w14:paraId="50BB47BD" w14:textId="10A357FA" w:rsidR="00440E6F" w:rsidRPr="00440E6F" w:rsidRDefault="00440E6F" w:rsidP="00440E6F">
      <w:pPr>
        <w:pStyle w:val="Code"/>
      </w:pPr>
      <w:r w:rsidRPr="00440E6F">
        <w:t xml:space="preserve">    image1(</w:t>
      </w:r>
      <w:proofErr w:type="gramStart"/>
      <w:r w:rsidRPr="00440E6F">
        <w:t>i,j</w:t>
      </w:r>
      <w:proofErr w:type="gramEnd"/>
      <w:r w:rsidRPr="00440E6F">
        <w:t>,3) = 0.5;</w:t>
      </w:r>
    </w:p>
    <w:p w14:paraId="3BBBFBB2" w14:textId="6572D8DA" w:rsidR="00440E6F" w:rsidRDefault="00440E6F" w:rsidP="00440E6F">
      <w:pPr>
        <w:pStyle w:val="Code"/>
        <w:rPr>
          <w:color w:val="0E00FF"/>
        </w:rPr>
      </w:pPr>
      <w:r w:rsidRPr="00440E6F">
        <w:rPr>
          <w:color w:val="0E00FF"/>
        </w:rPr>
        <w:t>end</w:t>
      </w:r>
    </w:p>
    <w:p w14:paraId="420E681A" w14:textId="04B382FD" w:rsidR="00440E6F" w:rsidRDefault="00440E6F" w:rsidP="00773383">
      <w:pPr>
        <w:spacing w:before="156" w:after="156"/>
        <w:jc w:val="center"/>
        <w:rPr>
          <w:noProof/>
        </w:rPr>
      </w:pPr>
      <w:r w:rsidRPr="00440E6F">
        <w:rPr>
          <w:noProof/>
        </w:rPr>
        <w:drawing>
          <wp:inline distT="0" distB="0" distL="0" distR="0" wp14:anchorId="75B4CC4B" wp14:editId="6AD53938">
            <wp:extent cx="2147823" cy="2383971"/>
            <wp:effectExtent l="0" t="0" r="5080" b="0"/>
            <wp:docPr id="1843096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961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49205" cy="238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91AC" w14:textId="7DB58269" w:rsidR="00440E6F" w:rsidRDefault="00440E6F" w:rsidP="00773383">
      <w:pPr>
        <w:pStyle w:val="a9"/>
        <w:numPr>
          <w:ilvl w:val="0"/>
          <w:numId w:val="12"/>
        </w:numPr>
        <w:spacing w:before="156" w:after="156"/>
        <w:ind w:firstLineChars="0"/>
        <w:rPr>
          <w:noProof/>
        </w:rPr>
      </w:pPr>
      <w:r>
        <w:rPr>
          <w:rFonts w:hint="eastAsia"/>
          <w:noProof/>
        </w:rPr>
        <w:lastRenderedPageBreak/>
        <w:t>在任务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>sphere slicing</w:t>
      </w:r>
      <w:r>
        <w:rPr>
          <w:rFonts w:hint="eastAsia"/>
          <w:noProof/>
        </w:rPr>
        <w:t>中要注意，算欧式距离时，第一个参数是行向量，第二个参数是列向量，才会得到正确的结果。</w:t>
      </w:r>
    </w:p>
    <w:p w14:paraId="24342742" w14:textId="77777777" w:rsidR="00440E6F" w:rsidRPr="00440E6F" w:rsidRDefault="00440E6F" w:rsidP="00440E6F">
      <w:pPr>
        <w:pStyle w:val="Code"/>
      </w:pPr>
      <w:r w:rsidRPr="00440E6F">
        <w:t xml:space="preserve">if </w:t>
      </w:r>
      <w:proofErr w:type="spellStart"/>
      <w:r w:rsidRPr="00440E6F">
        <w:t>dist</w:t>
      </w:r>
      <w:proofErr w:type="spellEnd"/>
      <w:r w:rsidRPr="00440E6F">
        <w:t>(</w:t>
      </w:r>
      <w:proofErr w:type="spellStart"/>
      <w:r w:rsidRPr="00440E6F">
        <w:t>c</w:t>
      </w:r>
      <w:proofErr w:type="gramStart"/>
      <w:r w:rsidRPr="00440E6F">
        <w:t>',a</w:t>
      </w:r>
      <w:proofErr w:type="spellEnd"/>
      <w:proofErr w:type="gramEnd"/>
      <w:r w:rsidRPr="00440E6F">
        <w:t>) &lt; R</w:t>
      </w:r>
    </w:p>
    <w:p w14:paraId="14CFEC13" w14:textId="77777777" w:rsidR="00773383" w:rsidRDefault="00773383" w:rsidP="00773383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关于在</w:t>
      </w:r>
      <w:r>
        <w:rPr>
          <w:rFonts w:hint="eastAsia"/>
        </w:rPr>
        <w:t>color complement</w:t>
      </w:r>
      <w:r>
        <w:rPr>
          <w:rFonts w:hint="eastAsia"/>
        </w:rPr>
        <w:t>中，</w:t>
      </w:r>
      <w:r>
        <w:t>HIS</w:t>
      </w:r>
      <w:r>
        <w:rPr>
          <w:rFonts w:hint="eastAsia"/>
        </w:rPr>
        <w:t>模式下总是图像比较绿的原因：</w:t>
      </w:r>
    </w:p>
    <w:p w14:paraId="653EAC76" w14:textId="6374C253" w:rsidR="00F43B22" w:rsidRDefault="00773383" w:rsidP="00773383">
      <w:pPr>
        <w:rPr>
          <w:noProof/>
        </w:rPr>
      </w:pPr>
      <w:r>
        <w:rPr>
          <w:rFonts w:hint="eastAsia"/>
        </w:rPr>
        <w:t>显示</w:t>
      </w:r>
      <w:r w:rsidR="00F43B22">
        <w:rPr>
          <w:rFonts w:hint="eastAsia"/>
        </w:rPr>
        <w:t>前后</w:t>
      </w:r>
      <w:r w:rsidR="00F43B22">
        <w:rPr>
          <w:rFonts w:hint="eastAsia"/>
        </w:rPr>
        <w:t>H</w:t>
      </w:r>
      <w:r w:rsidR="00F43B22">
        <w:rPr>
          <w:rFonts w:hint="eastAsia"/>
        </w:rPr>
        <w:t>的直方图分布：</w:t>
      </w:r>
    </w:p>
    <w:p w14:paraId="07A045E9" w14:textId="7C731021" w:rsidR="00773383" w:rsidRPr="00440E6F" w:rsidRDefault="00F43B22" w:rsidP="00F43B22">
      <w:pPr>
        <w:jc w:val="center"/>
        <w:rPr>
          <w:rFonts w:hint="eastAsia"/>
        </w:rPr>
      </w:pPr>
      <w:r w:rsidRPr="00F43B22">
        <w:drawing>
          <wp:inline distT="0" distB="0" distL="0" distR="0" wp14:anchorId="43DB4D2C" wp14:editId="7804842A">
            <wp:extent cx="2878194" cy="2416629"/>
            <wp:effectExtent l="0" t="0" r="0" b="3175"/>
            <wp:docPr id="6359440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440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6658" cy="24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AC09" w14:textId="6D3A9345" w:rsidR="00440E6F" w:rsidRDefault="00F43B22" w:rsidP="005B095E">
      <w:pPr>
        <w:spacing w:before="156" w:after="156"/>
        <w:rPr>
          <w:noProof/>
        </w:rPr>
      </w:pPr>
      <w:r>
        <w:rPr>
          <w:rFonts w:hint="eastAsia"/>
          <w:noProof/>
        </w:rPr>
        <w:t>观察发现，直方图显示</w:t>
      </w:r>
      <w:r>
        <w:rPr>
          <w:rFonts w:hint="eastAsia"/>
          <w:noProof/>
        </w:rPr>
        <w:t>H</w:t>
      </w:r>
      <w:r>
        <w:rPr>
          <w:rFonts w:hint="eastAsia"/>
          <w:noProof/>
        </w:rPr>
        <w:t>可以实现补色的功能，类似的输出</w:t>
      </w:r>
      <w:r>
        <w:rPr>
          <w:rFonts w:hint="eastAsia"/>
          <w:noProof/>
        </w:rPr>
        <w:t>S</w:t>
      </w:r>
      <w:r>
        <w:rPr>
          <w:rFonts w:hint="eastAsia"/>
          <w:noProof/>
        </w:rPr>
        <w:t>与</w:t>
      </w:r>
      <w:r>
        <w:rPr>
          <w:rFonts w:hint="eastAsia"/>
          <w:noProof/>
        </w:rPr>
        <w:t>I</w:t>
      </w:r>
      <w:r>
        <w:rPr>
          <w:rFonts w:hint="eastAsia"/>
          <w:noProof/>
        </w:rPr>
        <w:t>，都可以实现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F43B22" w14:paraId="7A202D53" w14:textId="77777777" w:rsidTr="00377057">
        <w:tc>
          <w:tcPr>
            <w:tcW w:w="4148" w:type="dxa"/>
          </w:tcPr>
          <w:p w14:paraId="06B97177" w14:textId="70F5DDB2" w:rsidR="00F43B22" w:rsidRDefault="00F43B22" w:rsidP="00377057">
            <w:pPr>
              <w:spacing w:beforeLines="50" w:before="156"/>
              <w:rPr>
                <w:rFonts w:hint="eastAsia"/>
                <w:noProof/>
              </w:rPr>
            </w:pPr>
            <w:r w:rsidRPr="00F43B22">
              <w:rPr>
                <w:noProof/>
              </w:rPr>
              <w:drawing>
                <wp:inline distT="0" distB="0" distL="0" distR="0" wp14:anchorId="2346D7BF" wp14:editId="679EB2DF">
                  <wp:extent cx="2472267" cy="1974600"/>
                  <wp:effectExtent l="0" t="0" r="6350" b="5080"/>
                  <wp:docPr id="17105223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52238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267" cy="197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3428620" w14:textId="7CE11BF1" w:rsidR="00F43B22" w:rsidRDefault="00377057" w:rsidP="00377057">
            <w:pPr>
              <w:spacing w:line="240" w:lineRule="auto"/>
              <w:rPr>
                <w:rFonts w:hint="eastAsia"/>
                <w:noProof/>
              </w:rPr>
            </w:pPr>
            <w:r w:rsidRPr="00F43B22">
              <w:rPr>
                <w:noProof/>
              </w:rPr>
              <w:drawing>
                <wp:inline distT="0" distB="0" distL="0" distR="0" wp14:anchorId="62F9D9DF" wp14:editId="7586C82B">
                  <wp:extent cx="2372730" cy="1972800"/>
                  <wp:effectExtent l="0" t="0" r="8890" b="8890"/>
                  <wp:docPr id="15605412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541203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730" cy="197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996183" w14:textId="29DAC1CF" w:rsidR="00F43B22" w:rsidRDefault="00F43B22" w:rsidP="005B095E">
      <w:pPr>
        <w:spacing w:before="156" w:after="156"/>
        <w:rPr>
          <w:noProof/>
        </w:rPr>
      </w:pPr>
      <w:r>
        <w:rPr>
          <w:rFonts w:hint="eastAsia"/>
          <w:noProof/>
        </w:rPr>
        <w:t>检查</w:t>
      </w:r>
      <w:r>
        <w:rPr>
          <w:rFonts w:hint="eastAsia"/>
          <w:noProof/>
        </w:rPr>
        <w:t>RGB2HSI</w:t>
      </w:r>
      <w:r>
        <w:rPr>
          <w:rFonts w:hint="eastAsia"/>
          <w:noProof/>
        </w:rPr>
        <w:t>与</w:t>
      </w:r>
      <w:r>
        <w:rPr>
          <w:rFonts w:hint="eastAsia"/>
          <w:noProof/>
        </w:rPr>
        <w:t>HSI2RGB</w:t>
      </w:r>
      <w:r>
        <w:rPr>
          <w:rFonts w:hint="eastAsia"/>
          <w:noProof/>
        </w:rPr>
        <w:t>的转换函数，输入</w:t>
      </w:r>
      <w:r>
        <w:rPr>
          <w:rFonts w:hint="eastAsia"/>
          <w:noProof/>
        </w:rPr>
        <w:t>image</w:t>
      </w:r>
      <w:r>
        <w:rPr>
          <w:rFonts w:hint="eastAsia"/>
          <w:noProof/>
        </w:rPr>
        <w:t>对其进行</w:t>
      </w:r>
      <w:r>
        <w:rPr>
          <w:rFonts w:hint="eastAsia"/>
          <w:noProof/>
        </w:rPr>
        <w:t>RGB2HSI</w:t>
      </w:r>
      <w:r>
        <w:rPr>
          <w:rFonts w:hint="eastAsia"/>
          <w:noProof/>
        </w:rPr>
        <w:t>与</w:t>
      </w:r>
      <w:r>
        <w:rPr>
          <w:rFonts w:hint="eastAsia"/>
          <w:noProof/>
        </w:rPr>
        <w:t>HSI2RGB</w:t>
      </w:r>
      <w:r>
        <w:rPr>
          <w:rFonts w:hint="eastAsia"/>
          <w:noProof/>
        </w:rPr>
        <w:t>后，观察可知，转换函数能无差的实现转换</w:t>
      </w:r>
    </w:p>
    <w:p w14:paraId="0CDB8A50" w14:textId="77777777" w:rsidR="00F43B22" w:rsidRPr="00F43B22" w:rsidRDefault="00F43B22" w:rsidP="00F43B22">
      <w:pPr>
        <w:pStyle w:val="Code"/>
      </w:pPr>
      <w:r w:rsidRPr="00F43B22">
        <w:t>figure;</w:t>
      </w:r>
    </w:p>
    <w:p w14:paraId="5D55E2A5" w14:textId="77777777" w:rsidR="00F43B22" w:rsidRPr="00F43B22" w:rsidRDefault="00F43B22" w:rsidP="00F43B22">
      <w:pPr>
        <w:pStyle w:val="Code"/>
      </w:pPr>
      <w:proofErr w:type="gramStart"/>
      <w:r w:rsidRPr="00F43B22">
        <w:t>subplot(</w:t>
      </w:r>
      <w:proofErr w:type="gramEnd"/>
      <w:r w:rsidRPr="00F43B22">
        <w:t>1,2,1);</w:t>
      </w:r>
    </w:p>
    <w:p w14:paraId="42E4CE00" w14:textId="77777777" w:rsidR="00F43B22" w:rsidRPr="00F43B22" w:rsidRDefault="00F43B22" w:rsidP="00F43B22">
      <w:pPr>
        <w:pStyle w:val="Code"/>
      </w:pPr>
      <w:proofErr w:type="spellStart"/>
      <w:r w:rsidRPr="00F43B22">
        <w:t>imshow</w:t>
      </w:r>
      <w:proofErr w:type="spellEnd"/>
      <w:r w:rsidRPr="00F43B22">
        <w:t>(image);</w:t>
      </w:r>
    </w:p>
    <w:p w14:paraId="5EBFABB7" w14:textId="77777777" w:rsidR="00F43B22" w:rsidRPr="00F43B22" w:rsidRDefault="00F43B22" w:rsidP="00F43B22">
      <w:pPr>
        <w:pStyle w:val="Code"/>
      </w:pPr>
      <w:proofErr w:type="gramStart"/>
      <w:r w:rsidRPr="00F43B22">
        <w:t>title(</w:t>
      </w:r>
      <w:proofErr w:type="gramEnd"/>
      <w:r w:rsidRPr="00F43B22">
        <w:rPr>
          <w:color w:val="AA04F9"/>
        </w:rPr>
        <w:t>'original image'</w:t>
      </w:r>
      <w:r w:rsidRPr="00F43B22">
        <w:t>)</w:t>
      </w:r>
    </w:p>
    <w:p w14:paraId="7A2B83E3" w14:textId="77777777" w:rsidR="00F43B22" w:rsidRPr="00F43B22" w:rsidRDefault="00F43B22" w:rsidP="00F43B22">
      <w:pPr>
        <w:pStyle w:val="Code"/>
      </w:pPr>
      <w:r w:rsidRPr="00F43B22">
        <w:lastRenderedPageBreak/>
        <w:t>image1 = myRGB2</w:t>
      </w:r>
      <w:proofErr w:type="gramStart"/>
      <w:r w:rsidRPr="00F43B22">
        <w:t>HSI(</w:t>
      </w:r>
      <w:proofErr w:type="gramEnd"/>
      <w:r w:rsidRPr="00F43B22">
        <w:t>image);</w:t>
      </w:r>
    </w:p>
    <w:p w14:paraId="726F97B1" w14:textId="77777777" w:rsidR="00F43B22" w:rsidRPr="00F43B22" w:rsidRDefault="00F43B22" w:rsidP="00F43B22">
      <w:pPr>
        <w:pStyle w:val="Code"/>
      </w:pPr>
      <w:r w:rsidRPr="00F43B22">
        <w:t>image6 = myHSI2</w:t>
      </w:r>
      <w:proofErr w:type="gramStart"/>
      <w:r w:rsidRPr="00F43B22">
        <w:t>RGB(</w:t>
      </w:r>
      <w:proofErr w:type="gramEnd"/>
      <w:r w:rsidRPr="00F43B22">
        <w:t>image1);</w:t>
      </w:r>
    </w:p>
    <w:p w14:paraId="3E1B67CC" w14:textId="77777777" w:rsidR="00F43B22" w:rsidRPr="00F43B22" w:rsidRDefault="00F43B22" w:rsidP="00F43B22">
      <w:pPr>
        <w:pStyle w:val="Code"/>
      </w:pPr>
      <w:proofErr w:type="gramStart"/>
      <w:r w:rsidRPr="00F43B22">
        <w:t>subplot(</w:t>
      </w:r>
      <w:proofErr w:type="gramEnd"/>
      <w:r w:rsidRPr="00F43B22">
        <w:t>1,2,2);</w:t>
      </w:r>
    </w:p>
    <w:p w14:paraId="3C69D8BF" w14:textId="77777777" w:rsidR="00F43B22" w:rsidRPr="00F43B22" w:rsidRDefault="00F43B22" w:rsidP="00F43B22">
      <w:pPr>
        <w:pStyle w:val="Code"/>
      </w:pPr>
      <w:proofErr w:type="spellStart"/>
      <w:r w:rsidRPr="00F43B22">
        <w:t>imshow</w:t>
      </w:r>
      <w:proofErr w:type="spellEnd"/>
      <w:r w:rsidRPr="00F43B22">
        <w:t>(image6);</w:t>
      </w:r>
    </w:p>
    <w:p w14:paraId="43ACF6D8" w14:textId="77777777" w:rsidR="00F43B22" w:rsidRPr="00F43B22" w:rsidRDefault="00F43B22" w:rsidP="00F43B22">
      <w:pPr>
        <w:pStyle w:val="Code"/>
      </w:pPr>
      <w:proofErr w:type="gramStart"/>
      <w:r w:rsidRPr="00F43B22">
        <w:t>title(</w:t>
      </w:r>
      <w:proofErr w:type="gramEnd"/>
      <w:r w:rsidRPr="00F43B22">
        <w:rPr>
          <w:color w:val="AA04F9"/>
        </w:rPr>
        <w:t>'transformed image'</w:t>
      </w:r>
      <w:r w:rsidRPr="00F43B22">
        <w:t>)</w:t>
      </w:r>
    </w:p>
    <w:p w14:paraId="5D86A60B" w14:textId="77777777" w:rsidR="00F43B22" w:rsidRPr="00F43B22" w:rsidRDefault="00F43B22" w:rsidP="00F43B22">
      <w:pPr>
        <w:pStyle w:val="Code"/>
      </w:pPr>
      <w:r w:rsidRPr="00F43B22">
        <w:t>image2 = zeros(size(image1));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F43B22" w14:paraId="5DDCC501" w14:textId="77777777" w:rsidTr="00F43B22">
        <w:tc>
          <w:tcPr>
            <w:tcW w:w="4148" w:type="dxa"/>
          </w:tcPr>
          <w:p w14:paraId="4487812A" w14:textId="47E587F4" w:rsidR="00F43B22" w:rsidRDefault="00F43B22" w:rsidP="005B095E">
            <w:pPr>
              <w:spacing w:before="156" w:after="156"/>
              <w:rPr>
                <w:rFonts w:hint="eastAsia"/>
                <w:noProof/>
              </w:rPr>
            </w:pPr>
            <w:r w:rsidRPr="00F43B22">
              <w:rPr>
                <w:noProof/>
              </w:rPr>
              <w:drawing>
                <wp:inline distT="0" distB="0" distL="0" distR="0" wp14:anchorId="4B9D7A0D" wp14:editId="68A7C0C7">
                  <wp:extent cx="2444868" cy="2625969"/>
                  <wp:effectExtent l="0" t="0" r="0" b="3175"/>
                  <wp:docPr id="9633054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30541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5175" cy="2637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D72F2E4" w14:textId="106D4F72" w:rsidR="00F43B22" w:rsidRDefault="00F43B22" w:rsidP="005B095E">
            <w:pPr>
              <w:spacing w:before="156" w:after="156"/>
              <w:rPr>
                <w:rFonts w:hint="eastAsia"/>
                <w:noProof/>
              </w:rPr>
            </w:pPr>
            <w:r w:rsidRPr="00F43B22">
              <w:rPr>
                <w:noProof/>
              </w:rPr>
              <w:drawing>
                <wp:inline distT="0" distB="0" distL="0" distR="0" wp14:anchorId="4C8D9404" wp14:editId="5468739E">
                  <wp:extent cx="2435771" cy="2624400"/>
                  <wp:effectExtent l="0" t="0" r="3175" b="5080"/>
                  <wp:docPr id="13968366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83661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771" cy="262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0FAE94" w14:textId="723BFBC0" w:rsidR="00F43B22" w:rsidRDefault="00377057" w:rsidP="005B095E">
      <w:pPr>
        <w:spacing w:before="156" w:after="156"/>
        <w:rPr>
          <w:rFonts w:hint="eastAsia"/>
          <w:noProof/>
        </w:rPr>
      </w:pPr>
      <w:r>
        <w:rPr>
          <w:rFonts w:hint="eastAsia"/>
          <w:noProof/>
        </w:rPr>
        <w:t>且多次调试无误，但是依然无法输出正常补色后的图像</w:t>
      </w:r>
    </w:p>
    <w:p w14:paraId="0A0C55A2" w14:textId="75A32FCA" w:rsidR="00F43B22" w:rsidRPr="00773383" w:rsidRDefault="00F43B22" w:rsidP="005B095E">
      <w:pPr>
        <w:spacing w:before="156" w:after="156"/>
        <w:rPr>
          <w:rFonts w:hint="eastAsia"/>
          <w:noProof/>
        </w:rPr>
      </w:pPr>
    </w:p>
    <w:sectPr w:rsidR="00F43B22" w:rsidRPr="00773383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6CB135" w14:textId="77777777" w:rsidR="003C4DBB" w:rsidRDefault="003C4DBB" w:rsidP="00F4274E">
      <w:pPr>
        <w:spacing w:before="120" w:after="120"/>
      </w:pPr>
      <w:r>
        <w:separator/>
      </w:r>
    </w:p>
  </w:endnote>
  <w:endnote w:type="continuationSeparator" w:id="0">
    <w:p w14:paraId="58B61A0E" w14:textId="77777777" w:rsidR="003C4DBB" w:rsidRDefault="003C4DBB" w:rsidP="00F4274E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A3C7BC" w14:textId="77777777" w:rsidR="0045218E" w:rsidRDefault="0045218E">
    <w:pPr>
      <w:pStyle w:val="a6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902FAE" w14:textId="77777777" w:rsidR="0045218E" w:rsidRDefault="0045218E">
    <w:pPr>
      <w:pStyle w:val="a6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A87A7D" w14:textId="77777777" w:rsidR="0045218E" w:rsidRDefault="0045218E">
    <w:pPr>
      <w:pStyle w:val="a6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5D0033" w14:textId="77777777" w:rsidR="003C4DBB" w:rsidRDefault="003C4DBB" w:rsidP="00F4274E">
      <w:pPr>
        <w:spacing w:before="120" w:after="120"/>
      </w:pPr>
      <w:r>
        <w:separator/>
      </w:r>
    </w:p>
  </w:footnote>
  <w:footnote w:type="continuationSeparator" w:id="0">
    <w:p w14:paraId="2C260F3F" w14:textId="77777777" w:rsidR="003C4DBB" w:rsidRDefault="003C4DBB" w:rsidP="00F4274E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E94B71" w14:textId="77777777" w:rsidR="0045218E" w:rsidRDefault="0045218E">
    <w:pPr>
      <w:pStyle w:val="a4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0CDB88" w14:textId="77777777" w:rsidR="0045218E" w:rsidRDefault="0045218E">
    <w:pPr>
      <w:pStyle w:val="a4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FE5EC7" w14:textId="77777777" w:rsidR="0045218E" w:rsidRDefault="0045218E">
    <w:pPr>
      <w:pStyle w:val="a4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61E73"/>
    <w:multiLevelType w:val="multilevel"/>
    <w:tmpl w:val="00561E73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EC09B8"/>
    <w:multiLevelType w:val="hybridMultilevel"/>
    <w:tmpl w:val="A8926E60"/>
    <w:lvl w:ilvl="0" w:tplc="36329E8C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D1870CD"/>
    <w:multiLevelType w:val="hybridMultilevel"/>
    <w:tmpl w:val="79147EE6"/>
    <w:lvl w:ilvl="0" w:tplc="C36479F0">
      <w:start w:val="1"/>
      <w:numFmt w:val="lowerLetter"/>
      <w:lvlText w:val="(%1)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00" w:hanging="440"/>
      </w:pPr>
    </w:lvl>
    <w:lvl w:ilvl="2" w:tplc="0409001B" w:tentative="1">
      <w:start w:val="1"/>
      <w:numFmt w:val="lowerRoman"/>
      <w:lvlText w:val="%3."/>
      <w:lvlJc w:val="right"/>
      <w:pPr>
        <w:ind w:left="1440" w:hanging="440"/>
      </w:pPr>
    </w:lvl>
    <w:lvl w:ilvl="3" w:tplc="0409000F" w:tentative="1">
      <w:start w:val="1"/>
      <w:numFmt w:val="decimal"/>
      <w:lvlText w:val="%4."/>
      <w:lvlJc w:val="left"/>
      <w:pPr>
        <w:ind w:left="1880" w:hanging="440"/>
      </w:pPr>
    </w:lvl>
    <w:lvl w:ilvl="4" w:tplc="04090019" w:tentative="1">
      <w:start w:val="1"/>
      <w:numFmt w:val="lowerLetter"/>
      <w:lvlText w:val="%5)"/>
      <w:lvlJc w:val="left"/>
      <w:pPr>
        <w:ind w:left="2320" w:hanging="440"/>
      </w:pPr>
    </w:lvl>
    <w:lvl w:ilvl="5" w:tplc="0409001B" w:tentative="1">
      <w:start w:val="1"/>
      <w:numFmt w:val="lowerRoman"/>
      <w:lvlText w:val="%6."/>
      <w:lvlJc w:val="right"/>
      <w:pPr>
        <w:ind w:left="2760" w:hanging="440"/>
      </w:pPr>
    </w:lvl>
    <w:lvl w:ilvl="6" w:tplc="0409000F" w:tentative="1">
      <w:start w:val="1"/>
      <w:numFmt w:val="decimal"/>
      <w:lvlText w:val="%7."/>
      <w:lvlJc w:val="left"/>
      <w:pPr>
        <w:ind w:left="3200" w:hanging="440"/>
      </w:pPr>
    </w:lvl>
    <w:lvl w:ilvl="7" w:tplc="04090019" w:tentative="1">
      <w:start w:val="1"/>
      <w:numFmt w:val="lowerLetter"/>
      <w:lvlText w:val="%8)"/>
      <w:lvlJc w:val="left"/>
      <w:pPr>
        <w:ind w:left="3640" w:hanging="440"/>
      </w:pPr>
    </w:lvl>
    <w:lvl w:ilvl="8" w:tplc="0409001B" w:tentative="1">
      <w:start w:val="1"/>
      <w:numFmt w:val="lowerRoman"/>
      <w:lvlText w:val="%9."/>
      <w:lvlJc w:val="right"/>
      <w:pPr>
        <w:ind w:left="4080" w:hanging="440"/>
      </w:pPr>
    </w:lvl>
  </w:abstractNum>
  <w:abstractNum w:abstractNumId="3" w15:restartNumberingAfterBreak="0">
    <w:nsid w:val="3E451C65"/>
    <w:multiLevelType w:val="hybridMultilevel"/>
    <w:tmpl w:val="632ACEB6"/>
    <w:lvl w:ilvl="0" w:tplc="33B4C998">
      <w:start w:val="1"/>
      <w:numFmt w:val="lowerLetter"/>
      <w:suff w:val="nothing"/>
      <w:lvlText w:val="%1)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BA5396B"/>
    <w:multiLevelType w:val="hybridMultilevel"/>
    <w:tmpl w:val="E2ACA3B8"/>
    <w:lvl w:ilvl="0" w:tplc="150E2BE2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59119AC0"/>
    <w:multiLevelType w:val="multilevel"/>
    <w:tmpl w:val="59119AC0"/>
    <w:lvl w:ilvl="0">
      <w:start w:val="1"/>
      <w:numFmt w:val="lowerLetter"/>
      <w:lvlText w:val="(%1)"/>
      <w:lvlJc w:val="left"/>
      <w:pPr>
        <w:ind w:left="118" w:hanging="323"/>
      </w:pPr>
      <w:rPr>
        <w:rFonts w:ascii="Verdana" w:eastAsia="Verdana" w:hAnsi="Verdana" w:hint="default"/>
        <w:spacing w:val="-1"/>
        <w:w w:val="100"/>
        <w:position w:val="1"/>
        <w:sz w:val="16"/>
        <w:szCs w:val="16"/>
      </w:rPr>
    </w:lvl>
    <w:lvl w:ilvl="1">
      <w:start w:val="1"/>
      <w:numFmt w:val="bullet"/>
      <w:lvlText w:val="•"/>
      <w:lvlJc w:val="left"/>
      <w:pPr>
        <w:ind w:left="962" w:hanging="323"/>
      </w:pPr>
      <w:rPr>
        <w:rFonts w:hint="default"/>
      </w:rPr>
    </w:lvl>
    <w:lvl w:ilvl="2">
      <w:start w:val="1"/>
      <w:numFmt w:val="bullet"/>
      <w:lvlText w:val="•"/>
      <w:lvlJc w:val="left"/>
      <w:pPr>
        <w:ind w:left="1804" w:hanging="323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647" w:hanging="32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489" w:hanging="32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332" w:hanging="32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174" w:hanging="32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017" w:hanging="32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859" w:hanging="323"/>
      </w:pPr>
      <w:rPr>
        <w:rFonts w:hint="default"/>
      </w:rPr>
    </w:lvl>
  </w:abstractNum>
  <w:abstractNum w:abstractNumId="6" w15:restartNumberingAfterBreak="0">
    <w:nsid w:val="591AD3AA"/>
    <w:multiLevelType w:val="multilevel"/>
    <w:tmpl w:val="591AD3AA"/>
    <w:lvl w:ilvl="0">
      <w:start w:val="1"/>
      <w:numFmt w:val="lowerLetter"/>
      <w:lvlText w:val="(%1)"/>
      <w:lvlJc w:val="left"/>
      <w:pPr>
        <w:ind w:left="1502" w:hanging="360"/>
      </w:pPr>
      <w:rPr>
        <w:rFonts w:ascii="Verdana" w:eastAsia="Verdana" w:hAnsi="Verdana" w:hint="default"/>
        <w:w w:val="99"/>
        <w:sz w:val="16"/>
        <w:szCs w:val="16"/>
      </w:rPr>
    </w:lvl>
    <w:lvl w:ilvl="1">
      <w:start w:val="1"/>
      <w:numFmt w:val="bullet"/>
      <w:lvlText w:val="•"/>
      <w:lvlJc w:val="left"/>
      <w:pPr>
        <w:ind w:left="220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917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625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43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51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7" w15:restartNumberingAfterBreak="0">
    <w:nsid w:val="591AD3B5"/>
    <w:multiLevelType w:val="multilevel"/>
    <w:tmpl w:val="591AD3B5"/>
    <w:lvl w:ilvl="0">
      <w:start w:val="1"/>
      <w:numFmt w:val="lowerLetter"/>
      <w:lvlText w:val="(%1)"/>
      <w:lvlJc w:val="left"/>
      <w:pPr>
        <w:ind w:left="1502" w:hanging="360"/>
      </w:pPr>
      <w:rPr>
        <w:rFonts w:ascii="Verdana" w:eastAsia="Verdana" w:hAnsi="Verdana" w:hint="default"/>
        <w:w w:val="99"/>
        <w:sz w:val="16"/>
        <w:szCs w:val="16"/>
      </w:rPr>
    </w:lvl>
    <w:lvl w:ilvl="1">
      <w:start w:val="1"/>
      <w:numFmt w:val="decimal"/>
      <w:lvlText w:val="(%2)"/>
      <w:lvlJc w:val="left"/>
      <w:pPr>
        <w:ind w:left="1884" w:hanging="303"/>
      </w:pPr>
      <w:rPr>
        <w:rFonts w:ascii="Verdana" w:eastAsia="Verdana" w:hAnsi="Verdana" w:hint="default"/>
        <w:w w:val="99"/>
        <w:sz w:val="16"/>
        <w:szCs w:val="16"/>
      </w:rPr>
    </w:lvl>
    <w:lvl w:ilvl="2">
      <w:start w:val="1"/>
      <w:numFmt w:val="bullet"/>
      <w:lvlText w:val="•"/>
      <w:lvlJc w:val="left"/>
      <w:pPr>
        <w:ind w:left="4120" w:hanging="303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678" w:hanging="30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236" w:hanging="30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794" w:hanging="30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353" w:hanging="30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11" w:hanging="30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69" w:hanging="303"/>
      </w:pPr>
      <w:rPr>
        <w:rFonts w:hint="default"/>
      </w:rPr>
    </w:lvl>
  </w:abstractNum>
  <w:abstractNum w:abstractNumId="8" w15:restartNumberingAfterBreak="0">
    <w:nsid w:val="591AD455"/>
    <w:multiLevelType w:val="multilevel"/>
    <w:tmpl w:val="591AD455"/>
    <w:lvl w:ilvl="0">
      <w:start w:val="1"/>
      <w:numFmt w:val="lowerLetter"/>
      <w:lvlText w:val="(%1)"/>
      <w:lvlJc w:val="left"/>
      <w:pPr>
        <w:ind w:left="1132" w:hanging="360"/>
      </w:pPr>
      <w:rPr>
        <w:rFonts w:ascii="Verdana" w:eastAsia="Verdana" w:hAnsi="Verdana" w:hint="default"/>
        <w:w w:val="99"/>
        <w:sz w:val="16"/>
        <w:szCs w:val="16"/>
      </w:rPr>
    </w:lvl>
    <w:lvl w:ilvl="1">
      <w:start w:val="1"/>
      <w:numFmt w:val="decimal"/>
      <w:lvlText w:val="(%2)"/>
      <w:lvlJc w:val="left"/>
      <w:pPr>
        <w:ind w:left="1293" w:hanging="287"/>
      </w:pPr>
      <w:rPr>
        <w:rFonts w:ascii="Verdana" w:eastAsia="Verdana" w:hAnsi="Verdana" w:hint="default"/>
        <w:b/>
        <w:bCs/>
        <w:spacing w:val="-1"/>
        <w:w w:val="99"/>
        <w:sz w:val="16"/>
        <w:szCs w:val="16"/>
      </w:rPr>
    </w:lvl>
    <w:lvl w:ilvl="2">
      <w:start w:val="1"/>
      <w:numFmt w:val="bullet"/>
      <w:lvlText w:val="•"/>
      <w:lvlJc w:val="left"/>
      <w:pPr>
        <w:ind w:left="2109" w:hanging="287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919" w:hanging="28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28" w:hanging="28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38" w:hanging="28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48" w:hanging="28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57" w:hanging="28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967" w:hanging="287"/>
      </w:pPr>
      <w:rPr>
        <w:rFonts w:hint="default"/>
      </w:rPr>
    </w:lvl>
  </w:abstractNum>
  <w:abstractNum w:abstractNumId="9" w15:restartNumberingAfterBreak="0">
    <w:nsid w:val="591CE2CF"/>
    <w:multiLevelType w:val="singleLevel"/>
    <w:tmpl w:val="591CE2CF"/>
    <w:lvl w:ilvl="0">
      <w:start w:val="1"/>
      <w:numFmt w:val="lowerLetter"/>
      <w:suff w:val="space"/>
      <w:lvlText w:val="(%1)"/>
      <w:lvlJc w:val="left"/>
    </w:lvl>
  </w:abstractNum>
  <w:abstractNum w:abstractNumId="10" w15:restartNumberingAfterBreak="0">
    <w:nsid w:val="655AB658"/>
    <w:multiLevelType w:val="multilevel"/>
    <w:tmpl w:val="655AB658"/>
    <w:lvl w:ilvl="0">
      <w:start w:val="1"/>
      <w:numFmt w:val="lowerLetter"/>
      <w:lvlText w:val="(%1)"/>
      <w:lvlJc w:val="left"/>
      <w:pPr>
        <w:ind w:left="1323" w:hanging="282"/>
      </w:pPr>
      <w:rPr>
        <w:rFonts w:ascii="Verdana" w:eastAsia="Verdana" w:hAnsi="Verdana" w:cs="Verdana" w:hint="default"/>
        <w:spacing w:val="-1"/>
        <w:w w:val="99"/>
        <w:sz w:val="16"/>
        <w:szCs w:val="16"/>
        <w:lang w:val="en-US" w:eastAsia="en-US" w:bidi="ar-SA"/>
      </w:rPr>
    </w:lvl>
    <w:lvl w:ilvl="1">
      <w:numFmt w:val="bullet"/>
      <w:lvlText w:val="•"/>
      <w:lvlJc w:val="left"/>
      <w:pPr>
        <w:ind w:left="2046" w:hanging="282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773" w:hanging="28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99" w:hanging="28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26" w:hanging="28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53" w:hanging="28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79" w:hanging="28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06" w:hanging="28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33" w:hanging="282"/>
      </w:pPr>
      <w:rPr>
        <w:rFonts w:hint="default"/>
        <w:lang w:val="en-US" w:eastAsia="en-US" w:bidi="ar-SA"/>
      </w:rPr>
    </w:lvl>
  </w:abstractNum>
  <w:abstractNum w:abstractNumId="11" w15:restartNumberingAfterBreak="0">
    <w:nsid w:val="655AB663"/>
    <w:multiLevelType w:val="multilevel"/>
    <w:tmpl w:val="655AB663"/>
    <w:lvl w:ilvl="0">
      <w:start w:val="1"/>
      <w:numFmt w:val="lowerLetter"/>
      <w:lvlText w:val="(%1)"/>
      <w:lvlJc w:val="left"/>
      <w:pPr>
        <w:ind w:left="1042" w:hanging="287"/>
      </w:pPr>
      <w:rPr>
        <w:rFonts w:ascii="Verdana" w:eastAsia="Verdana" w:hAnsi="Verdana" w:cs="Verdana" w:hint="default"/>
        <w:spacing w:val="-1"/>
        <w:w w:val="99"/>
        <w:sz w:val="16"/>
        <w:szCs w:val="16"/>
        <w:lang w:val="en-US" w:eastAsia="en-US" w:bidi="ar-SA"/>
      </w:rPr>
    </w:lvl>
    <w:lvl w:ilvl="1">
      <w:numFmt w:val="bullet"/>
      <w:lvlText w:val="•"/>
      <w:lvlJc w:val="left"/>
      <w:pPr>
        <w:ind w:left="1794" w:hanging="287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549" w:hanging="28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303" w:hanging="28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58" w:hanging="28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13" w:hanging="28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67" w:hanging="28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22" w:hanging="28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77" w:hanging="287"/>
      </w:pPr>
      <w:rPr>
        <w:rFonts w:hint="default"/>
        <w:lang w:val="en-US" w:eastAsia="en-US" w:bidi="ar-SA"/>
      </w:rPr>
    </w:lvl>
  </w:abstractNum>
  <w:num w:numId="1" w16cid:durableId="1752114972">
    <w:abstractNumId w:val="0"/>
  </w:num>
  <w:num w:numId="2" w16cid:durableId="293562705">
    <w:abstractNumId w:val="5"/>
  </w:num>
  <w:num w:numId="3" w16cid:durableId="353267505">
    <w:abstractNumId w:val="6"/>
  </w:num>
  <w:num w:numId="4" w16cid:durableId="220137567">
    <w:abstractNumId w:val="8"/>
  </w:num>
  <w:num w:numId="5" w16cid:durableId="1485387939">
    <w:abstractNumId w:val="9"/>
  </w:num>
  <w:num w:numId="6" w16cid:durableId="2006475255">
    <w:abstractNumId w:val="10"/>
  </w:num>
  <w:num w:numId="7" w16cid:durableId="198784455">
    <w:abstractNumId w:val="3"/>
  </w:num>
  <w:num w:numId="8" w16cid:durableId="1556428402">
    <w:abstractNumId w:val="11"/>
  </w:num>
  <w:num w:numId="9" w16cid:durableId="1977025645">
    <w:abstractNumId w:val="4"/>
  </w:num>
  <w:num w:numId="10" w16cid:durableId="125634973">
    <w:abstractNumId w:val="2"/>
  </w:num>
  <w:num w:numId="11" w16cid:durableId="1243955159">
    <w:abstractNumId w:val="7"/>
  </w:num>
  <w:num w:numId="12" w16cid:durableId="9779995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77B"/>
    <w:rsid w:val="000453DD"/>
    <w:rsid w:val="000969B5"/>
    <w:rsid w:val="000A5190"/>
    <w:rsid w:val="000B6A48"/>
    <w:rsid w:val="001019EC"/>
    <w:rsid w:val="001354F3"/>
    <w:rsid w:val="00143F0B"/>
    <w:rsid w:val="001674F9"/>
    <w:rsid w:val="00172CFB"/>
    <w:rsid w:val="00180548"/>
    <w:rsid w:val="001A2366"/>
    <w:rsid w:val="001B6299"/>
    <w:rsid w:val="001D3A0A"/>
    <w:rsid w:val="001D48CF"/>
    <w:rsid w:val="001F3321"/>
    <w:rsid w:val="0020586C"/>
    <w:rsid w:val="002D7088"/>
    <w:rsid w:val="00320A68"/>
    <w:rsid w:val="0033780E"/>
    <w:rsid w:val="003639EB"/>
    <w:rsid w:val="00377057"/>
    <w:rsid w:val="00382DD4"/>
    <w:rsid w:val="0038632C"/>
    <w:rsid w:val="003A3122"/>
    <w:rsid w:val="003C4DBB"/>
    <w:rsid w:val="003E2C7D"/>
    <w:rsid w:val="004000E3"/>
    <w:rsid w:val="00416BFF"/>
    <w:rsid w:val="00440E6F"/>
    <w:rsid w:val="00447A9B"/>
    <w:rsid w:val="0045218E"/>
    <w:rsid w:val="004525CC"/>
    <w:rsid w:val="004947C0"/>
    <w:rsid w:val="004A2851"/>
    <w:rsid w:val="004E25F9"/>
    <w:rsid w:val="004E2DE4"/>
    <w:rsid w:val="004F13CF"/>
    <w:rsid w:val="0050277B"/>
    <w:rsid w:val="00517BE8"/>
    <w:rsid w:val="00553FAA"/>
    <w:rsid w:val="00574E1D"/>
    <w:rsid w:val="00597221"/>
    <w:rsid w:val="005B095E"/>
    <w:rsid w:val="005C4074"/>
    <w:rsid w:val="005D1D32"/>
    <w:rsid w:val="005D6708"/>
    <w:rsid w:val="00604C71"/>
    <w:rsid w:val="00645AFF"/>
    <w:rsid w:val="00673BAA"/>
    <w:rsid w:val="00680B48"/>
    <w:rsid w:val="006961DF"/>
    <w:rsid w:val="006F5468"/>
    <w:rsid w:val="006F5C3E"/>
    <w:rsid w:val="00724C55"/>
    <w:rsid w:val="0076689F"/>
    <w:rsid w:val="00773383"/>
    <w:rsid w:val="007B66AA"/>
    <w:rsid w:val="007C547F"/>
    <w:rsid w:val="007D0925"/>
    <w:rsid w:val="007F2518"/>
    <w:rsid w:val="00807251"/>
    <w:rsid w:val="00834CE3"/>
    <w:rsid w:val="008351BA"/>
    <w:rsid w:val="008432BB"/>
    <w:rsid w:val="00864CA4"/>
    <w:rsid w:val="008C3C89"/>
    <w:rsid w:val="008D1106"/>
    <w:rsid w:val="008D7126"/>
    <w:rsid w:val="00906D64"/>
    <w:rsid w:val="00911187"/>
    <w:rsid w:val="00947452"/>
    <w:rsid w:val="00995FE4"/>
    <w:rsid w:val="009B3FF6"/>
    <w:rsid w:val="009D5AB7"/>
    <w:rsid w:val="009F3994"/>
    <w:rsid w:val="00A22F53"/>
    <w:rsid w:val="00A27F68"/>
    <w:rsid w:val="00A42B7F"/>
    <w:rsid w:val="00A60535"/>
    <w:rsid w:val="00A727F1"/>
    <w:rsid w:val="00A82CFF"/>
    <w:rsid w:val="00AD1838"/>
    <w:rsid w:val="00AE21A4"/>
    <w:rsid w:val="00AF4C10"/>
    <w:rsid w:val="00AF6550"/>
    <w:rsid w:val="00B2010B"/>
    <w:rsid w:val="00B27C63"/>
    <w:rsid w:val="00B3171E"/>
    <w:rsid w:val="00B36599"/>
    <w:rsid w:val="00B445B2"/>
    <w:rsid w:val="00B50BFA"/>
    <w:rsid w:val="00B5491C"/>
    <w:rsid w:val="00BB5A3D"/>
    <w:rsid w:val="00BB5F0C"/>
    <w:rsid w:val="00C1517E"/>
    <w:rsid w:val="00C22CF0"/>
    <w:rsid w:val="00C322E1"/>
    <w:rsid w:val="00C52EA0"/>
    <w:rsid w:val="00C60125"/>
    <w:rsid w:val="00C819C2"/>
    <w:rsid w:val="00C83580"/>
    <w:rsid w:val="00CF2FA0"/>
    <w:rsid w:val="00D00A96"/>
    <w:rsid w:val="00D23AEF"/>
    <w:rsid w:val="00D71C7A"/>
    <w:rsid w:val="00D83145"/>
    <w:rsid w:val="00D926DA"/>
    <w:rsid w:val="00DA091B"/>
    <w:rsid w:val="00DB2FF0"/>
    <w:rsid w:val="00DC08CA"/>
    <w:rsid w:val="00DE52F2"/>
    <w:rsid w:val="00DF7835"/>
    <w:rsid w:val="00E212C6"/>
    <w:rsid w:val="00E40501"/>
    <w:rsid w:val="00E5797F"/>
    <w:rsid w:val="00E70BAE"/>
    <w:rsid w:val="00E9230C"/>
    <w:rsid w:val="00EA015B"/>
    <w:rsid w:val="00EC74FE"/>
    <w:rsid w:val="00F12CC7"/>
    <w:rsid w:val="00F205AC"/>
    <w:rsid w:val="00F3302B"/>
    <w:rsid w:val="00F4274E"/>
    <w:rsid w:val="00F43B22"/>
    <w:rsid w:val="00F50F71"/>
    <w:rsid w:val="00F70CED"/>
    <w:rsid w:val="00F74B05"/>
    <w:rsid w:val="00F9201D"/>
    <w:rsid w:val="21E81727"/>
    <w:rsid w:val="40303124"/>
    <w:rsid w:val="4B090BF4"/>
    <w:rsid w:val="621453BD"/>
    <w:rsid w:val="6A1F5D12"/>
    <w:rsid w:val="7ECB2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7E6CF0E"/>
  <w15:chartTrackingRefBased/>
  <w15:docId w15:val="{4E7FCAA8-D034-400F-A0EE-C3863BACD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DC08CA"/>
    <w:pPr>
      <w:spacing w:line="360" w:lineRule="auto"/>
    </w:pPr>
    <w:rPr>
      <w:rFonts w:cs="宋体"/>
      <w:sz w:val="24"/>
      <w:szCs w:val="24"/>
    </w:rPr>
  </w:style>
  <w:style w:type="paragraph" w:styleId="1">
    <w:name w:val="heading 1"/>
    <w:basedOn w:val="a"/>
    <w:next w:val="a"/>
    <w:qFormat/>
    <w:pPr>
      <w:ind w:left="140"/>
      <w:outlineLvl w:val="0"/>
    </w:pPr>
    <w:rPr>
      <w:rFonts w:ascii="Verdana" w:eastAsia="Verdana" w:hAnsi="Verdana"/>
      <w:sz w:val="20"/>
      <w:szCs w:val="20"/>
    </w:rPr>
  </w:style>
  <w:style w:type="paragraph" w:styleId="2">
    <w:name w:val="heading 2"/>
    <w:basedOn w:val="a"/>
    <w:next w:val="a"/>
    <w:qFormat/>
    <w:pPr>
      <w:ind w:left="641"/>
      <w:outlineLvl w:val="1"/>
    </w:pPr>
    <w:rPr>
      <w:rFonts w:ascii="Verdana" w:eastAsia="Verdana" w:hAnsi="Verdana"/>
      <w:b/>
      <w:bCs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pPr>
      <w:ind w:left="1502" w:hanging="360"/>
    </w:pPr>
    <w:rPr>
      <w:rFonts w:ascii="Verdana" w:eastAsia="Verdana" w:hAnsi="Verdana"/>
      <w:sz w:val="16"/>
      <w:szCs w:val="16"/>
    </w:rPr>
  </w:style>
  <w:style w:type="paragraph" w:customStyle="1" w:styleId="10">
    <w:name w:val="列表段落1"/>
    <w:basedOn w:val="a"/>
    <w:uiPriority w:val="1"/>
    <w:qFormat/>
  </w:style>
  <w:style w:type="paragraph" w:customStyle="1" w:styleId="Code">
    <w:name w:val="Code"/>
    <w:qFormat/>
    <w:rsid w:val="00AD1838"/>
    <w:pPr>
      <w:pBdr>
        <w:top w:val="single" w:sz="2" w:space="4" w:color="D9D9D9"/>
        <w:left w:val="single" w:sz="2" w:space="4" w:color="D9D9D9"/>
        <w:bottom w:val="single" w:sz="2" w:space="4" w:color="D9D9D9"/>
        <w:right w:val="single" w:sz="2" w:space="4" w:color="D9D9D9"/>
      </w:pBdr>
      <w:shd w:val="clear" w:color="auto" w:fill="F2F2F2"/>
      <w:spacing w:before="140" w:after="140" w:line="280" w:lineRule="exact"/>
      <w:ind w:left="57" w:firstLine="113"/>
      <w:contextualSpacing/>
    </w:pPr>
    <w:rPr>
      <w:rFonts w:ascii="Consolas" w:hAnsi="Consolas"/>
      <w:sz w:val="21"/>
    </w:rPr>
  </w:style>
  <w:style w:type="paragraph" w:customStyle="1" w:styleId="11">
    <w:name w:val="列出段落1"/>
    <w:basedOn w:val="a"/>
    <w:uiPriority w:val="1"/>
    <w:qFormat/>
    <w:rsid w:val="006F5C3E"/>
    <w:pPr>
      <w:autoSpaceDE w:val="0"/>
      <w:autoSpaceDN w:val="0"/>
      <w:spacing w:before="147"/>
      <w:ind w:left="1462"/>
    </w:pPr>
    <w:rPr>
      <w:rFonts w:ascii="Verdana" w:eastAsia="Verdana" w:hAnsi="Verdana" w:cs="Verdana"/>
      <w:sz w:val="22"/>
      <w:szCs w:val="22"/>
      <w:lang w:eastAsia="en-US"/>
    </w:rPr>
  </w:style>
  <w:style w:type="paragraph" w:styleId="a4">
    <w:name w:val="header"/>
    <w:basedOn w:val="a"/>
    <w:link w:val="a5"/>
    <w:rsid w:val="00F4274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F4274E"/>
    <w:rPr>
      <w:kern w:val="2"/>
      <w:sz w:val="18"/>
      <w:szCs w:val="18"/>
    </w:rPr>
  </w:style>
  <w:style w:type="paragraph" w:styleId="a6">
    <w:name w:val="footer"/>
    <w:basedOn w:val="a"/>
    <w:link w:val="a7"/>
    <w:rsid w:val="00F4274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link w:val="a6"/>
    <w:rsid w:val="00F4274E"/>
    <w:rPr>
      <w:kern w:val="2"/>
      <w:sz w:val="18"/>
      <w:szCs w:val="18"/>
    </w:rPr>
  </w:style>
  <w:style w:type="table" w:styleId="a8">
    <w:name w:val="Table Grid"/>
    <w:basedOn w:val="a1"/>
    <w:rsid w:val="00F427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nhideWhenUsed/>
    <w:qFormat/>
    <w:rsid w:val="00BB5A3D"/>
    <w:rPr>
      <w:rFonts w:ascii="Arial" w:hAnsi="Arial" w:cs="Ari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9">
    <w:name w:val="List Paragraph"/>
    <w:basedOn w:val="a"/>
    <w:uiPriority w:val="34"/>
    <w:qFormat/>
    <w:rsid w:val="00D8314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93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1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5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4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4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8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58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0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32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5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88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22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5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7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60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01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19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66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3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1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6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48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1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0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06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3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49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64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4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8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8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37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0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6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93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2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0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6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4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19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4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7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55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3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90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6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9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18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04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40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8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89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9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75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39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56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9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47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9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16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85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3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52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8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2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9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65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20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14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1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0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2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76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72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2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37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0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9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15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29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46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0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70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6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7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9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9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5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3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17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3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3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2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1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2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8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26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70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33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33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42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55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7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88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78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45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2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1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68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8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21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3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5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2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94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3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9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93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36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2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79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34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1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2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8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5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1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4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7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46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2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4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99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2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4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24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4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9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1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59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5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8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91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64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34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68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9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4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6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7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3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40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6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64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2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2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78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6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0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03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B06E54-0858-47E9-A765-5D55155901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WA2224013_郭义月_Lab6实验报告.docx</Template>
  <TotalTime>95</TotalTime>
  <Pages>20</Pages>
  <Words>1757</Words>
  <Characters>10017</Characters>
  <Application>Microsoft Office Word</Application>
  <DocSecurity>0</DocSecurity>
  <PresentationFormat/>
  <Lines>83</Lines>
  <Paragraphs>23</Paragraphs>
  <Slides>0</Slides>
  <Notes>0</Notes>
  <HiddenSlides>0</HiddenSlides>
  <MMClips>0</MMClips>
  <ScaleCrop>false</ScaleCrop>
  <Manager/>
  <Company>Acer Inc.</Company>
  <LinksUpToDate>false</LinksUpToDate>
  <CharactersWithSpaces>11751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j an</cp:lastModifiedBy>
  <cp:revision>3</cp:revision>
  <dcterms:created xsi:type="dcterms:W3CDTF">2025-01-02T03:56:00Z</dcterms:created>
  <dcterms:modified xsi:type="dcterms:W3CDTF">2025-01-02T05:37:00Z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2052-10.1.0.6441</vt:lpwstr>
  </property>
</Properties>
</file>